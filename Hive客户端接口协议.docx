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B5B3F" w14:textId="77777777" w:rsidR="00BF5160" w:rsidRDefault="00BF5160" w:rsidP="00962FB6">
      <w:pPr>
        <w:pStyle w:val="af0"/>
        <w:ind w:left="210" w:right="210" w:firstLine="640"/>
      </w:pPr>
    </w:p>
    <w:p w14:paraId="559870BA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4297EB0" w14:textId="77777777" w:rsidR="00BF5160" w:rsidRDefault="00BF5160" w:rsidP="00962FB6">
      <w:pPr>
        <w:ind w:left="210" w:right="210" w:firstLine="960"/>
        <w:jc w:val="center"/>
        <w:rPr>
          <w:rFonts w:ascii="楷体_GB2312" w:eastAsia="楷体_GB2312"/>
          <w:sz w:val="48"/>
        </w:rPr>
      </w:pPr>
    </w:p>
    <w:p w14:paraId="56EE0E16" w14:textId="77777777" w:rsidR="00BF5160" w:rsidRPr="0084166E" w:rsidRDefault="00844B51" w:rsidP="0083598A">
      <w:pPr>
        <w:ind w:right="210" w:firstLineChars="0" w:firstLine="0"/>
        <w:jc w:val="center"/>
        <w:rPr>
          <w:rFonts w:ascii="微软雅黑" w:hAnsi="微软雅黑"/>
          <w:b/>
          <w:bCs/>
          <w:sz w:val="52"/>
        </w:rPr>
      </w:pPr>
      <w:r>
        <w:rPr>
          <w:rFonts w:ascii="微软雅黑" w:hAnsi="微软雅黑" w:hint="eastAsia"/>
          <w:b/>
          <w:bCs/>
          <w:sz w:val="52"/>
        </w:rPr>
        <w:t>Hive</w:t>
      </w:r>
      <w:r w:rsidR="000F1C56">
        <w:rPr>
          <w:rFonts w:ascii="微软雅黑" w:hAnsi="微软雅黑" w:hint="eastAsia"/>
          <w:b/>
          <w:bCs/>
          <w:sz w:val="52"/>
        </w:rPr>
        <w:t>客户端</w:t>
      </w:r>
      <w:r>
        <w:rPr>
          <w:rFonts w:ascii="微软雅黑" w:hAnsi="微软雅黑" w:hint="eastAsia"/>
          <w:b/>
          <w:bCs/>
          <w:sz w:val="52"/>
        </w:rPr>
        <w:t>接入</w:t>
      </w:r>
    </w:p>
    <w:p w14:paraId="059F4E44" w14:textId="77777777" w:rsidR="00BF5160" w:rsidRPr="00262E6E" w:rsidRDefault="006E66FE" w:rsidP="0004671C">
      <w:pPr>
        <w:ind w:left="210" w:right="210" w:firstLine="1044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noProof/>
          <w:sz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A2156E" wp14:editId="7F1D058F">
                <wp:simplePos x="0" y="0"/>
                <wp:positionH relativeFrom="column">
                  <wp:posOffset>-457200</wp:posOffset>
                </wp:positionH>
                <wp:positionV relativeFrom="paragraph">
                  <wp:posOffset>210185</wp:posOffset>
                </wp:positionV>
                <wp:extent cx="6163310" cy="0"/>
                <wp:effectExtent l="28575" t="29210" r="37465" b="3746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B9A99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6.55pt" to="44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" strokeweight="4.5pt">
                <v:stroke linestyle="thickThin"/>
              </v:line>
            </w:pict>
          </mc:Fallback>
        </mc:AlternateContent>
      </w:r>
    </w:p>
    <w:p w14:paraId="4B8A4C3C" w14:textId="77777777" w:rsidR="00BF5160" w:rsidRPr="0084166E" w:rsidRDefault="00D043F1" w:rsidP="0083598A">
      <w:pPr>
        <w:ind w:right="210" w:firstLineChars="0" w:firstLine="0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接口协议</w:t>
      </w:r>
    </w:p>
    <w:p w14:paraId="139B8938" w14:textId="77777777" w:rsidR="00BF5160" w:rsidRPr="0084166E" w:rsidRDefault="00BF5160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0EBE0A4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0415CF5F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3C1102E" w14:textId="77777777" w:rsidR="00BF5160" w:rsidRDefault="00BF5160" w:rsidP="00AE3CCF">
      <w:pPr>
        <w:ind w:right="210" w:firstLineChars="0" w:firstLine="0"/>
        <w:jc w:val="center"/>
      </w:pPr>
    </w:p>
    <w:p w14:paraId="3096960B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1C06FBF7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52FCEFA5" w14:textId="77777777" w:rsidR="00950B94" w:rsidRDefault="00950B9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C8280A1" w14:textId="77777777" w:rsidR="007D75A4" w:rsidRDefault="007D75A4" w:rsidP="00962FB6">
      <w:pPr>
        <w:ind w:left="210" w:right="210" w:firstLine="960"/>
        <w:rPr>
          <w:rFonts w:ascii="楷体_GB2312" w:eastAsia="楷体_GB2312"/>
          <w:sz w:val="48"/>
        </w:rPr>
      </w:pPr>
    </w:p>
    <w:p w14:paraId="458D8BB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62359C2F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DB59376" w14:textId="77777777" w:rsidR="00844B51" w:rsidRDefault="00844B5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9E6EE48" w14:textId="77777777" w:rsidR="00C14C05" w:rsidRPr="0084166E" w:rsidRDefault="00C14C05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 w:rsidRPr="00C14C05">
        <w:rPr>
          <w:rFonts w:ascii="黑体" w:eastAsia="黑体" w:hAnsi="黑体" w:hint="eastAsia"/>
          <w:sz w:val="30"/>
          <w:szCs w:val="30"/>
        </w:rPr>
        <w:t>版本号：</w:t>
      </w:r>
      <w:r>
        <w:rPr>
          <w:rFonts w:ascii="黑体" w:eastAsia="黑体" w:hAnsi="黑体" w:hint="eastAsia"/>
          <w:sz w:val="30"/>
          <w:szCs w:val="30"/>
        </w:rPr>
        <w:t>V</w:t>
      </w:r>
      <w:r w:rsidR="001E64BB"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  <w:r>
        <w:rPr>
          <w:rFonts w:ascii="黑体" w:eastAsia="黑体" w:hAnsi="黑体" w:hint="eastAsia"/>
          <w:sz w:val="30"/>
          <w:szCs w:val="30"/>
        </w:rPr>
        <w:t>.</w:t>
      </w:r>
      <w:r w:rsidR="001E64BB">
        <w:rPr>
          <w:rFonts w:ascii="黑体" w:eastAsia="黑体" w:hAnsi="黑体" w:hint="eastAsia"/>
          <w:sz w:val="30"/>
          <w:szCs w:val="30"/>
        </w:rPr>
        <w:t>0</w:t>
      </w:r>
    </w:p>
    <w:p w14:paraId="2B5026E2" w14:textId="77777777" w:rsidR="00BF5160" w:rsidRPr="0084166E" w:rsidRDefault="008B7471" w:rsidP="00AE3CCF">
      <w:pPr>
        <w:spacing w:line="360" w:lineRule="auto"/>
        <w:ind w:right="210"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</w:t>
      </w:r>
      <w:r w:rsidR="001E64BB">
        <w:rPr>
          <w:rFonts w:ascii="黑体" w:eastAsia="黑体" w:hAnsi="黑体" w:hint="eastAsia"/>
          <w:sz w:val="30"/>
          <w:szCs w:val="30"/>
        </w:rPr>
        <w:t>17</w:t>
      </w:r>
      <w:r w:rsidR="00BF5160" w:rsidRPr="0084166E">
        <w:rPr>
          <w:rFonts w:ascii="黑体" w:eastAsia="黑体" w:hAnsi="黑体" w:hint="eastAsia"/>
          <w:sz w:val="30"/>
          <w:szCs w:val="30"/>
        </w:rPr>
        <w:t>年</w:t>
      </w:r>
      <w:r w:rsidR="001E64BB">
        <w:rPr>
          <w:rFonts w:ascii="黑体" w:eastAsia="黑体" w:hAnsi="黑体" w:hint="eastAsia"/>
          <w:sz w:val="30"/>
          <w:szCs w:val="30"/>
        </w:rPr>
        <w:t>4</w:t>
      </w:r>
      <w:r w:rsidR="00BF5160" w:rsidRPr="0084166E">
        <w:rPr>
          <w:rFonts w:ascii="黑体" w:eastAsia="黑体" w:hAnsi="黑体" w:hint="eastAsia"/>
          <w:sz w:val="30"/>
          <w:szCs w:val="30"/>
        </w:rPr>
        <w:t>月</w:t>
      </w:r>
    </w:p>
    <w:p w14:paraId="3CF08724" w14:textId="77777777" w:rsidR="00817704" w:rsidRDefault="00817704" w:rsidP="00340294">
      <w:pPr>
        <w:ind w:left="210" w:right="210" w:firstLine="480"/>
        <w:sectPr w:rsidR="00817704" w:rsidSect="00717B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14:paraId="727D3E27" w14:textId="77777777" w:rsidR="0083598A" w:rsidRDefault="0071057C" w:rsidP="002B7EBE">
      <w:pPr>
        <w:pStyle w:val="10"/>
        <w:tabs>
          <w:tab w:val="right" w:leader="dot" w:pos="8302"/>
        </w:tabs>
        <w:ind w:firstLineChars="45" w:firstLine="198"/>
        <w:jc w:val="center"/>
        <w:rPr>
          <w:bCs w:val="0"/>
          <w:caps w:val="0"/>
          <w:sz w:val="44"/>
          <w:szCs w:val="44"/>
        </w:rPr>
      </w:pPr>
      <w:r w:rsidRPr="002B7EBE">
        <w:rPr>
          <w:rFonts w:hint="eastAsia"/>
          <w:bCs w:val="0"/>
          <w:caps w:val="0"/>
          <w:sz w:val="44"/>
          <w:szCs w:val="44"/>
        </w:rPr>
        <w:lastRenderedPageBreak/>
        <w:t>目录</w:t>
      </w:r>
    </w:p>
    <w:p w14:paraId="49C64259" w14:textId="77777777" w:rsidR="00D909F5" w:rsidRDefault="00181372">
      <w:pPr>
        <w:pStyle w:val="10"/>
        <w:tabs>
          <w:tab w:val="right" w:leader="dot" w:pos="8302"/>
        </w:tabs>
        <w:ind w:firstLine="88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Cs w:val="0"/>
          <w:caps w:val="0"/>
          <w:sz w:val="44"/>
          <w:szCs w:val="44"/>
        </w:rPr>
        <w:fldChar w:fldCharType="begin"/>
      </w:r>
      <w:r w:rsidR="002B7EBE">
        <w:rPr>
          <w:rFonts w:hint="eastAsia"/>
          <w:bCs w:val="0"/>
          <w:caps w:val="0"/>
          <w:sz w:val="44"/>
          <w:szCs w:val="44"/>
        </w:rPr>
        <w:instrText>TOC \o "1-5" \h \z \u</w:instrText>
      </w:r>
      <w:r>
        <w:rPr>
          <w:bCs w:val="0"/>
          <w:caps w:val="0"/>
          <w:sz w:val="44"/>
          <w:szCs w:val="44"/>
        </w:rPr>
        <w:fldChar w:fldCharType="separate"/>
      </w:r>
      <w:hyperlink w:anchor="_Toc481444907" w:history="1">
        <w:r w:rsidR="00D909F5" w:rsidRPr="0053126E">
          <w:rPr>
            <w:rStyle w:val="a5"/>
            <w:rFonts w:hint="eastAsia"/>
            <w:noProof/>
          </w:rPr>
          <w:t>文档变更记录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3</w:t>
        </w:r>
        <w:r w:rsidR="00D909F5">
          <w:rPr>
            <w:noProof/>
            <w:webHidden/>
          </w:rPr>
          <w:fldChar w:fldCharType="end"/>
        </w:r>
      </w:hyperlink>
    </w:p>
    <w:p w14:paraId="55EC24A0" w14:textId="77777777" w:rsidR="00D909F5" w:rsidRDefault="00481058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08" w:history="1">
        <w:r w:rsidR="00D909F5" w:rsidRPr="0053126E">
          <w:rPr>
            <w:rStyle w:val="a5"/>
            <w:rFonts w:eastAsia="黑体"/>
            <w:noProof/>
          </w:rPr>
          <w:t>1.</w:t>
        </w:r>
        <w:r w:rsidR="00D909F5" w:rsidRPr="0053126E">
          <w:rPr>
            <w:rStyle w:val="a5"/>
            <w:rFonts w:ascii="黑体" w:eastAsia="黑体" w:hint="eastAsia"/>
            <w:noProof/>
          </w:rPr>
          <w:t xml:space="preserve"> 引言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F45F53A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09" w:history="1">
        <w:r w:rsidR="00D909F5" w:rsidRPr="0053126E">
          <w:rPr>
            <w:rStyle w:val="a5"/>
            <w:noProof/>
          </w:rPr>
          <w:t>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编写目的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_Toc481444909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19DD8984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0" w:history="1">
        <w:r w:rsidR="00D909F5" w:rsidRPr="0053126E">
          <w:rPr>
            <w:rStyle w:val="a5"/>
            <w:noProof/>
          </w:rPr>
          <w:t>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项目定义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62F13F74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1" w:history="1">
        <w:r w:rsidR="00D909F5" w:rsidRPr="0053126E">
          <w:rPr>
            <w:rStyle w:val="a5"/>
            <w:noProof/>
          </w:rPr>
          <w:t>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参考资料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4</w:t>
        </w:r>
        <w:r w:rsidR="00D909F5">
          <w:rPr>
            <w:noProof/>
            <w:webHidden/>
          </w:rPr>
          <w:fldChar w:fldCharType="end"/>
        </w:r>
      </w:hyperlink>
    </w:p>
    <w:p w14:paraId="5C1C2F50" w14:textId="77777777" w:rsidR="00D909F5" w:rsidRDefault="00481058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2" w:history="1">
        <w:r w:rsidR="00D909F5" w:rsidRPr="0053126E">
          <w:rPr>
            <w:rStyle w:val="a5"/>
            <w:noProof/>
          </w:rPr>
          <w:t>2.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接口规范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404FF8AA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3" w:history="1">
        <w:r w:rsidR="00D909F5" w:rsidRPr="0053126E">
          <w:rPr>
            <w:rStyle w:val="a5"/>
            <w:noProof/>
          </w:rPr>
          <w:t>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通信方式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57035B1D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4" w:history="1">
        <w:r w:rsidR="00D909F5" w:rsidRPr="0053126E">
          <w:rPr>
            <w:rStyle w:val="a5"/>
            <w:noProof/>
          </w:rPr>
          <w:t>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36CB3AB5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5" w:history="1">
        <w:r w:rsidR="00D909F5" w:rsidRPr="0053126E">
          <w:rPr>
            <w:rStyle w:val="a5"/>
            <w:noProof/>
          </w:rPr>
          <w:t>2.2.1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基本数据类型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5</w:t>
        </w:r>
        <w:r w:rsidR="00D909F5">
          <w:rPr>
            <w:noProof/>
            <w:webHidden/>
          </w:rPr>
          <w:fldChar w:fldCharType="end"/>
        </w:r>
      </w:hyperlink>
    </w:p>
    <w:p w14:paraId="2D97FD0F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16" w:history="1">
        <w:r w:rsidR="00D909F5" w:rsidRPr="0053126E">
          <w:rPr>
            <w:rStyle w:val="a5"/>
            <w:noProof/>
          </w:rPr>
          <w:t>2.2.2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符号定义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6</w:t>
        </w:r>
        <w:r w:rsidR="00D909F5">
          <w:rPr>
            <w:noProof/>
            <w:webHidden/>
          </w:rPr>
          <w:fldChar w:fldCharType="end"/>
        </w:r>
      </w:hyperlink>
    </w:p>
    <w:p w14:paraId="3AD3F0FB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7" w:history="1">
        <w:r w:rsidR="00D909F5" w:rsidRPr="0053126E">
          <w:rPr>
            <w:rStyle w:val="a5"/>
            <w:noProof/>
          </w:rPr>
          <w:t>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接口说明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7</w:t>
        </w:r>
        <w:r w:rsidR="00D909F5">
          <w:rPr>
            <w:noProof/>
            <w:webHidden/>
          </w:rPr>
          <w:fldChar w:fldCharType="end"/>
        </w:r>
      </w:hyperlink>
    </w:p>
    <w:p w14:paraId="6FD0A06D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18" w:history="1">
        <w:r w:rsidR="00D909F5" w:rsidRPr="0053126E">
          <w:rPr>
            <w:rStyle w:val="a5"/>
            <w:noProof/>
          </w:rPr>
          <w:t>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请求头参数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8</w:t>
        </w:r>
        <w:r w:rsidR="00D909F5">
          <w:rPr>
            <w:noProof/>
            <w:webHidden/>
          </w:rPr>
          <w:fldChar w:fldCharType="end"/>
        </w:r>
      </w:hyperlink>
    </w:p>
    <w:p w14:paraId="31A76E3C" w14:textId="77777777" w:rsidR="00D909F5" w:rsidRDefault="00481058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19" w:history="1">
        <w:r w:rsidR="00D909F5" w:rsidRPr="0053126E">
          <w:rPr>
            <w:rStyle w:val="a5"/>
            <w:noProof/>
          </w:rPr>
          <w:t>3.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注册、登录接口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_Toc481444919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7F3CB85A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0" w:history="1">
        <w:r w:rsidR="00D909F5" w:rsidRPr="0053126E">
          <w:rPr>
            <w:rStyle w:val="a5"/>
            <w:noProof/>
          </w:rPr>
          <w:t>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注册检测</w:t>
        </w:r>
        <w:r w:rsidR="00D909F5" w:rsidRPr="0053126E">
          <w:rPr>
            <w:rStyle w:val="a5"/>
            <w:noProof/>
          </w:rPr>
          <w:t>(GET /user/checkUser)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57795C9D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1" w:history="1">
        <w:r w:rsidR="00D909F5" w:rsidRPr="0053126E">
          <w:rPr>
            <w:rStyle w:val="a5"/>
            <w:noProof/>
          </w:rPr>
          <w:t>3.1.1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9</w:t>
        </w:r>
        <w:r w:rsidR="00D909F5">
          <w:rPr>
            <w:noProof/>
            <w:webHidden/>
          </w:rPr>
          <w:fldChar w:fldCharType="end"/>
        </w:r>
      </w:hyperlink>
    </w:p>
    <w:p w14:paraId="65E2E00E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2" w:history="1">
        <w:r w:rsidR="00D909F5" w:rsidRPr="0053126E">
          <w:rPr>
            <w:rStyle w:val="a5"/>
            <w:noProof/>
          </w:rPr>
          <w:t>3.1.2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BBA5DF0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3" w:history="1">
        <w:r w:rsidR="00D909F5" w:rsidRPr="0053126E">
          <w:rPr>
            <w:rStyle w:val="a5"/>
            <w:noProof/>
          </w:rPr>
          <w:t>3.1.3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7B2ACC2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4" w:history="1">
        <w:r w:rsidR="00D909F5" w:rsidRPr="0053126E">
          <w:rPr>
            <w:rStyle w:val="a5"/>
            <w:noProof/>
          </w:rPr>
          <w:t>3.1.4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2C9A6FE3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25" w:history="1">
        <w:r w:rsidR="00D909F5" w:rsidRPr="0053126E">
          <w:rPr>
            <w:rStyle w:val="a5"/>
            <w:noProof/>
          </w:rPr>
          <w:t>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用户注册</w:t>
        </w:r>
        <w:r w:rsidR="00D909F5" w:rsidRPr="0053126E">
          <w:rPr>
            <w:rStyle w:val="a5"/>
            <w:noProof/>
          </w:rPr>
          <w:t>(POST /user/regUser)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3BC31009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6" w:history="1">
        <w:r w:rsidR="00D909F5" w:rsidRPr="0053126E">
          <w:rPr>
            <w:rStyle w:val="a5"/>
            <w:noProof/>
          </w:rPr>
          <w:t>3.2.1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10</w:t>
        </w:r>
        <w:r w:rsidR="00D909F5">
          <w:rPr>
            <w:noProof/>
            <w:webHidden/>
          </w:rPr>
          <w:fldChar w:fldCharType="end"/>
        </w:r>
      </w:hyperlink>
    </w:p>
    <w:p w14:paraId="454B086E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7" w:history="1">
        <w:r w:rsidR="00D909F5" w:rsidRPr="0053126E">
          <w:rPr>
            <w:rStyle w:val="a5"/>
            <w:noProof/>
          </w:rPr>
          <w:t>3.2.2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A8F31A9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8" w:history="1">
        <w:r w:rsidR="00D909F5" w:rsidRPr="0053126E">
          <w:rPr>
            <w:rStyle w:val="a5"/>
            <w:noProof/>
          </w:rPr>
          <w:t>3.2.3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2710819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29" w:history="1">
        <w:r w:rsidR="00D909F5" w:rsidRPr="0053126E">
          <w:rPr>
            <w:rStyle w:val="a5"/>
            <w:noProof/>
          </w:rPr>
          <w:t>3.2.4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_Toc481444929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1550698C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0" w:history="1">
        <w:r w:rsidR="00D909F5" w:rsidRPr="0053126E">
          <w:rPr>
            <w:rStyle w:val="a5"/>
            <w:noProof/>
          </w:rPr>
          <w:t>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列表接口示例</w:t>
        </w:r>
        <w:r w:rsidR="00D909F5" w:rsidRPr="0053126E">
          <w:rPr>
            <w:rStyle w:val="a5"/>
            <w:noProof/>
          </w:rPr>
          <w:t>(GET /xxx/getXXXList)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48EDD7C1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1" w:history="1">
        <w:r w:rsidR="00D909F5" w:rsidRPr="0053126E">
          <w:rPr>
            <w:rStyle w:val="a5"/>
            <w:noProof/>
          </w:rPr>
          <w:t>3.3.1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677AF448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2" w:history="1">
        <w:r w:rsidR="00D909F5" w:rsidRPr="0053126E">
          <w:rPr>
            <w:rStyle w:val="a5"/>
            <w:noProof/>
          </w:rPr>
          <w:t>3.3.2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接口约束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11</w:t>
        </w:r>
        <w:r w:rsidR="00D909F5">
          <w:rPr>
            <w:noProof/>
            <w:webHidden/>
          </w:rPr>
          <w:fldChar w:fldCharType="end"/>
        </w:r>
      </w:hyperlink>
    </w:p>
    <w:p w14:paraId="72FA60F2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3" w:history="1">
        <w:r w:rsidR="00D909F5" w:rsidRPr="0053126E">
          <w:rPr>
            <w:rStyle w:val="a5"/>
            <w:noProof/>
          </w:rPr>
          <w:t>3.3.3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_Toc481444933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A66083F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4" w:history="1">
        <w:r w:rsidR="00D909F5" w:rsidRPr="0053126E">
          <w:rPr>
            <w:rStyle w:val="a5"/>
            <w:noProof/>
          </w:rPr>
          <w:t>3.3.4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_Toc481444934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12</w:t>
        </w:r>
        <w:r w:rsidR="00D909F5">
          <w:rPr>
            <w:noProof/>
            <w:webHidden/>
          </w:rPr>
          <w:fldChar w:fldCharType="end"/>
        </w:r>
      </w:hyperlink>
    </w:p>
    <w:p w14:paraId="075714C2" w14:textId="77777777" w:rsidR="00D909F5" w:rsidRDefault="00481058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35" w:history="1">
        <w:r w:rsidR="00D909F5" w:rsidRPr="0053126E">
          <w:rPr>
            <w:rStyle w:val="a5"/>
            <w:noProof/>
          </w:rPr>
          <w:t>4.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模块二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_Toc481444935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32C40EF9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36" w:history="1">
        <w:r w:rsidR="00D909F5" w:rsidRPr="0053126E">
          <w:rPr>
            <w:rStyle w:val="a5"/>
            <w:noProof/>
          </w:rPr>
          <w:t>4.1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一级功能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_Toc481444936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267F3EA6" w14:textId="77777777" w:rsidR="00D909F5" w:rsidRDefault="00481058">
      <w:pPr>
        <w:pStyle w:val="3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1444937" w:history="1">
        <w:r w:rsidR="00D909F5" w:rsidRPr="0053126E">
          <w:rPr>
            <w:rStyle w:val="a5"/>
            <w:noProof/>
          </w:rPr>
          <w:t>4.1.1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二级功能（二级功能方法名）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_Toc481444937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A933820" w14:textId="77777777" w:rsidR="00D909F5" w:rsidRDefault="00481058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8" w:history="1">
        <w:r w:rsidR="00D909F5" w:rsidRPr="0053126E">
          <w:rPr>
            <w:rStyle w:val="a5"/>
            <w:noProof/>
          </w:rPr>
          <w:t>4.1.1.1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请求参数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_Toc481444938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13</w:t>
        </w:r>
        <w:r w:rsidR="00D909F5">
          <w:rPr>
            <w:noProof/>
            <w:webHidden/>
          </w:rPr>
          <w:fldChar w:fldCharType="end"/>
        </w:r>
      </w:hyperlink>
    </w:p>
    <w:p w14:paraId="7CDD0AF3" w14:textId="77777777" w:rsidR="00D909F5" w:rsidRDefault="00481058">
      <w:pPr>
        <w:pStyle w:val="41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44939" w:history="1">
        <w:r w:rsidR="00D909F5" w:rsidRPr="0053126E">
          <w:rPr>
            <w:rStyle w:val="a5"/>
            <w:noProof/>
          </w:rPr>
          <w:t>4.1.1.2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响应消息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_Toc481444939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14</w:t>
        </w:r>
        <w:r w:rsidR="00D909F5">
          <w:rPr>
            <w:noProof/>
            <w:webHidden/>
          </w:rPr>
          <w:fldChar w:fldCharType="end"/>
        </w:r>
      </w:hyperlink>
    </w:p>
    <w:p w14:paraId="46F9F8B3" w14:textId="77777777" w:rsidR="00D909F5" w:rsidRDefault="00481058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1444940" w:history="1">
        <w:r w:rsidR="00D909F5" w:rsidRPr="0053126E">
          <w:rPr>
            <w:rStyle w:val="a5"/>
            <w:noProof/>
          </w:rPr>
          <w:t>5.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_Toc481444940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7EC6BE92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1" w:history="1">
        <w:r w:rsidR="00D909F5" w:rsidRPr="0053126E">
          <w:rPr>
            <w:rStyle w:val="a5"/>
            <w:noProof/>
          </w:rPr>
          <w:t>5.1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返回编码定义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_Toc481444941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15</w:t>
        </w:r>
        <w:r w:rsidR="00D909F5">
          <w:rPr>
            <w:noProof/>
            <w:webHidden/>
          </w:rPr>
          <w:fldChar w:fldCharType="end"/>
        </w:r>
      </w:hyperlink>
    </w:p>
    <w:p w14:paraId="2989D52F" w14:textId="77777777" w:rsidR="00D909F5" w:rsidRDefault="00481058">
      <w:pPr>
        <w:pStyle w:val="2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1444942" w:history="1">
        <w:r w:rsidR="00D909F5" w:rsidRPr="0053126E">
          <w:rPr>
            <w:rStyle w:val="a5"/>
            <w:noProof/>
          </w:rPr>
          <w:t>5.2</w:t>
        </w:r>
        <w:r w:rsidR="00D909F5" w:rsidRPr="0053126E">
          <w:rPr>
            <w:rStyle w:val="a5"/>
            <w:rFonts w:hint="eastAsia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附录一</w:t>
        </w:r>
        <w:r w:rsidR="00D909F5" w:rsidRPr="0053126E">
          <w:rPr>
            <w:rStyle w:val="a5"/>
            <w:noProof/>
          </w:rPr>
          <w:t xml:space="preserve"> </w:t>
        </w:r>
        <w:r w:rsidR="00D909F5" w:rsidRPr="0053126E">
          <w:rPr>
            <w:rStyle w:val="a5"/>
            <w:rFonts w:hint="eastAsia"/>
            <w:noProof/>
          </w:rPr>
          <w:t>分发市场编号定义</w:t>
        </w:r>
        <w:r w:rsidR="00D909F5">
          <w:rPr>
            <w:noProof/>
            <w:webHidden/>
          </w:rPr>
          <w:tab/>
        </w:r>
        <w:r w:rsidR="00D909F5">
          <w:rPr>
            <w:noProof/>
            <w:webHidden/>
          </w:rPr>
          <w:fldChar w:fldCharType="begin"/>
        </w:r>
        <w:r w:rsidR="00D909F5">
          <w:rPr>
            <w:noProof/>
            <w:webHidden/>
          </w:rPr>
          <w:instrText xml:space="preserve"> PAGEREF _Toc481444942 \h </w:instrText>
        </w:r>
        <w:r w:rsidR="00D909F5">
          <w:rPr>
            <w:noProof/>
            <w:webHidden/>
          </w:rPr>
        </w:r>
        <w:r w:rsidR="00D909F5">
          <w:rPr>
            <w:noProof/>
            <w:webHidden/>
          </w:rPr>
          <w:fldChar w:fldCharType="separate"/>
        </w:r>
        <w:r w:rsidR="00D909F5">
          <w:rPr>
            <w:noProof/>
            <w:webHidden/>
          </w:rPr>
          <w:t>16</w:t>
        </w:r>
        <w:r w:rsidR="00D909F5">
          <w:rPr>
            <w:noProof/>
            <w:webHidden/>
          </w:rPr>
          <w:fldChar w:fldCharType="end"/>
        </w:r>
      </w:hyperlink>
    </w:p>
    <w:p w14:paraId="27C44684" w14:textId="77777777" w:rsidR="00BE6100" w:rsidRDefault="00181372" w:rsidP="00E506AC">
      <w:pPr>
        <w:pStyle w:val="af0"/>
        <w:ind w:firstLineChars="0" w:firstLine="0"/>
        <w:jc w:val="left"/>
        <w:rPr>
          <w:caps/>
          <w:sz w:val="44"/>
          <w:szCs w:val="44"/>
        </w:rPr>
      </w:pPr>
      <w:r>
        <w:rPr>
          <w:caps/>
          <w:sz w:val="44"/>
          <w:szCs w:val="44"/>
        </w:rPr>
        <w:fldChar w:fldCharType="end"/>
      </w:r>
      <w:bookmarkStart w:id="0" w:name="_Toc508203695"/>
      <w:bookmarkStart w:id="1" w:name="_Toc83694901"/>
      <w:bookmarkStart w:id="2" w:name="_Toc196118496"/>
      <w:bookmarkStart w:id="3" w:name="_Toc201545224"/>
      <w:bookmarkStart w:id="4" w:name="_Toc353025330"/>
    </w:p>
    <w:p w14:paraId="2FD1F2A5" w14:textId="77777777" w:rsidR="00BE6100" w:rsidRDefault="00BE6100" w:rsidP="00BE6100">
      <w:pPr>
        <w:ind w:firstLine="480"/>
        <w:rPr>
          <w:rFonts w:asciiTheme="majorHAnsi" w:hAnsiTheme="majorHAnsi" w:cstheme="majorBidi"/>
        </w:rPr>
      </w:pPr>
      <w:r>
        <w:br w:type="page"/>
      </w:r>
    </w:p>
    <w:p w14:paraId="245682BA" w14:textId="77777777" w:rsidR="0083598A" w:rsidRDefault="0083598A" w:rsidP="00E506AC">
      <w:pPr>
        <w:pStyle w:val="af0"/>
        <w:ind w:firstLineChars="0" w:firstLine="0"/>
        <w:jc w:val="left"/>
      </w:pPr>
      <w:bookmarkStart w:id="5" w:name="_Toc481444907"/>
      <w:r w:rsidRPr="0007440C">
        <w:rPr>
          <w:rFonts w:hint="eastAsia"/>
        </w:rPr>
        <w:lastRenderedPageBreak/>
        <w:t>文档变更</w:t>
      </w:r>
      <w:bookmarkEnd w:id="0"/>
      <w:bookmarkEnd w:id="1"/>
      <w:bookmarkEnd w:id="2"/>
      <w:bookmarkEnd w:id="3"/>
      <w:bookmarkEnd w:id="4"/>
      <w:r w:rsidR="00AE3CCF">
        <w:rPr>
          <w:rFonts w:hint="eastAsia"/>
        </w:rPr>
        <w:t>记录</w:t>
      </w:r>
      <w:bookmarkEnd w:id="5"/>
    </w:p>
    <w:tbl>
      <w:tblPr>
        <w:tblW w:w="8756" w:type="dxa"/>
        <w:tblLayout w:type="fixed"/>
        <w:tblLook w:val="01E0" w:firstRow="1" w:lastRow="1" w:firstColumn="1" w:lastColumn="1" w:noHBand="0" w:noVBand="0"/>
      </w:tblPr>
      <w:tblGrid>
        <w:gridCol w:w="1951"/>
        <w:gridCol w:w="2837"/>
        <w:gridCol w:w="1557"/>
        <w:gridCol w:w="2411"/>
      </w:tblGrid>
      <w:tr w:rsidR="008716BC" w:rsidRPr="00AC35CC" w14:paraId="03A69DE5" w14:textId="77777777" w:rsidTr="002969A5">
        <w:tc>
          <w:tcPr>
            <w:tcW w:w="1951" w:type="dxa"/>
            <w:tcBorders>
              <w:top w:val="single" w:sz="4" w:space="0" w:color="auto"/>
            </w:tcBorders>
          </w:tcPr>
          <w:p w14:paraId="25E1EACB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66F943B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1．0．0</w:t>
            </w:r>
          </w:p>
        </w:tc>
      </w:tr>
      <w:tr w:rsidR="008716BC" w:rsidRPr="00AC35CC" w14:paraId="7D0EBDCE" w14:textId="77777777" w:rsidTr="002969A5">
        <w:tc>
          <w:tcPr>
            <w:tcW w:w="1951" w:type="dxa"/>
          </w:tcPr>
          <w:p w14:paraId="2A03FD56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创建人</w:t>
            </w:r>
          </w:p>
        </w:tc>
        <w:tc>
          <w:tcPr>
            <w:tcW w:w="2837" w:type="dxa"/>
          </w:tcPr>
          <w:p w14:paraId="761A86FC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李江峰</w:t>
            </w:r>
          </w:p>
        </w:tc>
        <w:tc>
          <w:tcPr>
            <w:tcW w:w="1557" w:type="dxa"/>
          </w:tcPr>
          <w:p w14:paraId="72B95AF8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2411" w:type="dxa"/>
          </w:tcPr>
          <w:p w14:paraId="4BE3CBD0" w14:textId="77777777" w:rsidR="008716BC" w:rsidRPr="00AC35CC" w:rsidRDefault="001E64BB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sz w:val="21"/>
                <w:szCs w:val="21"/>
              </w:rPr>
              <w:t>2017-04-21</w:t>
            </w:r>
          </w:p>
        </w:tc>
      </w:tr>
      <w:tr w:rsidR="008716BC" w:rsidRPr="00AC35CC" w14:paraId="6396B782" w14:textId="77777777" w:rsidTr="002969A5">
        <w:tc>
          <w:tcPr>
            <w:tcW w:w="1951" w:type="dxa"/>
            <w:tcBorders>
              <w:left w:val="nil"/>
            </w:tcBorders>
          </w:tcPr>
          <w:p w14:paraId="3994807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805" w:type="dxa"/>
            <w:gridSpan w:val="3"/>
          </w:tcPr>
          <w:p w14:paraId="11116685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8716BC" w:rsidRPr="00AC35CC" w14:paraId="6114B34D" w14:textId="77777777" w:rsidTr="002969A5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80AE319" w14:textId="77777777" w:rsidR="008716BC" w:rsidRPr="00AC35CC" w:rsidRDefault="008716B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44B70D0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3D7A8773" w14:textId="77777777" w:rsidR="008716BC" w:rsidRPr="00AC35CC" w:rsidRDefault="008716B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20AB2770" w14:textId="77777777" w:rsidR="008716BC" w:rsidRPr="00AC35CC" w:rsidRDefault="008716B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34161058" w14:textId="77777777" w:rsidTr="009E4E87">
        <w:tc>
          <w:tcPr>
            <w:tcW w:w="1951" w:type="dxa"/>
            <w:tcBorders>
              <w:top w:val="single" w:sz="4" w:space="0" w:color="auto"/>
            </w:tcBorders>
          </w:tcPr>
          <w:p w14:paraId="722F72FA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</w:tcBorders>
          </w:tcPr>
          <w:p w14:paraId="215AD12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4FDD03FE" w14:textId="77777777" w:rsidTr="009E4E87">
        <w:tc>
          <w:tcPr>
            <w:tcW w:w="1951" w:type="dxa"/>
          </w:tcPr>
          <w:p w14:paraId="4D7DD7A2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2837" w:type="dxa"/>
          </w:tcPr>
          <w:p w14:paraId="6FC64F9E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</w:tcPr>
          <w:p w14:paraId="25E96493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411" w:type="dxa"/>
          </w:tcPr>
          <w:p w14:paraId="05C41EC4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1933559E" w14:textId="77777777" w:rsidTr="009E4E87">
        <w:tc>
          <w:tcPr>
            <w:tcW w:w="1951" w:type="dxa"/>
          </w:tcPr>
          <w:p w14:paraId="6CEF095A" w14:textId="77777777" w:rsidR="00AC35CC" w:rsidRPr="00AC35CC" w:rsidRDefault="0010262C" w:rsidP="00D83E0E">
            <w:pPr>
              <w:spacing w:beforeLines="25" w:before="60" w:afterLines="25" w:after="60"/>
              <w:ind w:firstLineChars="0"/>
              <w:rPr>
                <w:rFonts w:ascii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hAnsi="微软雅黑" w:cs="Arial" w:hint="eastAsia"/>
                <w:b/>
                <w:sz w:val="21"/>
                <w:szCs w:val="21"/>
              </w:rPr>
              <w:t>主要修订项目</w:t>
            </w:r>
          </w:p>
        </w:tc>
        <w:tc>
          <w:tcPr>
            <w:tcW w:w="6805" w:type="dxa"/>
            <w:gridSpan w:val="3"/>
          </w:tcPr>
          <w:p w14:paraId="2946B8FC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  <w:tr w:rsidR="00AC35CC" w:rsidRPr="00AC35CC" w14:paraId="7F1F8566" w14:textId="77777777" w:rsidTr="009E4E87"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1685F78" w14:textId="77777777" w:rsidR="00AC35CC" w:rsidRPr="00AC35CC" w:rsidRDefault="00AC35CC" w:rsidP="00D83E0E">
            <w:pPr>
              <w:spacing w:beforeLines="25" w:before="60" w:afterLines="25" w:after="60"/>
              <w:ind w:firstLineChars="95" w:firstLine="199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审阅人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14:paraId="7C236CF6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7618088F" w14:textId="77777777" w:rsidR="00AC35CC" w:rsidRPr="00AC35CC" w:rsidRDefault="00AC35CC" w:rsidP="00D83E0E">
            <w:pPr>
              <w:spacing w:beforeLines="25" w:before="60" w:afterLines="25" w:after="60"/>
              <w:ind w:left="425" w:firstLineChars="0" w:firstLine="0"/>
              <w:rPr>
                <w:rFonts w:ascii="微软雅黑" w:hAnsi="微软雅黑" w:cs="Arial"/>
                <w:b/>
                <w:sz w:val="21"/>
                <w:szCs w:val="21"/>
              </w:rPr>
            </w:pPr>
            <w:r w:rsidRPr="00AC35CC">
              <w:rPr>
                <w:rFonts w:ascii="微软雅黑" w:hAnsi="微软雅黑" w:cs="Arial" w:hint="eastAsia"/>
                <w:b/>
                <w:sz w:val="21"/>
                <w:szCs w:val="21"/>
              </w:rPr>
              <w:t>审阅日期</w:t>
            </w:r>
          </w:p>
        </w:tc>
        <w:tc>
          <w:tcPr>
            <w:tcW w:w="2411" w:type="dxa"/>
            <w:tcBorders>
              <w:bottom w:val="single" w:sz="4" w:space="0" w:color="auto"/>
              <w:right w:val="nil"/>
            </w:tcBorders>
          </w:tcPr>
          <w:p w14:paraId="130D4512" w14:textId="77777777" w:rsidR="00AC35CC" w:rsidRPr="00AC35CC" w:rsidRDefault="00AC35CC" w:rsidP="00D83E0E">
            <w:pPr>
              <w:spacing w:beforeLines="25" w:before="60" w:afterLines="25" w:after="60"/>
              <w:ind w:left="425" w:firstLine="420"/>
              <w:rPr>
                <w:rFonts w:ascii="微软雅黑" w:hAnsi="微软雅黑" w:cs="Arial"/>
                <w:sz w:val="21"/>
                <w:szCs w:val="21"/>
              </w:rPr>
            </w:pPr>
          </w:p>
        </w:tc>
      </w:tr>
    </w:tbl>
    <w:p w14:paraId="774D8D4B" w14:textId="77777777" w:rsidR="0083598A" w:rsidRDefault="0083598A" w:rsidP="0083598A">
      <w:pPr>
        <w:ind w:right="210" w:firstLine="880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5325E2B" w14:textId="77777777" w:rsidR="009D3776" w:rsidRDefault="009D3776" w:rsidP="009D3776">
      <w:pPr>
        <w:pStyle w:val="1"/>
        <w:ind w:left="0" w:firstLine="0"/>
        <w:rPr>
          <w:rFonts w:ascii="黑体" w:eastAsia="黑体"/>
        </w:rPr>
      </w:pPr>
      <w:bookmarkStart w:id="6" w:name="_Toc169345431"/>
      <w:bookmarkStart w:id="7" w:name="_Toc222136155"/>
      <w:bookmarkStart w:id="8" w:name="_Toc244410772"/>
      <w:bookmarkStart w:id="9" w:name="_Toc368238137"/>
      <w:bookmarkStart w:id="10" w:name="_Toc481444908"/>
      <w:r>
        <w:rPr>
          <w:rFonts w:ascii="黑体" w:eastAsia="黑体" w:hint="eastAsia"/>
        </w:rPr>
        <w:lastRenderedPageBreak/>
        <w:t>引言</w:t>
      </w:r>
      <w:bookmarkEnd w:id="6"/>
      <w:bookmarkEnd w:id="7"/>
      <w:bookmarkEnd w:id="8"/>
      <w:bookmarkEnd w:id="9"/>
      <w:bookmarkEnd w:id="10"/>
    </w:p>
    <w:p w14:paraId="2853956D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11" w:name="_Toc49069721"/>
      <w:bookmarkStart w:id="12" w:name="_Toc86223248"/>
      <w:bookmarkStart w:id="13" w:name="_Toc86831881"/>
      <w:bookmarkStart w:id="14" w:name="_Toc86831922"/>
      <w:bookmarkStart w:id="15" w:name="_Toc87865189"/>
      <w:bookmarkStart w:id="16" w:name="_Toc169345432"/>
      <w:bookmarkStart w:id="17" w:name="_Toc222136156"/>
      <w:bookmarkStart w:id="18" w:name="_Toc244410773"/>
      <w:bookmarkStart w:id="19" w:name="_Toc368238138"/>
      <w:bookmarkStart w:id="20" w:name="_Toc481444909"/>
      <w: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984F8A" w14:textId="77777777" w:rsidR="003C6B8A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8C11CE">
        <w:rPr>
          <w:rFonts w:hint="eastAsia"/>
          <w:smallCaps/>
          <w:color w:val="000000"/>
          <w:kern w:val="44"/>
          <w:szCs w:val="21"/>
        </w:rPr>
        <w:t>作为各项目接口协议的标准模板，</w:t>
      </w:r>
      <w:r>
        <w:rPr>
          <w:rFonts w:hint="eastAsia"/>
          <w:smallCaps/>
          <w:color w:val="000000"/>
          <w:kern w:val="44"/>
          <w:szCs w:val="21"/>
        </w:rPr>
        <w:t>用于</w:t>
      </w:r>
      <w:r w:rsidR="003C6B8A">
        <w:rPr>
          <w:rFonts w:hint="eastAsia"/>
          <w:smallCaps/>
          <w:color w:val="000000"/>
          <w:kern w:val="44"/>
          <w:szCs w:val="21"/>
        </w:rPr>
        <w:t>指导</w:t>
      </w:r>
      <w:r>
        <w:rPr>
          <w:rFonts w:hint="eastAsia"/>
          <w:smallCaps/>
          <w:color w:val="000000"/>
          <w:kern w:val="44"/>
          <w:szCs w:val="21"/>
        </w:rPr>
        <w:t>接口设计人员设计服务端与客户端、前端接口交互协议</w:t>
      </w:r>
      <w:r w:rsidR="009D3776">
        <w:rPr>
          <w:rFonts w:hint="eastAsia"/>
          <w:smallCaps/>
          <w:color w:val="000000"/>
          <w:kern w:val="44"/>
          <w:szCs w:val="21"/>
        </w:rPr>
        <w:t>，</w:t>
      </w:r>
      <w:r w:rsidR="003C6B8A">
        <w:rPr>
          <w:rFonts w:hint="eastAsia"/>
          <w:smallCaps/>
          <w:color w:val="000000"/>
          <w:kern w:val="44"/>
          <w:szCs w:val="21"/>
        </w:rPr>
        <w:t>避免因不同接口设计人员设计的多套接口模板，</w:t>
      </w:r>
      <w:r w:rsidR="00833B89">
        <w:rPr>
          <w:rFonts w:hint="eastAsia"/>
          <w:smallCaps/>
          <w:color w:val="000000"/>
          <w:kern w:val="44"/>
          <w:szCs w:val="21"/>
        </w:rPr>
        <w:t>服务端、</w:t>
      </w:r>
      <w:r w:rsidR="003C6B8A">
        <w:rPr>
          <w:rFonts w:hint="eastAsia"/>
          <w:smallCaps/>
          <w:color w:val="000000"/>
          <w:kern w:val="44"/>
          <w:szCs w:val="21"/>
        </w:rPr>
        <w:t>客户端、前端需要相应有多套</w:t>
      </w:r>
      <w:r w:rsidR="00833B89">
        <w:rPr>
          <w:rFonts w:hint="eastAsia"/>
          <w:smallCaps/>
          <w:color w:val="000000"/>
          <w:kern w:val="44"/>
          <w:szCs w:val="21"/>
        </w:rPr>
        <w:t>封装、</w:t>
      </w:r>
      <w:r w:rsidR="003C6B8A">
        <w:rPr>
          <w:rFonts w:hint="eastAsia"/>
          <w:smallCaps/>
          <w:color w:val="000000"/>
          <w:kern w:val="44"/>
          <w:szCs w:val="21"/>
        </w:rPr>
        <w:t>解析代码框架，造成的不必要的资源浪费。</w:t>
      </w:r>
    </w:p>
    <w:p w14:paraId="53302BE9" w14:textId="77777777" w:rsidR="0026703A" w:rsidRDefault="003C6B8A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本文档</w:t>
      </w:r>
      <w:r w:rsidR="006B48FE">
        <w:rPr>
          <w:rFonts w:hint="eastAsia"/>
          <w:smallCaps/>
          <w:color w:val="000000"/>
          <w:kern w:val="44"/>
          <w:szCs w:val="21"/>
        </w:rPr>
        <w:t>统一</w:t>
      </w:r>
      <w:r w:rsidR="00273C9D">
        <w:rPr>
          <w:rFonts w:hint="eastAsia"/>
          <w:smallCaps/>
          <w:color w:val="000000"/>
          <w:kern w:val="44"/>
          <w:szCs w:val="21"/>
        </w:rPr>
        <w:t>了</w:t>
      </w:r>
      <w:r>
        <w:rPr>
          <w:rFonts w:hint="eastAsia"/>
          <w:smallCaps/>
          <w:color w:val="000000"/>
          <w:kern w:val="44"/>
          <w:szCs w:val="21"/>
        </w:rPr>
        <w:t>接口文档格式、目录结构、</w:t>
      </w:r>
      <w:r w:rsidR="006B48FE">
        <w:rPr>
          <w:rFonts w:hint="eastAsia"/>
          <w:smallCaps/>
          <w:color w:val="000000"/>
          <w:kern w:val="44"/>
          <w:szCs w:val="21"/>
        </w:rPr>
        <w:t>数据类型定义、接口通信方式、接口加解密方式、请求头参数定义、接口通用返回码</w:t>
      </w:r>
      <w:r>
        <w:rPr>
          <w:rFonts w:hint="eastAsia"/>
          <w:smallCaps/>
          <w:color w:val="000000"/>
          <w:kern w:val="44"/>
          <w:szCs w:val="21"/>
        </w:rPr>
        <w:t>定义</w:t>
      </w:r>
      <w:r w:rsidR="006B48FE">
        <w:rPr>
          <w:rFonts w:hint="eastAsia"/>
          <w:smallCaps/>
          <w:color w:val="000000"/>
          <w:kern w:val="44"/>
          <w:szCs w:val="21"/>
        </w:rPr>
        <w:t>。</w:t>
      </w:r>
    </w:p>
    <w:p w14:paraId="7A116E1F" w14:textId="77777777" w:rsidR="006B48FE" w:rsidRDefault="006B48FE" w:rsidP="006B3D4E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</w:p>
    <w:p w14:paraId="09BA8B5C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1" w:name="_Toc222136158"/>
      <w:bookmarkStart w:id="22" w:name="_Toc244410775"/>
      <w:bookmarkStart w:id="23" w:name="_Toc368238139"/>
      <w:bookmarkStart w:id="24" w:name="_Toc481444910"/>
      <w:r>
        <w:t>项目定义</w:t>
      </w:r>
      <w:bookmarkEnd w:id="21"/>
      <w:bookmarkEnd w:id="22"/>
      <w:bookmarkEnd w:id="23"/>
      <w:bookmarkEnd w:id="24"/>
    </w:p>
    <w:p w14:paraId="5480F1B5" w14:textId="77777777" w:rsidR="00227412" w:rsidRPr="00227412" w:rsidRDefault="00227412" w:rsidP="0022741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【提供正确理解此文档所需的全部术语、首字母缩写词和缩略语的定义。</w:t>
      </w:r>
      <w:r w:rsidRPr="006A378F">
        <w:rPr>
          <w:smallCaps/>
          <w:color w:val="000000"/>
          <w:kern w:val="44"/>
          <w:szCs w:val="21"/>
        </w:rPr>
        <w:t> </w:t>
      </w:r>
      <w:r w:rsidRPr="006A378F">
        <w:rPr>
          <w:rFonts w:hint="eastAsia"/>
          <w:smallCaps/>
          <w:color w:val="000000"/>
          <w:kern w:val="44"/>
          <w:szCs w:val="21"/>
        </w:rPr>
        <w:t>这些信息可以通过引用项目词汇表来提供。】</w:t>
      </w:r>
    </w:p>
    <w:tbl>
      <w:tblPr>
        <w:tblW w:w="876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1728"/>
        <w:gridCol w:w="6152"/>
      </w:tblGrid>
      <w:tr w:rsidR="009D3776" w14:paraId="7D4BF528" w14:textId="77777777" w:rsidTr="00C47B25">
        <w:tc>
          <w:tcPr>
            <w:tcW w:w="88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71C589D0" w14:textId="77777777" w:rsidR="009D3776" w:rsidRDefault="009D3776" w:rsidP="00C47B25">
            <w:pPr>
              <w:ind w:firstLineChars="0" w:firstLine="0"/>
              <w:rPr>
                <w:caps/>
              </w:rPr>
            </w:pPr>
            <w:r>
              <w:rPr>
                <w:rFonts w:cs="Arial"/>
                <w:b/>
                <w:caps/>
              </w:rPr>
              <w:t>序号</w:t>
            </w:r>
          </w:p>
        </w:tc>
        <w:tc>
          <w:tcPr>
            <w:tcW w:w="1728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4244E154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术语</w:t>
            </w:r>
          </w:p>
        </w:tc>
        <w:tc>
          <w:tcPr>
            <w:tcW w:w="6152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</w:tcPr>
          <w:p w14:paraId="67853B97" w14:textId="77777777" w:rsidR="009D3776" w:rsidRDefault="009D3776" w:rsidP="009D3776">
            <w:pPr>
              <w:ind w:firstLine="480"/>
              <w:jc w:val="center"/>
              <w:rPr>
                <w:caps/>
              </w:rPr>
            </w:pPr>
            <w:r>
              <w:rPr>
                <w:rFonts w:cs="Arial"/>
                <w:b/>
                <w:caps/>
              </w:rPr>
              <w:t>所指对象或含义</w:t>
            </w:r>
          </w:p>
        </w:tc>
      </w:tr>
      <w:tr w:rsidR="009D3776" w14:paraId="19FBD885" w14:textId="77777777" w:rsidTr="005D13F7">
        <w:trPr>
          <w:trHeight w:val="591"/>
        </w:trPr>
        <w:tc>
          <w:tcPr>
            <w:tcW w:w="884" w:type="dxa"/>
            <w:tcBorders>
              <w:top w:val="single" w:sz="6" w:space="0" w:color="000000"/>
            </w:tcBorders>
          </w:tcPr>
          <w:p w14:paraId="6608EF8C" w14:textId="77777777" w:rsidR="009D3776" w:rsidRDefault="009D3776" w:rsidP="00E2406C">
            <w:pPr>
              <w:ind w:firstLineChars="0" w:firstLine="0"/>
            </w:pPr>
            <w:r>
              <w:t>1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 w14:paraId="7FDABCF9" w14:textId="77777777" w:rsidR="009D3776" w:rsidRDefault="009D3776" w:rsidP="00E2406C">
            <w:pPr>
              <w:ind w:firstLineChars="0" w:firstLine="0"/>
            </w:pPr>
          </w:p>
        </w:tc>
        <w:tc>
          <w:tcPr>
            <w:tcW w:w="6152" w:type="dxa"/>
            <w:tcBorders>
              <w:top w:val="single" w:sz="6" w:space="0" w:color="000000"/>
            </w:tcBorders>
          </w:tcPr>
          <w:p w14:paraId="0590AAF9" w14:textId="77777777" w:rsidR="009D3776" w:rsidRPr="009F44C4" w:rsidRDefault="009D3776" w:rsidP="00E2406C">
            <w:pPr>
              <w:ind w:firstLineChars="0" w:firstLine="0"/>
              <w:rPr>
                <w:szCs w:val="21"/>
              </w:rPr>
            </w:pPr>
          </w:p>
        </w:tc>
      </w:tr>
      <w:tr w:rsidR="009D3776" w14:paraId="2CB79334" w14:textId="77777777" w:rsidTr="005D13F7">
        <w:trPr>
          <w:trHeight w:val="543"/>
        </w:trPr>
        <w:tc>
          <w:tcPr>
            <w:tcW w:w="884" w:type="dxa"/>
          </w:tcPr>
          <w:p w14:paraId="6DAE136C" w14:textId="77777777" w:rsidR="009D3776" w:rsidRPr="00DA7B2D" w:rsidRDefault="009D3776" w:rsidP="00E2406C">
            <w:pPr>
              <w:ind w:firstLineChars="0" w:firstLine="0"/>
              <w:rPr>
                <w:color w:val="333333"/>
              </w:rPr>
            </w:pPr>
            <w:r w:rsidRPr="00DA7B2D">
              <w:rPr>
                <w:color w:val="333333"/>
              </w:rPr>
              <w:t>2</w:t>
            </w:r>
          </w:p>
        </w:tc>
        <w:tc>
          <w:tcPr>
            <w:tcW w:w="1728" w:type="dxa"/>
          </w:tcPr>
          <w:p w14:paraId="4A2BFD69" w14:textId="77777777" w:rsidR="009D3776" w:rsidRPr="00DA7B2D" w:rsidRDefault="009D3776" w:rsidP="00DA7B2D">
            <w:pPr>
              <w:ind w:firstLineChars="0" w:firstLine="0"/>
              <w:rPr>
                <w:color w:val="333333"/>
              </w:rPr>
            </w:pPr>
          </w:p>
        </w:tc>
        <w:tc>
          <w:tcPr>
            <w:tcW w:w="6152" w:type="dxa"/>
          </w:tcPr>
          <w:p w14:paraId="14A583A2" w14:textId="77777777" w:rsidR="009D3776" w:rsidRPr="00FC139D" w:rsidRDefault="009D3776" w:rsidP="00DA7B2D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D3776" w14:paraId="57DFC880" w14:textId="77777777" w:rsidTr="005D13F7">
        <w:trPr>
          <w:trHeight w:val="551"/>
        </w:trPr>
        <w:tc>
          <w:tcPr>
            <w:tcW w:w="884" w:type="dxa"/>
          </w:tcPr>
          <w:p w14:paraId="1996F1F5" w14:textId="77777777" w:rsidR="009D3776" w:rsidRDefault="009D3776" w:rsidP="00E2406C">
            <w:pPr>
              <w:ind w:firstLineChars="0" w:firstLine="0"/>
            </w:pPr>
            <w:r>
              <w:t>3</w:t>
            </w:r>
          </w:p>
        </w:tc>
        <w:tc>
          <w:tcPr>
            <w:tcW w:w="1728" w:type="dxa"/>
          </w:tcPr>
          <w:p w14:paraId="4ECD0318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29FC875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03627B34" w14:textId="77777777" w:rsidTr="005D13F7">
        <w:trPr>
          <w:trHeight w:val="545"/>
        </w:trPr>
        <w:tc>
          <w:tcPr>
            <w:tcW w:w="884" w:type="dxa"/>
          </w:tcPr>
          <w:p w14:paraId="3F1BB86F" w14:textId="77777777" w:rsidR="009D3776" w:rsidRDefault="009D3776" w:rsidP="00E2406C">
            <w:pPr>
              <w:ind w:firstLineChars="0" w:firstLine="0"/>
            </w:pPr>
            <w:r>
              <w:t>4</w:t>
            </w:r>
          </w:p>
        </w:tc>
        <w:tc>
          <w:tcPr>
            <w:tcW w:w="1728" w:type="dxa"/>
          </w:tcPr>
          <w:p w14:paraId="257F3D50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1D5FE860" w14:textId="77777777" w:rsidR="009D3776" w:rsidRPr="00FC139D" w:rsidRDefault="009D3776" w:rsidP="009D3776">
            <w:pPr>
              <w:ind w:firstLine="480"/>
            </w:pPr>
          </w:p>
        </w:tc>
      </w:tr>
      <w:tr w:rsidR="009D3776" w14:paraId="57C330FA" w14:textId="77777777" w:rsidTr="005D13F7">
        <w:trPr>
          <w:trHeight w:val="553"/>
        </w:trPr>
        <w:tc>
          <w:tcPr>
            <w:tcW w:w="884" w:type="dxa"/>
          </w:tcPr>
          <w:p w14:paraId="741D2293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1728" w:type="dxa"/>
          </w:tcPr>
          <w:p w14:paraId="1CC45372" w14:textId="77777777" w:rsidR="009D3776" w:rsidRDefault="009D3776" w:rsidP="009D3776">
            <w:pPr>
              <w:ind w:firstLine="480"/>
              <w:jc w:val="center"/>
            </w:pPr>
          </w:p>
        </w:tc>
        <w:tc>
          <w:tcPr>
            <w:tcW w:w="6152" w:type="dxa"/>
          </w:tcPr>
          <w:p w14:paraId="32C20193" w14:textId="77777777" w:rsidR="009D3776" w:rsidRDefault="009D3776" w:rsidP="009D3776">
            <w:pPr>
              <w:ind w:firstLine="480"/>
            </w:pPr>
          </w:p>
        </w:tc>
      </w:tr>
    </w:tbl>
    <w:p w14:paraId="763AD915" w14:textId="77777777" w:rsidR="009D3776" w:rsidRDefault="009D3776" w:rsidP="009D3776">
      <w:pPr>
        <w:pStyle w:val="2"/>
        <w:tabs>
          <w:tab w:val="left" w:pos="737"/>
        </w:tabs>
        <w:ind w:left="0" w:firstLine="0"/>
      </w:pPr>
      <w:bookmarkStart w:id="25" w:name="_Toc49069724"/>
      <w:bookmarkStart w:id="26" w:name="_Toc86223251"/>
      <w:bookmarkStart w:id="27" w:name="_Toc86831884"/>
      <w:bookmarkStart w:id="28" w:name="_Toc86831925"/>
      <w:bookmarkStart w:id="29" w:name="_Toc87865192"/>
      <w:bookmarkStart w:id="30" w:name="_Toc169345435"/>
      <w:bookmarkStart w:id="31" w:name="_Toc222136159"/>
      <w:bookmarkStart w:id="32" w:name="_Toc244410776"/>
      <w:bookmarkStart w:id="33" w:name="_Toc368238140"/>
      <w:bookmarkStart w:id="34" w:name="_Toc481444911"/>
      <w:r>
        <w:t>参考资料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AA6FAE8" w14:textId="77777777" w:rsidR="00986ED5" w:rsidRPr="00986ED5" w:rsidRDefault="00986ED5" w:rsidP="00986ED5">
      <w:pPr>
        <w:ind w:firstLine="480"/>
      </w:pPr>
    </w:p>
    <w:p w14:paraId="02F46EED" w14:textId="77777777" w:rsidR="00B10036" w:rsidRDefault="003458F2" w:rsidP="00580084">
      <w:pPr>
        <w:pStyle w:val="1"/>
      </w:pPr>
      <w:bookmarkStart w:id="35" w:name="_Toc481444912"/>
      <w:r>
        <w:rPr>
          <w:rFonts w:hint="eastAsia"/>
        </w:rPr>
        <w:lastRenderedPageBreak/>
        <w:t>接口规范</w:t>
      </w:r>
      <w:bookmarkEnd w:id="35"/>
    </w:p>
    <w:p w14:paraId="76502900" w14:textId="77777777" w:rsidR="00BD34EB" w:rsidRDefault="004E282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6" w:name="_Toc481444913"/>
      <w:r>
        <w:rPr>
          <w:rFonts w:hint="eastAsia"/>
        </w:rPr>
        <w:t>通信方式</w:t>
      </w:r>
      <w:bookmarkEnd w:id="36"/>
    </w:p>
    <w:p w14:paraId="7C41D9F6" w14:textId="77777777" w:rsidR="00190C46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客户端以</w:t>
      </w:r>
      <w:r>
        <w:rPr>
          <w:rFonts w:hint="eastAsia"/>
          <w:smallCaps/>
          <w:color w:val="000000"/>
          <w:kern w:val="44"/>
          <w:szCs w:val="21"/>
        </w:rPr>
        <w:t>HTTP/</w:t>
      </w:r>
      <w:r w:rsidRPr="00190C46">
        <w:rPr>
          <w:rFonts w:hint="eastAsia"/>
          <w:smallCaps/>
          <w:color w:val="000000"/>
          <w:kern w:val="44"/>
          <w:szCs w:val="21"/>
        </w:rPr>
        <w:t xml:space="preserve">HTTPS </w:t>
      </w:r>
      <w:r w:rsidR="003D1B56">
        <w:rPr>
          <w:rFonts w:hint="eastAsia"/>
          <w:smallCaps/>
          <w:color w:val="000000"/>
          <w:kern w:val="44"/>
          <w:szCs w:val="21"/>
        </w:rPr>
        <w:t>，</w:t>
      </w:r>
      <w:r w:rsidRPr="00190C46">
        <w:rPr>
          <w:smallCaps/>
          <w:color w:val="000000"/>
          <w:kern w:val="44"/>
          <w:szCs w:val="21"/>
        </w:rPr>
        <w:t>G</w:t>
      </w:r>
      <w:r w:rsidR="003D1B56">
        <w:rPr>
          <w:smallCaps/>
          <w:color w:val="000000"/>
          <w:kern w:val="44"/>
          <w:szCs w:val="21"/>
        </w:rPr>
        <w:t>ET/POST/PUT/DELETE</w:t>
      </w:r>
      <w:r w:rsidRPr="00F71F8D">
        <w:rPr>
          <w:rFonts w:hint="eastAsia"/>
          <w:smallCaps/>
          <w:color w:val="000000"/>
          <w:kern w:val="44"/>
          <w:szCs w:val="21"/>
        </w:rPr>
        <w:t>方式请求服务端</w:t>
      </w:r>
      <w:r>
        <w:rPr>
          <w:rFonts w:hint="eastAsia"/>
          <w:smallCaps/>
          <w:color w:val="000000"/>
          <w:kern w:val="44"/>
          <w:szCs w:val="21"/>
        </w:rPr>
        <w:t>（由各接口</w:t>
      </w:r>
      <w:r w:rsidR="003D1B56">
        <w:rPr>
          <w:rFonts w:hint="eastAsia"/>
          <w:smallCaps/>
          <w:color w:val="000000"/>
          <w:kern w:val="44"/>
          <w:szCs w:val="21"/>
        </w:rPr>
        <w:t>根据实际情况</w:t>
      </w:r>
      <w:r>
        <w:rPr>
          <w:rFonts w:hint="eastAsia"/>
          <w:smallCaps/>
          <w:color w:val="000000"/>
          <w:kern w:val="44"/>
          <w:szCs w:val="21"/>
        </w:rPr>
        <w:t>定义）</w:t>
      </w:r>
      <w:r w:rsidRPr="00F71F8D">
        <w:rPr>
          <w:rFonts w:hint="eastAsia"/>
          <w:smallCaps/>
          <w:color w:val="000000"/>
          <w:kern w:val="44"/>
          <w:szCs w:val="21"/>
        </w:rPr>
        <w:t>，服务端以</w:t>
      </w:r>
      <w:r w:rsidRPr="00F71F8D">
        <w:rPr>
          <w:rFonts w:hint="eastAsia"/>
          <w:smallCaps/>
          <w:color w:val="000000"/>
          <w:kern w:val="44"/>
          <w:szCs w:val="21"/>
        </w:rPr>
        <w:t>JSON</w:t>
      </w:r>
      <w:r>
        <w:rPr>
          <w:rFonts w:hint="eastAsia"/>
          <w:smallCaps/>
          <w:color w:val="000000"/>
          <w:kern w:val="44"/>
          <w:szCs w:val="21"/>
        </w:rPr>
        <w:t>格式</w:t>
      </w:r>
      <w:r w:rsidRPr="00F71F8D">
        <w:rPr>
          <w:rFonts w:hint="eastAsia"/>
          <w:smallCaps/>
          <w:color w:val="000000"/>
          <w:kern w:val="44"/>
          <w:szCs w:val="21"/>
        </w:rPr>
        <w:t>消息返回给客户端</w:t>
      </w:r>
      <w:r>
        <w:rPr>
          <w:rFonts w:hint="eastAsia"/>
          <w:smallCaps/>
          <w:color w:val="000000"/>
          <w:kern w:val="44"/>
          <w:szCs w:val="21"/>
        </w:rPr>
        <w:t>。</w:t>
      </w:r>
    </w:p>
    <w:p w14:paraId="0553B7F8" w14:textId="77777777" w:rsidR="00190C46" w:rsidRPr="00F71F8D" w:rsidRDefault="00190C46" w:rsidP="00190C4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接口支持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 w:rsidR="00812B72">
        <w:rPr>
          <w:rFonts w:hint="eastAsia"/>
          <w:smallCaps/>
          <w:color w:val="000000"/>
          <w:kern w:val="44"/>
          <w:szCs w:val="21"/>
        </w:rPr>
        <w:t>、</w:t>
      </w:r>
      <w:r w:rsidR="00812B72">
        <w:rPr>
          <w:rFonts w:hint="eastAsia"/>
          <w:smallCaps/>
          <w:color w:val="000000"/>
          <w:kern w:val="44"/>
          <w:szCs w:val="21"/>
        </w:rPr>
        <w:t>3DES+RSA</w:t>
      </w:r>
      <w:r>
        <w:rPr>
          <w:rFonts w:hint="eastAsia"/>
          <w:smallCaps/>
          <w:color w:val="000000"/>
          <w:kern w:val="44"/>
          <w:szCs w:val="21"/>
        </w:rPr>
        <w:t>等签名</w:t>
      </w:r>
      <w:r w:rsidR="003D1B56">
        <w:rPr>
          <w:rFonts w:hint="eastAsia"/>
          <w:smallCaps/>
          <w:color w:val="000000"/>
          <w:kern w:val="44"/>
          <w:szCs w:val="21"/>
        </w:rPr>
        <w:t>或</w:t>
      </w:r>
      <w:r>
        <w:rPr>
          <w:rFonts w:hint="eastAsia"/>
          <w:smallCaps/>
          <w:color w:val="000000"/>
          <w:kern w:val="44"/>
          <w:szCs w:val="21"/>
        </w:rPr>
        <w:t>加密方式，由各接口自行定义。</w:t>
      </w:r>
    </w:p>
    <w:p w14:paraId="77C55379" w14:textId="77777777" w:rsidR="004670F8" w:rsidRDefault="00190C46" w:rsidP="00190C46">
      <w:pPr>
        <w:ind w:firstLine="480"/>
      </w:pPr>
      <w:r>
        <w:object w:dxaOrig="8940" w:dyaOrig="6690" w14:anchorId="176B2EAC">
          <v:shape id="_x0000_i1025" type="#_x0000_t75" style="width:415.5pt;height:310.5pt" o:ole="">
            <v:imagedata r:id="rId14" o:title=""/>
          </v:shape>
          <o:OLEObject Type="Embed" ProgID="Visio.Drawing.15" ShapeID="_x0000_i1025" DrawAspect="Content" ObjectID="_1577707908" r:id="rId15"/>
        </w:object>
      </w:r>
    </w:p>
    <w:p w14:paraId="68203381" w14:textId="77777777" w:rsidR="003755C1" w:rsidRPr="003755C1" w:rsidRDefault="003755C1" w:rsidP="003755C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37" w:name="_Toc481444914"/>
      <w:r>
        <w:rPr>
          <w:rFonts w:hint="eastAsia"/>
        </w:rPr>
        <w:t>数据类型</w:t>
      </w:r>
      <w:bookmarkEnd w:id="37"/>
    </w:p>
    <w:p w14:paraId="3664C118" w14:textId="77777777" w:rsidR="008E1D18" w:rsidRDefault="003755C1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8" w:name="_Toc481444915"/>
      <w:r>
        <w:rPr>
          <w:rFonts w:hint="eastAsia"/>
        </w:rPr>
        <w:t>基本数据类型</w:t>
      </w:r>
      <w:bookmarkEnd w:id="38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694"/>
        <w:gridCol w:w="2891"/>
      </w:tblGrid>
      <w:tr w:rsidR="006F632E" w14:paraId="5F18166C" w14:textId="77777777" w:rsidTr="007B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5078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7427FA94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694" w:type="dxa"/>
          </w:tcPr>
          <w:p w14:paraId="3CC506F0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891" w:type="dxa"/>
          </w:tcPr>
          <w:p w14:paraId="6DA7F2BC" w14:textId="77777777" w:rsidR="006F632E" w:rsidRDefault="006F632E" w:rsidP="008E1D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</w:t>
            </w:r>
          </w:p>
        </w:tc>
      </w:tr>
      <w:tr w:rsidR="006F632E" w14:paraId="270A355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211E74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39A0D3A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4" w:type="dxa"/>
          </w:tcPr>
          <w:p w14:paraId="67FA2FA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A(a)</w:t>
            </w:r>
            <w:r>
              <w:t>—</w:t>
            </w:r>
            <w:r>
              <w:rPr>
                <w:rFonts w:hint="eastAsia"/>
              </w:rPr>
              <w:t>Z(z)</w:t>
            </w:r>
          </w:p>
        </w:tc>
        <w:tc>
          <w:tcPr>
            <w:tcW w:w="2891" w:type="dxa"/>
          </w:tcPr>
          <w:p w14:paraId="0403F63D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abc</w:t>
            </w:r>
          </w:p>
        </w:tc>
      </w:tr>
      <w:tr w:rsidR="006F632E" w14:paraId="376450B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AD0067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F5594C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5F6F5EF9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0--9</w:t>
            </w:r>
          </w:p>
        </w:tc>
        <w:tc>
          <w:tcPr>
            <w:tcW w:w="2891" w:type="dxa"/>
          </w:tcPr>
          <w:p w14:paraId="4E9B504C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012</w:t>
            </w:r>
          </w:p>
        </w:tc>
      </w:tr>
      <w:tr w:rsidR="006F632E" w14:paraId="16D59C5B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7A80C3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6" w:type="dxa"/>
          </w:tcPr>
          <w:p w14:paraId="5CAA765B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4" w:type="dxa"/>
          </w:tcPr>
          <w:p w14:paraId="128B5FC5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2891" w:type="dxa"/>
          </w:tcPr>
          <w:p w14:paraId="07E5D2D3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@,#</w:t>
            </w:r>
          </w:p>
        </w:tc>
      </w:tr>
      <w:tr w:rsidR="006F632E" w14:paraId="3866846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DC0F46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442BD74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</w:p>
        </w:tc>
        <w:tc>
          <w:tcPr>
            <w:tcW w:w="2694" w:type="dxa"/>
          </w:tcPr>
          <w:p w14:paraId="6F6B00DA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字母和数字</w:t>
            </w:r>
          </w:p>
        </w:tc>
        <w:tc>
          <w:tcPr>
            <w:tcW w:w="2891" w:type="dxa"/>
          </w:tcPr>
          <w:p w14:paraId="770C92BE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2n</w:t>
            </w:r>
          </w:p>
        </w:tc>
      </w:tr>
      <w:tr w:rsidR="006F632E" w14:paraId="55130F92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F317B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BE2E589" w14:textId="77777777" w:rsidR="006F632E" w:rsidRDefault="007B793F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ans</w:t>
            </w:r>
          </w:p>
        </w:tc>
        <w:tc>
          <w:tcPr>
            <w:tcW w:w="2694" w:type="dxa"/>
          </w:tcPr>
          <w:p w14:paraId="0A8C88DF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字母、数字和特殊</w:t>
            </w:r>
          </w:p>
        </w:tc>
        <w:tc>
          <w:tcPr>
            <w:tcW w:w="2891" w:type="dxa"/>
          </w:tcPr>
          <w:p w14:paraId="4C6B8D28" w14:textId="77777777" w:rsidR="006F632E" w:rsidRDefault="000E7B56" w:rsidP="008E1D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2@gmail</w:t>
            </w:r>
          </w:p>
        </w:tc>
      </w:tr>
      <w:tr w:rsidR="006F632E" w14:paraId="44C08833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493E49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FE76617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</w:t>
            </w:r>
          </w:p>
        </w:tc>
        <w:tc>
          <w:tcPr>
            <w:tcW w:w="2694" w:type="dxa"/>
          </w:tcPr>
          <w:p w14:paraId="5B44459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位数年份</w:t>
            </w:r>
          </w:p>
        </w:tc>
        <w:tc>
          <w:tcPr>
            <w:tcW w:w="2891" w:type="dxa"/>
          </w:tcPr>
          <w:p w14:paraId="652E8566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</w:tr>
      <w:tr w:rsidR="006F632E" w14:paraId="678A3FA7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35E6D1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13E4B50C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mm</w:t>
            </w:r>
          </w:p>
        </w:tc>
        <w:tc>
          <w:tcPr>
            <w:tcW w:w="2694" w:type="dxa"/>
          </w:tcPr>
          <w:p w14:paraId="48024E0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位数月份</w:t>
            </w:r>
          </w:p>
        </w:tc>
        <w:tc>
          <w:tcPr>
            <w:tcW w:w="2891" w:type="dxa"/>
          </w:tcPr>
          <w:p w14:paraId="1B780CA8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)</w:t>
            </w:r>
          </w:p>
        </w:tc>
      </w:tr>
      <w:tr w:rsidR="006F632E" w14:paraId="3FEE2B2B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DB8D37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6956859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dd</w:t>
            </w:r>
          </w:p>
        </w:tc>
        <w:tc>
          <w:tcPr>
            <w:tcW w:w="2694" w:type="dxa"/>
          </w:tcPr>
          <w:p w14:paraId="5CD122A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位数日期</w:t>
            </w:r>
          </w:p>
        </w:tc>
        <w:tc>
          <w:tcPr>
            <w:tcW w:w="2891" w:type="dxa"/>
          </w:tcPr>
          <w:p w14:paraId="5E2B587A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  <w:tr w:rsidR="006F632E" w14:paraId="4B8E7C99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FAEB36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B1E413E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</w:t>
            </w:r>
          </w:p>
        </w:tc>
        <w:tc>
          <w:tcPr>
            <w:tcW w:w="2694" w:type="dxa"/>
          </w:tcPr>
          <w:p w14:paraId="02B9E46F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891" w:type="dxa"/>
          </w:tcPr>
          <w:p w14:paraId="307D220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)</w:t>
            </w:r>
          </w:p>
        </w:tc>
      </w:tr>
      <w:tr w:rsidR="006F632E" w14:paraId="1FF7E38F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4ECA3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4DB017D0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mi</w:t>
            </w:r>
          </w:p>
        </w:tc>
        <w:tc>
          <w:tcPr>
            <w:tcW w:w="2694" w:type="dxa"/>
          </w:tcPr>
          <w:p w14:paraId="778E681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分钟</w:t>
            </w:r>
          </w:p>
        </w:tc>
        <w:tc>
          <w:tcPr>
            <w:tcW w:w="2891" w:type="dxa"/>
          </w:tcPr>
          <w:p w14:paraId="2D3D33C5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6F632E" w14:paraId="4692B4E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E1BA5F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5B784B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ss</w:t>
            </w:r>
          </w:p>
        </w:tc>
        <w:tc>
          <w:tcPr>
            <w:tcW w:w="2694" w:type="dxa"/>
          </w:tcPr>
          <w:p w14:paraId="6C6A13ED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  <w:tc>
          <w:tcPr>
            <w:tcW w:w="2891" w:type="dxa"/>
          </w:tcPr>
          <w:p w14:paraId="3C8B4995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01(1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658C902A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36268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F52EAC1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694" w:type="dxa"/>
          </w:tcPr>
          <w:p w14:paraId="4B049FB7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位日期</w:t>
            </w:r>
          </w:p>
        </w:tc>
        <w:tc>
          <w:tcPr>
            <w:tcW w:w="2891" w:type="dxa"/>
          </w:tcPr>
          <w:p w14:paraId="0B7012C4" w14:textId="77777777" w:rsidR="006F632E" w:rsidRDefault="00432442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20110301</w:t>
            </w:r>
            <w:r w:rsidR="000E7B56">
              <w:rPr>
                <w:rFonts w:hint="eastAsia"/>
              </w:rPr>
              <w:t>(2011</w:t>
            </w:r>
            <w:r w:rsidR="000E7B56">
              <w:rPr>
                <w:rFonts w:hint="eastAsia"/>
              </w:rPr>
              <w:t>年</w:t>
            </w:r>
            <w:r w:rsidR="000E7B56">
              <w:rPr>
                <w:rFonts w:hint="eastAsia"/>
              </w:rPr>
              <w:t>3</w:t>
            </w:r>
            <w:r w:rsidR="000E7B56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7B56">
              <w:rPr>
                <w:rFonts w:hint="eastAsia"/>
              </w:rPr>
              <w:t>日</w:t>
            </w:r>
            <w:r w:rsidR="000E7B56">
              <w:rPr>
                <w:rFonts w:hint="eastAsia"/>
              </w:rPr>
              <w:t>)</w:t>
            </w:r>
          </w:p>
        </w:tc>
      </w:tr>
      <w:tr w:rsidR="006F632E" w14:paraId="152724B8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C83867B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CCAF3C0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hhmiss</w:t>
            </w:r>
          </w:p>
        </w:tc>
        <w:tc>
          <w:tcPr>
            <w:tcW w:w="2694" w:type="dxa"/>
          </w:tcPr>
          <w:p w14:paraId="50F5E923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04FDBC22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145834(14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52D9A82D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B85B72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098EB85" w14:textId="77777777" w:rsidR="006F632E" w:rsidRDefault="007B793F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yyyymmdd hhmiss</w:t>
            </w:r>
          </w:p>
        </w:tc>
        <w:tc>
          <w:tcPr>
            <w:tcW w:w="2694" w:type="dxa"/>
          </w:tcPr>
          <w:p w14:paraId="1590359F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位时间</w:t>
            </w:r>
          </w:p>
        </w:tc>
        <w:tc>
          <w:tcPr>
            <w:tcW w:w="2891" w:type="dxa"/>
          </w:tcPr>
          <w:p w14:paraId="5865C23E" w14:textId="77777777" w:rsidR="006F632E" w:rsidRDefault="000E7B56" w:rsidP="00190C46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20110325145834(2011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6F632E" w14:paraId="311C9225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15B685" w14:textId="77777777" w:rsidR="006F632E" w:rsidRDefault="006F632E" w:rsidP="00190C46">
            <w:pPr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7307BC91" w14:textId="77777777" w:rsidR="006F632E" w:rsidRDefault="007B793F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694" w:type="dxa"/>
          </w:tcPr>
          <w:p w14:paraId="0ADA05FC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中文字符</w:t>
            </w:r>
          </w:p>
        </w:tc>
        <w:tc>
          <w:tcPr>
            <w:tcW w:w="2891" w:type="dxa"/>
          </w:tcPr>
          <w:p w14:paraId="69244FF6" w14:textId="77777777" w:rsidR="006F632E" w:rsidRDefault="000E7B56" w:rsidP="00190C4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6F632E" w14:paraId="14988135" w14:textId="77777777" w:rsidTr="007B7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1F5FFF" w14:textId="77777777" w:rsidR="006F632E" w:rsidRDefault="006F632E" w:rsidP="008E1D18">
            <w:pPr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3EB28936" w14:textId="77777777" w:rsidR="006F632E" w:rsidRDefault="007B793F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694" w:type="dxa"/>
          </w:tcPr>
          <w:p w14:paraId="6246B2B5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小数类型</w:t>
            </w:r>
          </w:p>
        </w:tc>
        <w:tc>
          <w:tcPr>
            <w:tcW w:w="2891" w:type="dxa"/>
          </w:tcPr>
          <w:p w14:paraId="4D42BEA4" w14:textId="77777777" w:rsidR="006F632E" w:rsidRDefault="000E7B56" w:rsidP="008E1D18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0.12312312</w:t>
            </w:r>
          </w:p>
        </w:tc>
      </w:tr>
      <w:tr w:rsidR="00F839A4" w14:paraId="0A7B79DA" w14:textId="77777777" w:rsidTr="007B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9A189BF" w14:textId="77777777" w:rsidR="00F839A4" w:rsidRDefault="00F839A4" w:rsidP="00F839A4">
            <w:pPr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52E46C5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2694" w:type="dxa"/>
          </w:tcPr>
          <w:p w14:paraId="5B5DB9FF" w14:textId="77777777" w:rsidR="00F839A4" w:rsidRPr="00F71F8D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列表</w:t>
            </w:r>
          </w:p>
        </w:tc>
        <w:tc>
          <w:tcPr>
            <w:tcW w:w="2891" w:type="dxa"/>
          </w:tcPr>
          <w:p w14:paraId="35B561F3" w14:textId="77777777" w:rsidR="00F839A4" w:rsidRDefault="00F839A4" w:rsidP="00F839A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记录集</w:t>
            </w:r>
          </w:p>
        </w:tc>
      </w:tr>
    </w:tbl>
    <w:p w14:paraId="3DFE5A1E" w14:textId="77777777" w:rsidR="008D549A" w:rsidRDefault="008D549A" w:rsidP="000E7B56">
      <w:pPr>
        <w:ind w:firstLineChars="0" w:firstLine="0"/>
      </w:pPr>
    </w:p>
    <w:p w14:paraId="61D3F408" w14:textId="77777777" w:rsidR="008D549A" w:rsidRDefault="008D549A" w:rsidP="008E1D18">
      <w:pPr>
        <w:ind w:firstLine="480"/>
      </w:pPr>
    </w:p>
    <w:p w14:paraId="1B45CD85" w14:textId="77777777" w:rsidR="003755C1" w:rsidRDefault="003755C1" w:rsidP="008E1D18">
      <w:pPr>
        <w:ind w:firstLine="480"/>
        <w:rPr>
          <w:szCs w:val="21"/>
        </w:rPr>
      </w:pPr>
    </w:p>
    <w:p w14:paraId="5FEA2F65" w14:textId="77777777" w:rsidR="00BD34EB" w:rsidRDefault="00DB50D5" w:rsidP="002316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39" w:name="_Toc481444916"/>
      <w:r>
        <w:rPr>
          <w:rFonts w:hint="eastAsia"/>
        </w:rPr>
        <w:t>符号定义</w:t>
      </w:r>
      <w:bookmarkEnd w:id="3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10"/>
        <w:gridCol w:w="4025"/>
      </w:tblGrid>
      <w:tr w:rsidR="00DB50D5" w14:paraId="1B97B636" w14:textId="77777777" w:rsidTr="00B9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92BDB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64843531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2410" w:type="dxa"/>
          </w:tcPr>
          <w:p w14:paraId="3EF98153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符号性质</w:t>
            </w:r>
          </w:p>
        </w:tc>
        <w:tc>
          <w:tcPr>
            <w:tcW w:w="4025" w:type="dxa"/>
          </w:tcPr>
          <w:p w14:paraId="04E335E8" w14:textId="77777777" w:rsidR="00DB50D5" w:rsidRDefault="00DB50D5" w:rsidP="00DB50D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符号说明</w:t>
            </w:r>
          </w:p>
        </w:tc>
      </w:tr>
      <w:tr w:rsidR="00DB50D5" w14:paraId="0CC7A141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6008C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0BFC6EA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14:paraId="583EC07E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强制域</w:t>
            </w:r>
            <w:r>
              <w:rPr>
                <w:rFonts w:hint="eastAsia"/>
              </w:rPr>
              <w:t>(Mandatory)</w:t>
            </w:r>
          </w:p>
        </w:tc>
        <w:tc>
          <w:tcPr>
            <w:tcW w:w="4025" w:type="dxa"/>
          </w:tcPr>
          <w:p w14:paraId="7A6B9888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此域必选，否则认为格式错误</w:t>
            </w:r>
          </w:p>
        </w:tc>
      </w:tr>
      <w:tr w:rsidR="00DB50D5" w14:paraId="2A5B3A41" w14:textId="77777777" w:rsidTr="00B92A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81FA3A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696513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410" w:type="dxa"/>
          </w:tcPr>
          <w:p w14:paraId="30577A39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条件域</w:t>
            </w:r>
            <w:r>
              <w:rPr>
                <w:rFonts w:hint="eastAsia"/>
              </w:rPr>
              <w:t>(Conditional)</w:t>
            </w:r>
          </w:p>
        </w:tc>
        <w:tc>
          <w:tcPr>
            <w:tcW w:w="4025" w:type="dxa"/>
          </w:tcPr>
          <w:p w14:paraId="26F89AE6" w14:textId="77777777" w:rsidR="00DB50D5" w:rsidRDefault="00DB50D5" w:rsidP="00DB50D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此域在一定条件下必选</w:t>
            </w:r>
          </w:p>
        </w:tc>
      </w:tr>
      <w:tr w:rsidR="00DB50D5" w14:paraId="0C41A2ED" w14:textId="77777777" w:rsidTr="00B9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D69B25" w14:textId="77777777" w:rsidR="00DB50D5" w:rsidRDefault="00DB50D5" w:rsidP="00DB50D5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0A9184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14:paraId="2C7D3BD6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选用域</w:t>
            </w:r>
            <w:r>
              <w:rPr>
                <w:rFonts w:hint="eastAsia"/>
              </w:rPr>
              <w:t>(Optional)</w:t>
            </w:r>
          </w:p>
        </w:tc>
        <w:tc>
          <w:tcPr>
            <w:tcW w:w="4025" w:type="dxa"/>
          </w:tcPr>
          <w:p w14:paraId="5B6D5423" w14:textId="77777777" w:rsidR="00DB50D5" w:rsidRDefault="00DB50D5" w:rsidP="00DB50D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此域由发送方自选</w:t>
            </w:r>
          </w:p>
        </w:tc>
      </w:tr>
    </w:tbl>
    <w:p w14:paraId="4D141A44" w14:textId="77777777" w:rsidR="00CB188D" w:rsidRDefault="00CB188D" w:rsidP="002A51C0">
      <w:pPr>
        <w:ind w:firstLineChars="0" w:firstLine="0"/>
      </w:pPr>
    </w:p>
    <w:p w14:paraId="17407713" w14:textId="77777777" w:rsidR="00BD34EB" w:rsidRDefault="002A51C0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0" w:name="_Toc481444917"/>
      <w:r>
        <w:rPr>
          <w:rFonts w:hint="eastAsia"/>
        </w:rPr>
        <w:t>接口说明</w:t>
      </w:r>
      <w:bookmarkEnd w:id="40"/>
    </w:p>
    <w:p w14:paraId="1F24DB9C" w14:textId="68B31F4F" w:rsidR="00F839A4" w:rsidRPr="00CA361F" w:rsidRDefault="00F839A4" w:rsidP="00F839A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服务端接口地址遵循</w:t>
      </w:r>
      <w:r>
        <w:rPr>
          <w:rFonts w:hint="eastAsia"/>
          <w:smallCaps/>
          <w:color w:val="000000"/>
          <w:kern w:val="44"/>
          <w:szCs w:val="21"/>
        </w:rPr>
        <w:t>REST</w:t>
      </w:r>
      <w:r w:rsidRPr="00190C46">
        <w:rPr>
          <w:color w:val="000000"/>
          <w:kern w:val="44"/>
          <w:szCs w:val="21"/>
        </w:rPr>
        <w:t>ful</w:t>
      </w:r>
      <w:r>
        <w:rPr>
          <w:rFonts w:hint="eastAsia"/>
          <w:color w:val="000000"/>
          <w:kern w:val="44"/>
          <w:szCs w:val="21"/>
        </w:rPr>
        <w:t>规范。</w:t>
      </w:r>
      <w:r w:rsidR="00CA361F">
        <w:rPr>
          <w:rFonts w:hint="eastAsia"/>
          <w:color w:val="000000"/>
          <w:kern w:val="44"/>
          <w:szCs w:val="21"/>
        </w:rPr>
        <w:t>如果接口没有指定是学生端还是教师端</w:t>
      </w:r>
      <w:r w:rsidR="00CA361F">
        <w:rPr>
          <w:rFonts w:hint="eastAsia"/>
          <w:color w:val="000000"/>
          <w:kern w:val="44"/>
          <w:szCs w:val="21"/>
        </w:rPr>
        <w:t>,</w:t>
      </w:r>
      <w:r w:rsidR="00CA361F">
        <w:rPr>
          <w:rFonts w:hint="eastAsia"/>
          <w:color w:val="000000"/>
          <w:kern w:val="44"/>
          <w:szCs w:val="21"/>
        </w:rPr>
        <w:t>则默认适用于两者</w:t>
      </w:r>
    </w:p>
    <w:p w14:paraId="6409C2FE" w14:textId="77777777" w:rsidR="00BD34EB" w:rsidRDefault="00BD34EB" w:rsidP="00BD34EB">
      <w:pPr>
        <w:ind w:firstLine="480"/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38"/>
        <w:gridCol w:w="396"/>
        <w:gridCol w:w="1278"/>
        <w:gridCol w:w="707"/>
        <w:gridCol w:w="709"/>
        <w:gridCol w:w="3289"/>
      </w:tblGrid>
      <w:tr w:rsidR="0095278A" w14:paraId="09187F3F" w14:textId="77777777" w:rsidTr="00190C46">
        <w:tc>
          <w:tcPr>
            <w:tcW w:w="8359" w:type="dxa"/>
            <w:gridSpan w:val="7"/>
          </w:tcPr>
          <w:p w14:paraId="658A6383" w14:textId="77777777" w:rsidR="0095278A" w:rsidRDefault="0095278A" w:rsidP="003A53F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</w:tr>
      <w:tr w:rsidR="009D1C4D" w14:paraId="49B0FA6C" w14:textId="77777777" w:rsidTr="00190C46">
        <w:tc>
          <w:tcPr>
            <w:tcW w:w="1980" w:type="dxa"/>
            <w:gridSpan w:val="2"/>
          </w:tcPr>
          <w:p w14:paraId="0BD64186" w14:textId="77777777" w:rsidR="009D1C4D" w:rsidRPr="00F71F8D" w:rsidRDefault="009D1C4D" w:rsidP="009D1C4D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接口协议：</w:t>
            </w:r>
          </w:p>
        </w:tc>
        <w:tc>
          <w:tcPr>
            <w:tcW w:w="6379" w:type="dxa"/>
            <w:gridSpan w:val="5"/>
          </w:tcPr>
          <w:p w14:paraId="359C568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HTTP/</w:t>
            </w:r>
            <w:r>
              <w:rPr>
                <w:rFonts w:hint="eastAsia"/>
              </w:rPr>
              <w:t>HTTPS</w:t>
            </w:r>
          </w:p>
        </w:tc>
      </w:tr>
      <w:tr w:rsidR="009D1C4D" w14:paraId="3E31EF66" w14:textId="77777777" w:rsidTr="00190C46">
        <w:tc>
          <w:tcPr>
            <w:tcW w:w="1980" w:type="dxa"/>
            <w:gridSpan w:val="2"/>
          </w:tcPr>
          <w:p w14:paraId="2583D89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接口方法：</w:t>
            </w:r>
          </w:p>
        </w:tc>
        <w:tc>
          <w:tcPr>
            <w:tcW w:w="6379" w:type="dxa"/>
            <w:gridSpan w:val="5"/>
          </w:tcPr>
          <w:p w14:paraId="4E195DD7" w14:textId="77777777" w:rsidR="009D1C4D" w:rsidRDefault="009D1C4D" w:rsidP="009D1C4D">
            <w:pPr>
              <w:ind w:firstLineChars="0" w:firstLine="0"/>
              <w:jc w:val="left"/>
            </w:pPr>
            <w:r>
              <w:t>GET/</w:t>
            </w:r>
            <w:r w:rsidRPr="00F71F8D">
              <w:rPr>
                <w:rFonts w:hint="eastAsia"/>
              </w:rPr>
              <w:t>POST</w:t>
            </w:r>
            <w:r>
              <w:t>/PUT/DELETE</w:t>
            </w:r>
          </w:p>
        </w:tc>
      </w:tr>
      <w:tr w:rsidR="009D1C4D" w14:paraId="520B19AE" w14:textId="77777777" w:rsidTr="00190C46">
        <w:tc>
          <w:tcPr>
            <w:tcW w:w="1980" w:type="dxa"/>
            <w:gridSpan w:val="2"/>
          </w:tcPr>
          <w:p w14:paraId="1CBA0448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6379" w:type="dxa"/>
            <w:gridSpan w:val="5"/>
          </w:tcPr>
          <w:p w14:paraId="27430B09" w14:textId="77777777" w:rsidR="009D1C4D" w:rsidRDefault="009D1C4D" w:rsidP="009D1C4D">
            <w:pPr>
              <w:ind w:firstLineChars="0" w:firstLine="0"/>
            </w:pPr>
            <w:r w:rsidRPr="00197645">
              <w:t>scheme</w:t>
            </w:r>
            <w:r w:rsidRPr="00F71F8D">
              <w:rPr>
                <w:rFonts w:hint="eastAsia"/>
              </w:rPr>
              <w:t>://</w:t>
            </w:r>
            <w:r>
              <w:t>domain</w:t>
            </w:r>
            <w:r w:rsidRPr="00F71F8D">
              <w:rPr>
                <w:rFonts w:hint="eastAsia"/>
              </w:rPr>
              <w:t>:port/</w:t>
            </w:r>
            <w:r w:rsidRPr="00197645">
              <w:t>directory</w:t>
            </w:r>
            <w:r w:rsidRPr="00F71F8D">
              <w:rPr>
                <w:rFonts w:hint="eastAsia"/>
              </w:rPr>
              <w:t>/</w:t>
            </w:r>
            <w:r>
              <w:t>sub-</w:t>
            </w:r>
            <w:r w:rsidRPr="00197645">
              <w:t>directory</w:t>
            </w:r>
            <w:r>
              <w:t>/…/</w:t>
            </w:r>
            <w:r>
              <w:rPr>
                <w:rFonts w:hint="eastAsia"/>
              </w:rPr>
              <w:t>url</w:t>
            </w:r>
            <w:r>
              <w:t>x</w:t>
            </w:r>
          </w:p>
        </w:tc>
      </w:tr>
      <w:tr w:rsidR="009D1C4D" w14:paraId="05D6B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0EE5180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输入参数：</w:t>
            </w:r>
          </w:p>
        </w:tc>
      </w:tr>
      <w:tr w:rsidR="009D1C4D" w14:paraId="42CC5CF2" w14:textId="77777777" w:rsidTr="009D1C4D">
        <w:tc>
          <w:tcPr>
            <w:tcW w:w="1242" w:type="dxa"/>
          </w:tcPr>
          <w:p w14:paraId="1970F40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gridSpan w:val="2"/>
          </w:tcPr>
          <w:p w14:paraId="1D4F394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gridSpan w:val="2"/>
          </w:tcPr>
          <w:p w14:paraId="0354B56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14:paraId="63C0FA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条件</w:t>
            </w:r>
          </w:p>
        </w:tc>
        <w:tc>
          <w:tcPr>
            <w:tcW w:w="3289" w:type="dxa"/>
          </w:tcPr>
          <w:p w14:paraId="7D5BB8C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C4D" w14:paraId="2DE7206C" w14:textId="77777777" w:rsidTr="009D1C4D">
        <w:tc>
          <w:tcPr>
            <w:tcW w:w="1242" w:type="dxa"/>
            <w:vAlign w:val="center"/>
          </w:tcPr>
          <w:p w14:paraId="351681A9" w14:textId="77777777" w:rsidR="009D1C4D" w:rsidRPr="00FE5AD7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signType</w:t>
            </w:r>
          </w:p>
        </w:tc>
        <w:tc>
          <w:tcPr>
            <w:tcW w:w="1134" w:type="dxa"/>
            <w:gridSpan w:val="2"/>
            <w:vAlign w:val="center"/>
          </w:tcPr>
          <w:p w14:paraId="3B7910C1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  <w:vAlign w:val="center"/>
          </w:tcPr>
          <w:p w14:paraId="2E848638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  <w:r>
              <w:t>方式</w:t>
            </w:r>
          </w:p>
        </w:tc>
        <w:tc>
          <w:tcPr>
            <w:tcW w:w="709" w:type="dxa"/>
            <w:vAlign w:val="center"/>
          </w:tcPr>
          <w:p w14:paraId="2D1DDE79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  <w:vAlign w:val="center"/>
          </w:tcPr>
          <w:p w14:paraId="6DEC906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不验证（默认）</w:t>
            </w:r>
          </w:p>
          <w:p w14:paraId="276CFEC9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1:MD5</w:t>
            </w:r>
          </w:p>
          <w:p w14:paraId="1B773B9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10:</w:t>
            </w:r>
            <w:r>
              <w:t>RSA</w:t>
            </w:r>
          </w:p>
          <w:p w14:paraId="4834D549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t>20:</w:t>
            </w:r>
            <w:r>
              <w:rPr>
                <w:rFonts w:hint="eastAsia"/>
              </w:rPr>
              <w:t>3DES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RSA</w:t>
            </w:r>
          </w:p>
        </w:tc>
      </w:tr>
      <w:tr w:rsidR="009D1C4D" w:rsidRPr="0095278A" w14:paraId="1110BD55" w14:textId="77777777" w:rsidTr="009D1C4D">
        <w:tc>
          <w:tcPr>
            <w:tcW w:w="1242" w:type="dxa"/>
          </w:tcPr>
          <w:p w14:paraId="16D38CFA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134" w:type="dxa"/>
            <w:gridSpan w:val="2"/>
          </w:tcPr>
          <w:p w14:paraId="4CD42012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00DF36CC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709" w:type="dxa"/>
          </w:tcPr>
          <w:p w14:paraId="0E45E4F0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t>M</w:t>
            </w:r>
          </w:p>
        </w:tc>
        <w:tc>
          <w:tcPr>
            <w:tcW w:w="3289" w:type="dxa"/>
          </w:tcPr>
          <w:p w14:paraId="2A6C80D7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</w:t>
            </w:r>
            <w:r>
              <w:rPr>
                <w:rFonts w:hint="eastAsia"/>
              </w:rPr>
              <w:t>，存放签名串；如果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，为空</w:t>
            </w:r>
          </w:p>
          <w:p w14:paraId="1F97792F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加密后的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</w:t>
            </w:r>
          </w:p>
        </w:tc>
      </w:tr>
      <w:tr w:rsidR="009D1C4D" w:rsidRPr="0095278A" w14:paraId="073A8B23" w14:textId="77777777" w:rsidTr="009D1C4D">
        <w:tc>
          <w:tcPr>
            <w:tcW w:w="1242" w:type="dxa"/>
          </w:tcPr>
          <w:p w14:paraId="4A3C190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gridSpan w:val="2"/>
          </w:tcPr>
          <w:p w14:paraId="7E989A4F" w14:textId="77777777" w:rsidR="009D1C4D" w:rsidRPr="00F71F8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3F64C7C7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业务参数</w:t>
            </w:r>
          </w:p>
        </w:tc>
        <w:tc>
          <w:tcPr>
            <w:tcW w:w="709" w:type="dxa"/>
          </w:tcPr>
          <w:p w14:paraId="1850F988" w14:textId="77777777" w:rsidR="009D1C4D" w:rsidRPr="00F71F8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89" w:type="dxa"/>
          </w:tcPr>
          <w:p w14:paraId="7581A0E2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signType=10</w:t>
            </w:r>
            <w:r>
              <w:rPr>
                <w:rFonts w:hint="eastAsia"/>
              </w:rPr>
              <w:t>，存放加密后文本</w:t>
            </w:r>
          </w:p>
          <w:p w14:paraId="0905ED13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signType=20</w:t>
            </w:r>
            <w:r>
              <w:rPr>
                <w:rFonts w:hint="eastAsia"/>
              </w:rPr>
              <w:t>，存放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加密后文本</w:t>
            </w:r>
          </w:p>
          <w:p w14:paraId="4364A5D4" w14:textId="77777777" w:rsidR="009D1C4D" w:rsidRPr="00F71F8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其他情况存放明文参数</w:t>
            </w:r>
          </w:p>
        </w:tc>
      </w:tr>
      <w:tr w:rsidR="009D1C4D" w:rsidRPr="0095278A" w14:paraId="72B15B4E" w14:textId="77777777" w:rsidTr="009D1C4D">
        <w:tc>
          <w:tcPr>
            <w:tcW w:w="1242" w:type="dxa"/>
          </w:tcPr>
          <w:p w14:paraId="6BF87E60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omainId</w:t>
            </w:r>
          </w:p>
        </w:tc>
        <w:tc>
          <w:tcPr>
            <w:tcW w:w="1134" w:type="dxa"/>
            <w:gridSpan w:val="2"/>
          </w:tcPr>
          <w:p w14:paraId="37151FB6" w14:textId="77777777" w:rsidR="009D1C4D" w:rsidRDefault="009D1C4D" w:rsidP="009D1C4D">
            <w:pPr>
              <w:ind w:firstLineChars="0" w:hanging="2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14:paraId="406E6641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第三方渠道编号</w:t>
            </w:r>
          </w:p>
        </w:tc>
        <w:tc>
          <w:tcPr>
            <w:tcW w:w="709" w:type="dxa"/>
          </w:tcPr>
          <w:p w14:paraId="66559CFC" w14:textId="77777777" w:rsidR="009D1C4D" w:rsidRDefault="009D1C4D" w:rsidP="009D1C4D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89" w:type="dxa"/>
          </w:tcPr>
          <w:p w14:paraId="7D74536C" w14:textId="77777777" w:rsidR="009D1C4D" w:rsidRDefault="009D1C4D" w:rsidP="009D1C4D">
            <w:pPr>
              <w:ind w:firstLineChars="0" w:firstLine="0"/>
              <w:jc w:val="left"/>
            </w:pPr>
            <w:r>
              <w:rPr>
                <w:rFonts w:hint="eastAsia"/>
              </w:rPr>
              <w:t>适用于第三方渠道接入场景，不同的渠道有不同的验签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解密密钥，通过本字段值获取验签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解密密钥</w:t>
            </w:r>
          </w:p>
        </w:tc>
      </w:tr>
      <w:tr w:rsidR="009D1C4D" w:rsidRPr="0095278A" w14:paraId="7D52FDC7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1908AFF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输入参数举例：</w:t>
            </w:r>
          </w:p>
        </w:tc>
      </w:tr>
      <w:tr w:rsidR="009D1C4D" w:rsidRPr="0095278A" w14:paraId="40000929" w14:textId="77777777" w:rsidTr="00190C46">
        <w:tc>
          <w:tcPr>
            <w:tcW w:w="8359" w:type="dxa"/>
            <w:gridSpan w:val="7"/>
          </w:tcPr>
          <w:p w14:paraId="73DEA8D6" w14:textId="77777777" w:rsidR="009D1C4D" w:rsidRDefault="00BF22BF" w:rsidP="00BF22BF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signType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sign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 c4ca4238a0b9</w:t>
            </w:r>
            <w:r w:rsidRPr="00BF22BF">
              <w:t>9a6f75849b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 xml:space="preserve"> input</w:t>
            </w:r>
            <w:r>
              <w:t>”:””, ”</w:t>
            </w:r>
            <w:r>
              <w:rPr>
                <w:rFonts w:hint="eastAsia"/>
              </w:rPr>
              <w:t>d</w:t>
            </w:r>
            <w:r>
              <w:t>omainId”:””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4104CE3E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5C6C47A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返回参数：</w:t>
            </w:r>
          </w:p>
        </w:tc>
      </w:tr>
      <w:tr w:rsidR="009D1C4D" w:rsidRPr="0095278A" w14:paraId="69E2512F" w14:textId="77777777" w:rsidTr="00190C46">
        <w:tc>
          <w:tcPr>
            <w:tcW w:w="1980" w:type="dxa"/>
            <w:gridSpan w:val="2"/>
          </w:tcPr>
          <w:p w14:paraId="706909CC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4" w:type="dxa"/>
            <w:gridSpan w:val="2"/>
          </w:tcPr>
          <w:p w14:paraId="08A9B8D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705" w:type="dxa"/>
            <w:gridSpan w:val="3"/>
          </w:tcPr>
          <w:p w14:paraId="7223FE5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1C4D" w:rsidRPr="0095278A" w14:paraId="78853099" w14:textId="77777777" w:rsidTr="00190C46">
        <w:tc>
          <w:tcPr>
            <w:tcW w:w="1980" w:type="dxa"/>
            <w:gridSpan w:val="2"/>
          </w:tcPr>
          <w:p w14:paraId="2A516DC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74" w:type="dxa"/>
            <w:gridSpan w:val="2"/>
          </w:tcPr>
          <w:p w14:paraId="10ED9F9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4705" w:type="dxa"/>
            <w:gridSpan w:val="3"/>
          </w:tcPr>
          <w:p w14:paraId="070F7EE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见具体接口返回参数说明</w:t>
            </w:r>
          </w:p>
        </w:tc>
      </w:tr>
      <w:tr w:rsidR="009D1C4D" w:rsidRPr="0095278A" w14:paraId="0E71DBE9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8A64A0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通用返回数据格式：</w:t>
            </w:r>
          </w:p>
        </w:tc>
      </w:tr>
      <w:tr w:rsidR="009D1C4D" w:rsidRPr="0095278A" w14:paraId="10B29B02" w14:textId="77777777" w:rsidTr="00190C46">
        <w:tc>
          <w:tcPr>
            <w:tcW w:w="1980" w:type="dxa"/>
            <w:gridSpan w:val="2"/>
          </w:tcPr>
          <w:p w14:paraId="410E416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4" w:type="dxa"/>
            <w:gridSpan w:val="2"/>
          </w:tcPr>
          <w:p w14:paraId="5AF0CCE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14:paraId="62F0F595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998" w:type="dxa"/>
            <w:gridSpan w:val="2"/>
          </w:tcPr>
          <w:p w14:paraId="510A3C2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705FFA46" w14:textId="77777777" w:rsidTr="00190C46">
        <w:tc>
          <w:tcPr>
            <w:tcW w:w="1980" w:type="dxa"/>
            <w:gridSpan w:val="2"/>
          </w:tcPr>
          <w:p w14:paraId="2EF1525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674" w:type="dxa"/>
            <w:gridSpan w:val="2"/>
          </w:tcPr>
          <w:p w14:paraId="7AF10A2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0C1E801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998" w:type="dxa"/>
            <w:gridSpan w:val="2"/>
          </w:tcPr>
          <w:p w14:paraId="09259036" w14:textId="77777777" w:rsidR="00291FA7" w:rsidRDefault="00291FA7" w:rsidP="00291FA7">
            <w:pPr>
              <w:ind w:firstLineChars="14" w:firstLine="34"/>
              <w:jc w:val="left"/>
            </w:pPr>
            <w:r>
              <w:rPr>
                <w:rFonts w:hint="eastAsia"/>
              </w:rPr>
              <w:t>接口</w:t>
            </w:r>
            <w:r w:rsidRPr="00F71F8D">
              <w:rPr>
                <w:rFonts w:hint="eastAsia"/>
              </w:rPr>
              <w:t>请求操作</w:t>
            </w:r>
            <w:r>
              <w:rPr>
                <w:rFonts w:hint="eastAsia"/>
              </w:rPr>
              <w:t>响应</w:t>
            </w:r>
            <w:r w:rsidRPr="00F71F8D">
              <w:rPr>
                <w:rFonts w:hint="eastAsia"/>
              </w:rPr>
              <w:t>码。</w:t>
            </w:r>
          </w:p>
          <w:p w14:paraId="011A1986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操作成功返回</w:t>
            </w:r>
            <w:r w:rsidRPr="00F71F8D">
              <w:rPr>
                <w:rFonts w:hint="eastAsia"/>
              </w:rPr>
              <w:t>000000</w:t>
            </w:r>
          </w:p>
          <w:p w14:paraId="6151DC1B" w14:textId="77777777" w:rsidR="00291FA7" w:rsidRDefault="00291FA7" w:rsidP="00291FA7">
            <w:pPr>
              <w:ind w:firstLineChars="14" w:firstLine="34"/>
              <w:jc w:val="left"/>
            </w:pPr>
            <w:r w:rsidRPr="00F71F8D">
              <w:rPr>
                <w:rFonts w:hint="eastAsia"/>
              </w:rPr>
              <w:t>操作失败响应码见</w:t>
            </w:r>
            <w:r w:rsidRPr="00291FA7">
              <w:rPr>
                <w:rFonts w:hint="eastAsia"/>
              </w:rPr>
              <w:t>通用响应码</w:t>
            </w:r>
            <w:r w:rsidRPr="00F71F8D">
              <w:rPr>
                <w:rFonts w:hint="eastAsia"/>
              </w:rPr>
              <w:t>说明</w:t>
            </w:r>
          </w:p>
          <w:p w14:paraId="1C75DB04" w14:textId="77777777" w:rsidR="009D1C4D" w:rsidRDefault="00291FA7" w:rsidP="00291FA7">
            <w:pPr>
              <w:ind w:firstLineChars="14" w:firstLine="34"/>
              <w:jc w:val="left"/>
            </w:pPr>
            <w:r w:rsidRPr="007A757C">
              <w:rPr>
                <w:rFonts w:hint="eastAsia"/>
                <w:color w:val="FF0000"/>
              </w:rPr>
              <w:t>注：本代码只表示接口交互层面是否</w:t>
            </w:r>
            <w:r w:rsidRPr="007A757C">
              <w:rPr>
                <w:rFonts w:hint="eastAsia"/>
                <w:color w:val="FF0000"/>
              </w:rPr>
              <w:lastRenderedPageBreak/>
              <w:t>成功；业务是否成功还需判断业务参数返回码。</w:t>
            </w:r>
          </w:p>
        </w:tc>
      </w:tr>
      <w:tr w:rsidR="009D1C4D" w:rsidRPr="0095278A" w14:paraId="427581A7" w14:textId="77777777" w:rsidTr="00190C46">
        <w:tc>
          <w:tcPr>
            <w:tcW w:w="1980" w:type="dxa"/>
            <w:gridSpan w:val="2"/>
          </w:tcPr>
          <w:p w14:paraId="2D1136C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lastRenderedPageBreak/>
              <w:t>respMsg</w:t>
            </w:r>
          </w:p>
        </w:tc>
        <w:tc>
          <w:tcPr>
            <w:tcW w:w="1674" w:type="dxa"/>
            <w:gridSpan w:val="2"/>
          </w:tcPr>
          <w:p w14:paraId="086E768A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14:paraId="10C6393E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3998" w:type="dxa"/>
            <w:gridSpan w:val="2"/>
          </w:tcPr>
          <w:p w14:paraId="1F8EC05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时，该参数不能为空，返回操作失败原因</w:t>
            </w:r>
          </w:p>
        </w:tc>
      </w:tr>
      <w:tr w:rsidR="009D1C4D" w:rsidRPr="0095278A" w14:paraId="45A01EBD" w14:textId="77777777" w:rsidTr="00190C46">
        <w:tc>
          <w:tcPr>
            <w:tcW w:w="1980" w:type="dxa"/>
            <w:gridSpan w:val="2"/>
          </w:tcPr>
          <w:p w14:paraId="30FBB86A" w14:textId="77777777" w:rsidR="009D1C4D" w:rsidRPr="006758D3" w:rsidRDefault="009D1C4D" w:rsidP="009D1C4D">
            <w:pPr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674" w:type="dxa"/>
            <w:gridSpan w:val="2"/>
          </w:tcPr>
          <w:p w14:paraId="43DE7EB1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707" w:type="dxa"/>
          </w:tcPr>
          <w:p w14:paraId="49AF3161" w14:textId="77777777" w:rsidR="009D1C4D" w:rsidRDefault="009D1C4D" w:rsidP="009D1C4D">
            <w:pPr>
              <w:ind w:firstLineChars="0" w:firstLine="0"/>
            </w:pPr>
          </w:p>
        </w:tc>
        <w:tc>
          <w:tcPr>
            <w:tcW w:w="3998" w:type="dxa"/>
            <w:gridSpan w:val="2"/>
          </w:tcPr>
          <w:p w14:paraId="61063159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参见具体接口返回参数说明</w:t>
            </w:r>
          </w:p>
        </w:tc>
      </w:tr>
      <w:tr w:rsidR="009D1C4D" w:rsidRPr="0095278A" w14:paraId="59691F70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2AC818B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4BC798EE" w14:textId="77777777" w:rsidTr="00190C46">
        <w:tc>
          <w:tcPr>
            <w:tcW w:w="8359" w:type="dxa"/>
            <w:gridSpan w:val="7"/>
          </w:tcPr>
          <w:p w14:paraId="30E7E84D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>”output”:”……”</w:t>
            </w:r>
            <w:r>
              <w:rPr>
                <w:rFonts w:hint="eastAsia"/>
              </w:rPr>
              <w:t>}</w:t>
            </w:r>
          </w:p>
        </w:tc>
      </w:tr>
      <w:tr w:rsidR="009D1C4D" w:rsidRPr="0095278A" w14:paraId="7252C6BD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4342BCD3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数据格式举例：</w:t>
            </w:r>
          </w:p>
        </w:tc>
      </w:tr>
      <w:tr w:rsidR="009D1C4D" w:rsidRPr="0095278A" w14:paraId="30244286" w14:textId="77777777" w:rsidTr="00190C46">
        <w:tc>
          <w:tcPr>
            <w:tcW w:w="8359" w:type="dxa"/>
            <w:gridSpan w:val="7"/>
          </w:tcPr>
          <w:p w14:paraId="6C9F239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respCode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100000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respMsg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网络连接超时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D1C4D" w:rsidRPr="0095278A" w14:paraId="28918882" w14:textId="77777777" w:rsidTr="0095278A">
        <w:tc>
          <w:tcPr>
            <w:tcW w:w="8359" w:type="dxa"/>
            <w:gridSpan w:val="7"/>
            <w:shd w:val="clear" w:color="auto" w:fill="C6D9F1" w:themeFill="text2" w:themeFillTint="33"/>
          </w:tcPr>
          <w:p w14:paraId="7A18E837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通用响应码说明</w:t>
            </w:r>
          </w:p>
        </w:tc>
      </w:tr>
      <w:tr w:rsidR="009D1C4D" w:rsidRPr="0095278A" w14:paraId="61611CBC" w14:textId="77777777" w:rsidTr="00190C46">
        <w:tc>
          <w:tcPr>
            <w:tcW w:w="1980" w:type="dxa"/>
            <w:gridSpan w:val="2"/>
          </w:tcPr>
          <w:p w14:paraId="722EA6E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6379" w:type="dxa"/>
            <w:gridSpan w:val="5"/>
          </w:tcPr>
          <w:p w14:paraId="02C52D22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C4D" w:rsidRPr="0095278A" w14:paraId="0BD53624" w14:textId="77777777" w:rsidTr="00190C46">
        <w:tc>
          <w:tcPr>
            <w:tcW w:w="1980" w:type="dxa"/>
            <w:gridSpan w:val="2"/>
          </w:tcPr>
          <w:p w14:paraId="659838A8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000000</w:t>
            </w:r>
          </w:p>
        </w:tc>
        <w:tc>
          <w:tcPr>
            <w:tcW w:w="6379" w:type="dxa"/>
            <w:gridSpan w:val="5"/>
          </w:tcPr>
          <w:p w14:paraId="1BC26624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操作成功</w:t>
            </w:r>
          </w:p>
        </w:tc>
      </w:tr>
      <w:tr w:rsidR="009D1C4D" w:rsidRPr="0095278A" w14:paraId="3481168D" w14:textId="77777777" w:rsidTr="00190C46">
        <w:tc>
          <w:tcPr>
            <w:tcW w:w="1980" w:type="dxa"/>
            <w:gridSpan w:val="2"/>
          </w:tcPr>
          <w:p w14:paraId="0D8ACC5D" w14:textId="77777777" w:rsidR="009D1C4D" w:rsidRDefault="001D3A7C" w:rsidP="009D1C4D">
            <w:pPr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6379" w:type="dxa"/>
            <w:gridSpan w:val="5"/>
          </w:tcPr>
          <w:p w14:paraId="20CEB1A0" w14:textId="77777777" w:rsidR="009D1C4D" w:rsidRDefault="009D1C4D" w:rsidP="009D1C4D">
            <w:pPr>
              <w:ind w:firstLineChars="0" w:firstLine="0"/>
            </w:pPr>
            <w:r>
              <w:rPr>
                <w:rFonts w:hint="eastAsia"/>
              </w:rPr>
              <w:t>操作失败</w:t>
            </w:r>
            <w:r w:rsidR="00983F6C">
              <w:rPr>
                <w:rFonts w:hint="eastAsia"/>
              </w:rPr>
              <w:t>，具体参见</w:t>
            </w:r>
            <w:hyperlink w:anchor="_附录一_返回编码定义" w:history="1">
              <w:r w:rsidR="00983F6C" w:rsidRPr="00983F6C">
                <w:rPr>
                  <w:rStyle w:val="a5"/>
                  <w:rFonts w:hint="eastAsia"/>
                </w:rPr>
                <w:t>返回编码定义</w:t>
              </w:r>
            </w:hyperlink>
          </w:p>
        </w:tc>
      </w:tr>
    </w:tbl>
    <w:p w14:paraId="574AE761" w14:textId="77777777" w:rsidR="002A51C0" w:rsidRDefault="002A51C0" w:rsidP="00BD34EB">
      <w:pPr>
        <w:ind w:firstLine="480"/>
      </w:pPr>
    </w:p>
    <w:p w14:paraId="6F9B4B01" w14:textId="77777777" w:rsidR="00B10036" w:rsidRDefault="000168A8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41" w:name="_Toc422858746"/>
      <w:bookmarkStart w:id="42" w:name="_Toc424030652"/>
      <w:bookmarkStart w:id="43" w:name="_Toc481444918"/>
      <w:r>
        <w:t>请求头参数</w:t>
      </w:r>
      <w:bookmarkEnd w:id="41"/>
      <w:bookmarkEnd w:id="42"/>
      <w:bookmarkEnd w:id="43"/>
    </w:p>
    <w:p w14:paraId="33994C3E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视具体情况，本章节可以省略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1B0EA923" w14:textId="77777777" w:rsidR="000168A8" w:rsidRDefault="000168A8" w:rsidP="000168A8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例子：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708"/>
        <w:gridCol w:w="3261"/>
      </w:tblGrid>
      <w:tr w:rsidR="00045FAA" w14:paraId="4DBFB172" w14:textId="77777777" w:rsidTr="0086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C7B698D" w14:textId="77777777" w:rsidR="00045FAA" w:rsidRPr="00045FAA" w:rsidRDefault="00045FAA" w:rsidP="00190C46">
            <w:pPr>
              <w:ind w:firstLineChars="0" w:firstLine="0"/>
            </w:pPr>
            <w:r w:rsidRPr="00045FAA"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458D04C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 w14:paraId="4DFD868F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参数说明</w:t>
            </w:r>
          </w:p>
        </w:tc>
        <w:tc>
          <w:tcPr>
            <w:tcW w:w="708" w:type="dxa"/>
          </w:tcPr>
          <w:p w14:paraId="121FF93D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必</w:t>
            </w:r>
            <w:r w:rsidRPr="00045FAA">
              <w:t>填</w:t>
            </w:r>
          </w:p>
        </w:tc>
        <w:tc>
          <w:tcPr>
            <w:tcW w:w="3261" w:type="dxa"/>
          </w:tcPr>
          <w:p w14:paraId="6FA9521A" w14:textId="77777777" w:rsidR="00045FAA" w:rsidRPr="00045FAA" w:rsidRDefault="00045FAA" w:rsidP="00190C4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FAA">
              <w:rPr>
                <w:rFonts w:hint="eastAsia"/>
              </w:rPr>
              <w:t>参数描述</w:t>
            </w:r>
          </w:p>
        </w:tc>
      </w:tr>
      <w:tr w:rsidR="003C7EB3" w14:paraId="5DD8561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0741F2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779D17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color w:val="000000"/>
                <w:kern w:val="0"/>
                <w:szCs w:val="21"/>
              </w:rPr>
              <w:t>deviceMfrs</w:t>
            </w:r>
          </w:p>
        </w:tc>
        <w:tc>
          <w:tcPr>
            <w:tcW w:w="1701" w:type="dxa"/>
            <w:vAlign w:val="center"/>
          </w:tcPr>
          <w:p w14:paraId="676548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生产厂商</w:t>
            </w:r>
          </w:p>
        </w:tc>
        <w:tc>
          <w:tcPr>
            <w:tcW w:w="708" w:type="dxa"/>
            <w:vAlign w:val="center"/>
          </w:tcPr>
          <w:p w14:paraId="339F004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75DA96CE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设备品牌商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，如苹果，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华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为，小米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等</w:t>
            </w:r>
          </w:p>
        </w:tc>
      </w:tr>
      <w:tr w:rsidR="003C7EB3" w14:paraId="4A00F5B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AC67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4E4D43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deviceM</w:t>
            </w:r>
            <w:r w:rsidRPr="00F71F8D">
              <w:rPr>
                <w:rFonts w:hint="eastAsia"/>
                <w:szCs w:val="21"/>
              </w:rPr>
              <w:t>od</w:t>
            </w:r>
            <w:r w:rsidRPr="00F71F8D">
              <w:rPr>
                <w:szCs w:val="21"/>
              </w:rPr>
              <w:t>el</w:t>
            </w:r>
          </w:p>
        </w:tc>
        <w:tc>
          <w:tcPr>
            <w:tcW w:w="1701" w:type="dxa"/>
            <w:vAlign w:val="center"/>
          </w:tcPr>
          <w:p w14:paraId="05288DB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szCs w:val="21"/>
              </w:rPr>
              <w:t>设备</w:t>
            </w:r>
            <w:r w:rsidRPr="00F71F8D">
              <w:rPr>
                <w:szCs w:val="21"/>
              </w:rPr>
              <w:t>型号</w:t>
            </w:r>
          </w:p>
        </w:tc>
        <w:tc>
          <w:tcPr>
            <w:tcW w:w="708" w:type="dxa"/>
            <w:vAlign w:val="center"/>
          </w:tcPr>
          <w:p w14:paraId="7FD1ACF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9E4CFB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iphone6 plus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huawei Mate7</w:t>
            </w:r>
          </w:p>
        </w:tc>
      </w:tr>
      <w:tr w:rsidR="003C7EB3" w14:paraId="35CE720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0738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3ABE0041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rket</w:t>
            </w:r>
            <w:r w:rsidRPr="00F71F8D">
              <w:rPr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61C862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APP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分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发渠道编号</w:t>
            </w:r>
          </w:p>
        </w:tc>
        <w:tc>
          <w:tcPr>
            <w:tcW w:w="708" w:type="dxa"/>
            <w:vAlign w:val="center"/>
          </w:tcPr>
          <w:p w14:paraId="2F530CB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01A8E3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待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定义</w:t>
            </w:r>
          </w:p>
        </w:tc>
      </w:tr>
      <w:tr w:rsidR="003C7EB3" w14:paraId="55A7A67F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BF94A2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59EFC0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provider</w:t>
            </w:r>
          </w:p>
        </w:tc>
        <w:tc>
          <w:tcPr>
            <w:tcW w:w="1701" w:type="dxa"/>
            <w:vAlign w:val="center"/>
          </w:tcPr>
          <w:p w14:paraId="2F36AEE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运营商</w:t>
            </w:r>
          </w:p>
        </w:tc>
        <w:tc>
          <w:tcPr>
            <w:tcW w:w="708" w:type="dxa"/>
            <w:vAlign w:val="center"/>
          </w:tcPr>
          <w:p w14:paraId="5FE05CA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D50891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1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移动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2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联通</w:t>
            </w:r>
            <w:r w:rsidRPr="00F71F8D">
              <w:rPr>
                <w:rFonts w:hint="eastAsia"/>
                <w:szCs w:val="21"/>
              </w:rPr>
              <w:t>；</w:t>
            </w:r>
            <w:r w:rsidRPr="00F71F8D">
              <w:rPr>
                <w:szCs w:val="21"/>
              </w:rPr>
              <w:t>3</w:t>
            </w:r>
            <w:r w:rsidRPr="00F71F8D">
              <w:rPr>
                <w:rFonts w:hint="eastAsia"/>
                <w:szCs w:val="21"/>
              </w:rPr>
              <w:t>：</w:t>
            </w:r>
            <w:r w:rsidRPr="00F71F8D">
              <w:rPr>
                <w:szCs w:val="21"/>
              </w:rPr>
              <w:t>电信</w:t>
            </w:r>
          </w:p>
        </w:tc>
      </w:tr>
      <w:tr w:rsidR="003C7EB3" w14:paraId="3AC55A0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AB3500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21CF2D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height</w:t>
            </w:r>
          </w:p>
        </w:tc>
        <w:tc>
          <w:tcPr>
            <w:tcW w:w="1701" w:type="dxa"/>
            <w:vAlign w:val="center"/>
          </w:tcPr>
          <w:p w14:paraId="7B9C80D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屏幕高度</w:t>
            </w:r>
          </w:p>
        </w:tc>
        <w:tc>
          <w:tcPr>
            <w:tcW w:w="708" w:type="dxa"/>
            <w:vAlign w:val="center"/>
          </w:tcPr>
          <w:p w14:paraId="3E07791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3FBC6D99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1A965AB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1C8BE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2FD4F7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1701" w:type="dxa"/>
            <w:vAlign w:val="center"/>
          </w:tcPr>
          <w:p w14:paraId="2009DC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屏幕宽度</w:t>
            </w:r>
          </w:p>
        </w:tc>
        <w:tc>
          <w:tcPr>
            <w:tcW w:w="708" w:type="dxa"/>
            <w:vAlign w:val="center"/>
          </w:tcPr>
          <w:p w14:paraId="355BF88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45951F2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798A4286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ADFFCE" w14:textId="77777777" w:rsidR="003C7EB3" w:rsidRPr="00A030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703B3B87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A0308D">
              <w:rPr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B67A50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操作系统</w:t>
            </w:r>
          </w:p>
        </w:tc>
        <w:tc>
          <w:tcPr>
            <w:tcW w:w="708" w:type="dxa"/>
            <w:vAlign w:val="center"/>
          </w:tcPr>
          <w:p w14:paraId="4231CDB0" w14:textId="77777777" w:rsidR="003C7EB3" w:rsidRPr="00A030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0308D">
              <w:rPr>
                <w:rFonts w:hint="eastAsia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BACA6DE" w14:textId="77777777" w:rsidR="003C7EB3" w:rsidRPr="00A030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A0308D">
              <w:rPr>
                <w:szCs w:val="21"/>
              </w:rPr>
              <w:t>A:android</w:t>
            </w:r>
            <w:r w:rsidRPr="00A0308D">
              <w:rPr>
                <w:szCs w:val="21"/>
              </w:rPr>
              <w:t>；</w:t>
            </w:r>
            <w:r w:rsidRPr="00A0308D">
              <w:rPr>
                <w:szCs w:val="21"/>
              </w:rPr>
              <w:t>I</w:t>
            </w:r>
            <w:r w:rsidRPr="00A0308D">
              <w:rPr>
                <w:szCs w:val="21"/>
              </w:rPr>
              <w:t>：</w:t>
            </w:r>
            <w:r w:rsidRPr="00A0308D">
              <w:rPr>
                <w:szCs w:val="21"/>
              </w:rPr>
              <w:t>iOS</w:t>
            </w:r>
          </w:p>
        </w:tc>
      </w:tr>
      <w:tr w:rsidR="003C7EB3" w14:paraId="4B4B88B2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8271181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1DD76166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  <w:r w:rsidRPr="00F71F8D">
              <w:rPr>
                <w:rFonts w:hint="eastAsia"/>
                <w:color w:val="000000"/>
                <w:kern w:val="0"/>
                <w:szCs w:val="21"/>
              </w:rPr>
              <w:t>os</w:t>
            </w:r>
            <w:r w:rsidRPr="00F71F8D">
              <w:rPr>
                <w:color w:val="000000"/>
                <w:kern w:val="0"/>
                <w:szCs w:val="21"/>
              </w:rPr>
              <w:t>V</w:t>
            </w:r>
            <w:r w:rsidRPr="00F71F8D">
              <w:rPr>
                <w:rFonts w:hint="eastAsia"/>
                <w:color w:val="000000"/>
                <w:kern w:val="0"/>
                <w:szCs w:val="21"/>
              </w:rPr>
              <w:t>er</w:t>
            </w:r>
            <w:r w:rsidRPr="00F71F8D">
              <w:rPr>
                <w:color w:val="000000"/>
                <w:kern w:val="0"/>
                <w:szCs w:val="21"/>
              </w:rPr>
              <w:t>sion</w:t>
            </w:r>
          </w:p>
        </w:tc>
        <w:tc>
          <w:tcPr>
            <w:tcW w:w="1701" w:type="dxa"/>
            <w:vAlign w:val="center"/>
          </w:tcPr>
          <w:p w14:paraId="6AC0503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szCs w:val="21"/>
              </w:rPr>
              <w:t>操作系统版本</w:t>
            </w:r>
          </w:p>
        </w:tc>
        <w:tc>
          <w:tcPr>
            <w:tcW w:w="708" w:type="dxa"/>
            <w:vAlign w:val="center"/>
          </w:tcPr>
          <w:p w14:paraId="6ED2E0E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B0A7587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8223022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BC7E789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 w14:paraId="2F0A489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clientV</w:t>
            </w:r>
            <w:r w:rsidRPr="00F71F8D">
              <w:rPr>
                <w:rFonts w:hint="eastAsia"/>
                <w:szCs w:val="21"/>
              </w:rPr>
              <w:t>ersion</w:t>
            </w:r>
          </w:p>
        </w:tc>
        <w:tc>
          <w:tcPr>
            <w:tcW w:w="1701" w:type="dxa"/>
            <w:vAlign w:val="center"/>
          </w:tcPr>
          <w:p w14:paraId="388E955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客户端版本号</w:t>
            </w:r>
          </w:p>
        </w:tc>
        <w:tc>
          <w:tcPr>
            <w:tcW w:w="708" w:type="dxa"/>
            <w:vAlign w:val="center"/>
          </w:tcPr>
          <w:p w14:paraId="51038943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FB5AFB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1.0.0.0</w:t>
            </w:r>
          </w:p>
        </w:tc>
      </w:tr>
      <w:tr w:rsidR="003C7EB3" w14:paraId="2A60047E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9D547A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48BEBB2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rFonts w:hint="eastAsia"/>
                <w:szCs w:val="21"/>
              </w:rPr>
              <w:t>clientType</w:t>
            </w:r>
          </w:p>
        </w:tc>
        <w:tc>
          <w:tcPr>
            <w:tcW w:w="1701" w:type="dxa"/>
            <w:vAlign w:val="center"/>
          </w:tcPr>
          <w:p w14:paraId="581E20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客户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端类型</w:t>
            </w:r>
          </w:p>
        </w:tc>
        <w:tc>
          <w:tcPr>
            <w:tcW w:w="708" w:type="dxa"/>
            <w:vAlign w:val="center"/>
          </w:tcPr>
          <w:p w14:paraId="16CC197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2EF93B2D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如：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0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用户端；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商户端</w:t>
            </w:r>
          </w:p>
        </w:tc>
      </w:tr>
      <w:tr w:rsidR="003C7EB3" w14:paraId="020FB687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9912C4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lastRenderedPageBreak/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4B71BD7F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v</w:t>
            </w:r>
            <w:r w:rsidRPr="00F71F8D">
              <w:rPr>
                <w:rFonts w:hint="eastAsia"/>
                <w:szCs w:val="21"/>
              </w:rPr>
              <w:t>ersion</w:t>
            </w:r>
            <w:r w:rsidRPr="00F71F8D">
              <w:rPr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14:paraId="657F983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版本类型</w:t>
            </w:r>
          </w:p>
        </w:tc>
        <w:tc>
          <w:tcPr>
            <w:tcW w:w="708" w:type="dxa"/>
            <w:vAlign w:val="center"/>
          </w:tcPr>
          <w:p w14:paraId="6B00339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1C873D0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1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正式版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2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：预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发布版</w:t>
            </w:r>
          </w:p>
        </w:tc>
      </w:tr>
      <w:tr w:rsidR="003C7EB3" w14:paraId="21236AFD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DA02D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9AC63A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longitude</w:t>
            </w:r>
          </w:p>
        </w:tc>
        <w:tc>
          <w:tcPr>
            <w:tcW w:w="1701" w:type="dxa"/>
            <w:vAlign w:val="center"/>
          </w:tcPr>
          <w:p w14:paraId="457880B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经度</w:t>
            </w:r>
          </w:p>
        </w:tc>
        <w:tc>
          <w:tcPr>
            <w:tcW w:w="708" w:type="dxa"/>
            <w:vAlign w:val="center"/>
          </w:tcPr>
          <w:p w14:paraId="3AEE03E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5817B90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6065085E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CC2D05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1E8131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latitude</w:t>
            </w:r>
          </w:p>
        </w:tc>
        <w:tc>
          <w:tcPr>
            <w:tcW w:w="1701" w:type="dxa"/>
            <w:vAlign w:val="center"/>
          </w:tcPr>
          <w:p w14:paraId="7F3190B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纬度</w:t>
            </w:r>
          </w:p>
        </w:tc>
        <w:tc>
          <w:tcPr>
            <w:tcW w:w="708" w:type="dxa"/>
            <w:vAlign w:val="center"/>
          </w:tcPr>
          <w:p w14:paraId="2B89357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49D3E0D4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1FD42F4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EFEF8CF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69BDDF0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d</w:t>
            </w:r>
            <w:r w:rsidRPr="00F71F8D">
              <w:rPr>
                <w:rFonts w:hint="eastAsia"/>
                <w:szCs w:val="21"/>
              </w:rPr>
              <w:t>e</w:t>
            </w:r>
            <w:r w:rsidRPr="00F71F8D">
              <w:rPr>
                <w:szCs w:val="21"/>
              </w:rPr>
              <w:t>viceNo</w:t>
            </w:r>
          </w:p>
        </w:tc>
        <w:tc>
          <w:tcPr>
            <w:tcW w:w="1701" w:type="dxa"/>
            <w:vAlign w:val="center"/>
          </w:tcPr>
          <w:p w14:paraId="149E17A2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设备唯一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708" w:type="dxa"/>
            <w:vAlign w:val="center"/>
          </w:tcPr>
          <w:p w14:paraId="0FFD545B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261" w:type="dxa"/>
            <w:vAlign w:val="center"/>
          </w:tcPr>
          <w:p w14:paraId="0499EADF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3C7EB3" w14:paraId="441F0CC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A25739B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0D47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n</w:t>
            </w:r>
            <w:r w:rsidRPr="00F71F8D">
              <w:rPr>
                <w:rFonts w:hint="eastAsia"/>
                <w:szCs w:val="21"/>
              </w:rPr>
              <w:t>ew</w:t>
            </w:r>
            <w:r w:rsidRPr="00F71F8D">
              <w:rPr>
                <w:szCs w:val="21"/>
              </w:rPr>
              <w:t>DeviceNo</w:t>
            </w:r>
          </w:p>
        </w:tc>
        <w:tc>
          <w:tcPr>
            <w:tcW w:w="1701" w:type="dxa"/>
            <w:vAlign w:val="center"/>
          </w:tcPr>
          <w:p w14:paraId="5B743DFC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新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设备唯一号</w:t>
            </w:r>
          </w:p>
        </w:tc>
        <w:tc>
          <w:tcPr>
            <w:tcW w:w="708" w:type="dxa"/>
            <w:vAlign w:val="center"/>
          </w:tcPr>
          <w:p w14:paraId="157ADB8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2544312B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本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域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存在，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则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以此域设备为准，否则取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deviceNo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域作为设备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唯一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号</w:t>
            </w:r>
          </w:p>
        </w:tc>
      </w:tr>
      <w:tr w:rsidR="003C7EB3" w14:paraId="56B183E0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639CCB6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 w:rsidRPr="00F71F8D"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</w:t>
            </w: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26F589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71F8D">
              <w:rPr>
                <w:szCs w:val="21"/>
              </w:rPr>
              <w:t>sessionId</w:t>
            </w:r>
          </w:p>
        </w:tc>
        <w:tc>
          <w:tcPr>
            <w:tcW w:w="1701" w:type="dxa"/>
            <w:vAlign w:val="center"/>
          </w:tcPr>
          <w:p w14:paraId="24A6065A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会话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14:paraId="104E6358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261" w:type="dxa"/>
            <w:vAlign w:val="center"/>
          </w:tcPr>
          <w:p w14:paraId="2A45E6BC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如果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有则传</w:t>
            </w:r>
            <w:r w:rsidRPr="00F71F8D">
              <w:rPr>
                <w:rFonts w:cs="宋体" w:hint="eastAsia"/>
                <w:color w:val="000000"/>
                <w:kern w:val="0"/>
                <w:szCs w:val="21"/>
              </w:rPr>
              <w:t>此</w:t>
            </w:r>
            <w:r w:rsidRPr="00F71F8D">
              <w:rPr>
                <w:rFonts w:cs="宋体"/>
                <w:color w:val="000000"/>
                <w:kern w:val="0"/>
                <w:szCs w:val="21"/>
              </w:rPr>
              <w:t>值</w:t>
            </w:r>
          </w:p>
        </w:tc>
      </w:tr>
      <w:tr w:rsidR="003C7EB3" w14:paraId="711F0E25" w14:textId="77777777" w:rsidTr="0086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31D1073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  <w:r>
              <w:rPr>
                <w:rFonts w:ascii="Microsoft Sans Serif" w:hAnsi="Microsoft Sans Serif" w:cs="Microsoft Sans Serif" w:hint="eastAsia"/>
                <w:b w:val="0"/>
                <w:bCs w:val="0"/>
                <w:color w:val="000000"/>
                <w:kern w:val="0"/>
                <w:sz w:val="20"/>
              </w:rPr>
              <w:t>17</w:t>
            </w:r>
          </w:p>
        </w:tc>
        <w:tc>
          <w:tcPr>
            <w:tcW w:w="1701" w:type="dxa"/>
            <w:vAlign w:val="center"/>
          </w:tcPr>
          <w:p w14:paraId="3D0CF115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pus</w:t>
            </w:r>
            <w:r>
              <w:rPr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14:paraId="34897C49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第三方推送唯一编号</w:t>
            </w:r>
          </w:p>
        </w:tc>
        <w:tc>
          <w:tcPr>
            <w:tcW w:w="708" w:type="dxa"/>
            <w:vAlign w:val="center"/>
          </w:tcPr>
          <w:p w14:paraId="1971C534" w14:textId="77777777" w:rsidR="003C7EB3" w:rsidRPr="00F71F8D" w:rsidRDefault="003C7EB3" w:rsidP="003C7EB3">
            <w:pPr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261" w:type="dxa"/>
            <w:vAlign w:val="center"/>
          </w:tcPr>
          <w:p w14:paraId="3CA716B6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如果客户端接入第三方推送，则传送此值</w:t>
            </w:r>
          </w:p>
        </w:tc>
      </w:tr>
      <w:tr w:rsidR="003C7EB3" w14:paraId="61037BF3" w14:textId="77777777" w:rsidTr="008617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F6E8CF7" w14:textId="77777777" w:rsidR="003C7EB3" w:rsidRPr="00F71F8D" w:rsidRDefault="003C7EB3" w:rsidP="003C7EB3">
            <w:pPr>
              <w:widowControl/>
              <w:ind w:firstLineChars="0" w:firstLine="0"/>
              <w:jc w:val="center"/>
              <w:rPr>
                <w:rFonts w:ascii="Microsoft Sans Serif" w:hAnsi="Microsoft Sans Serif" w:cs="Microsoft Sans Serif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F22AC61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03BFE79" w14:textId="77777777" w:rsidR="003C7EB3" w:rsidRDefault="003C7EB3" w:rsidP="003C7EB3">
            <w:pPr>
              <w:widowControl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9E3DC0" w14:textId="77777777" w:rsidR="003C7EB3" w:rsidRPr="00F71F8D" w:rsidRDefault="003C7EB3" w:rsidP="003C7EB3">
            <w:pPr>
              <w:widowControl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9B3C7C3" w14:textId="77777777" w:rsidR="003C7EB3" w:rsidRPr="00F71F8D" w:rsidRDefault="003C7EB3" w:rsidP="003C7EB3">
            <w:pPr>
              <w:widowControl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宋体"/>
                <w:color w:val="000000"/>
                <w:kern w:val="0"/>
                <w:szCs w:val="21"/>
              </w:rPr>
            </w:pPr>
          </w:p>
        </w:tc>
      </w:tr>
    </w:tbl>
    <w:p w14:paraId="5DB6F9A2" w14:textId="77777777" w:rsidR="00045FAA" w:rsidRDefault="00045FAA" w:rsidP="000168A8">
      <w:pPr>
        <w:ind w:firstLine="480"/>
        <w:rPr>
          <w:smallCaps/>
          <w:color w:val="000000"/>
          <w:kern w:val="44"/>
          <w:szCs w:val="21"/>
        </w:rPr>
      </w:pPr>
    </w:p>
    <w:p w14:paraId="4F93AC51" w14:textId="50EC14DE" w:rsidR="00783E8F" w:rsidRPr="00F71F8D" w:rsidRDefault="00BF6165" w:rsidP="00783E8F">
      <w:pPr>
        <w:pStyle w:val="1"/>
        <w:tabs>
          <w:tab w:val="num" w:pos="567"/>
        </w:tabs>
      </w:pPr>
      <w:bookmarkStart w:id="44" w:name="_Toc480451967"/>
      <w:bookmarkStart w:id="45" w:name="_Toc481444919"/>
      <w:r>
        <w:rPr>
          <w:rFonts w:hint="eastAsia"/>
        </w:rPr>
        <w:t>业务</w:t>
      </w:r>
      <w:r w:rsidRPr="00F71F8D">
        <w:t>接口</w:t>
      </w:r>
      <w:bookmarkEnd w:id="44"/>
      <w:bookmarkEnd w:id="45"/>
    </w:p>
    <w:p w14:paraId="6F4691EA" w14:textId="77777777" w:rsidR="00C65CA3" w:rsidRDefault="00C65CA3" w:rsidP="00C65CA3">
      <w:pPr>
        <w:pStyle w:val="2"/>
      </w:pPr>
      <w:bookmarkStart w:id="46" w:name="_Toc169345445"/>
      <w:bookmarkStart w:id="47" w:name="_Toc222136169"/>
      <w:bookmarkStart w:id="48" w:name="_Toc228187175"/>
      <w:bookmarkStart w:id="49" w:name="_Toc480451974"/>
      <w:bookmarkStart w:id="50" w:name="_Toc481444925"/>
      <w:bookmarkStart w:id="51" w:name="_Toc474922816"/>
      <w:bookmarkStart w:id="52" w:name="_Toc480451979"/>
      <w:bookmarkStart w:id="53" w:name="_Toc481444930"/>
      <w:bookmarkStart w:id="54" w:name="_注册检测(checkUser)"/>
      <w:bookmarkStart w:id="55" w:name="_用户注册(regUser)"/>
      <w:bookmarkStart w:id="56" w:name="_Toc480451969"/>
      <w:bookmarkStart w:id="57" w:name="_Toc481444920"/>
      <w:bookmarkEnd w:id="54"/>
      <w:bookmarkEnd w:id="55"/>
      <w:r>
        <w:rPr>
          <w:rFonts w:hint="eastAsia"/>
        </w:rPr>
        <w:t>获取验证码（</w:t>
      </w:r>
      <w:r>
        <w:rPr>
          <w:rFonts w:hint="eastAsia"/>
        </w:rPr>
        <w:t>POST</w:t>
      </w:r>
      <w:r>
        <w:t xml:space="preserve"> /</w:t>
      </w:r>
      <w:r w:rsidRPr="002415B2">
        <w:t>captcha</w:t>
      </w:r>
      <w:r>
        <w:rPr>
          <w:rFonts w:hint="eastAsia"/>
        </w:rPr>
        <w:t>）</w:t>
      </w:r>
    </w:p>
    <w:p w14:paraId="0158ACD5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1EB0D5E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从客户端服务端获取一个验证码（短信）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16CAC82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7122E8F7" w14:textId="77777777" w:rsidR="00C65CA3" w:rsidRDefault="00C65CA3" w:rsidP="00C65CA3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635041BE" w14:textId="77777777" w:rsidR="00C65CA3" w:rsidRPr="00F71F8D" w:rsidRDefault="00C65CA3" w:rsidP="00C65C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18F6F329" w14:textId="77777777" w:rsidR="00C65CA3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843"/>
        <w:gridCol w:w="851"/>
        <w:gridCol w:w="850"/>
        <w:gridCol w:w="851"/>
        <w:gridCol w:w="2957"/>
      </w:tblGrid>
      <w:tr w:rsidR="00C65CA3" w:rsidRPr="009B42DD" w14:paraId="5468C626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DB3D44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CA3D94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A95BD6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35115D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E7D07C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360BA0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7A4355" w14:paraId="06AB32D2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9584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mobile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D082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BFC1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0F40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F6A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11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F7F4" w14:textId="066BC0B1" w:rsidR="00C65CA3" w:rsidRPr="007A4355" w:rsidRDefault="00841FC8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biz</w:t>
            </w:r>
            <w:r w:rsidR="00C65CA3" w:rsidRPr="007A4355">
              <w:rPr>
                <w:rFonts w:ascii="微软雅黑" w:hAnsi="微软雅黑" w:hint="eastAsia"/>
              </w:rPr>
              <w:t>Type=1</w:t>
            </w:r>
            <w:r>
              <w:rPr>
                <w:rFonts w:ascii="微软雅黑" w:hAnsi="微软雅黑"/>
              </w:rPr>
              <w:t>0</w:t>
            </w:r>
            <w:r w:rsidR="00C65CA3" w:rsidRPr="007A4355">
              <w:rPr>
                <w:rFonts w:ascii="微软雅黑" w:hAnsi="微软雅黑" w:hint="eastAsia"/>
              </w:rPr>
              <w:t>时必填</w:t>
            </w:r>
          </w:p>
        </w:tc>
      </w:tr>
      <w:tr w:rsidR="00C65CA3" w:rsidRPr="007A4355" w14:paraId="508B6A32" w14:textId="77777777" w:rsidTr="00502388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5A55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bizType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B69F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业务类型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D32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04BD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M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CAFC" w14:textId="77777777" w:rsidR="00C65CA3" w:rsidRPr="007A4355" w:rsidRDefault="00C65CA3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2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F6FE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10</w:t>
            </w:r>
            <w:r w:rsidRPr="007A4355">
              <w:rPr>
                <w:rFonts w:ascii="微软雅黑" w:hAnsi="微软雅黑" w:hint="eastAsia"/>
              </w:rPr>
              <w:t>：注册；</w:t>
            </w:r>
          </w:p>
          <w:p w14:paraId="61E4591F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11</w:t>
            </w:r>
            <w:r w:rsidRPr="007A4355">
              <w:rPr>
                <w:rFonts w:ascii="微软雅黑" w:hAnsi="微软雅黑" w:hint="eastAsia"/>
              </w:rPr>
              <w:t>：登录</w:t>
            </w:r>
          </w:p>
          <w:p w14:paraId="103BD4DA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lastRenderedPageBreak/>
              <w:t>12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修改</w:t>
            </w:r>
            <w:r w:rsidRPr="007A4355">
              <w:rPr>
                <w:rFonts w:ascii="微软雅黑" w:hAnsi="微软雅黑" w:hint="eastAsia"/>
              </w:rPr>
              <w:t>密码</w:t>
            </w:r>
          </w:p>
          <w:p w14:paraId="626179D2" w14:textId="77777777" w:rsidR="00C65CA3" w:rsidRPr="007A4355" w:rsidRDefault="00C65CA3" w:rsidP="00502388">
            <w:pPr>
              <w:ind w:leftChars="13" w:left="31" w:firstLineChars="0" w:firstLine="0"/>
              <w:jc w:val="left"/>
              <w:rPr>
                <w:rFonts w:ascii="微软雅黑" w:hAnsi="微软雅黑"/>
              </w:rPr>
            </w:pPr>
            <w:r w:rsidRPr="007A4355">
              <w:rPr>
                <w:rFonts w:ascii="微软雅黑" w:hAnsi="微软雅黑"/>
              </w:rPr>
              <w:t>13</w:t>
            </w:r>
            <w:r w:rsidRPr="007A4355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找回密码</w:t>
            </w:r>
          </w:p>
        </w:tc>
      </w:tr>
    </w:tbl>
    <w:p w14:paraId="0F75D224" w14:textId="77777777" w:rsidR="00C65CA3" w:rsidRPr="009B42DD" w:rsidRDefault="00C65CA3" w:rsidP="00C65CA3">
      <w:pPr>
        <w:ind w:firstLine="480"/>
      </w:pPr>
    </w:p>
    <w:p w14:paraId="360B579E" w14:textId="77777777" w:rsidR="00C65CA3" w:rsidRPr="00F71F8D" w:rsidRDefault="00C65CA3" w:rsidP="00C65C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65CA3" w:rsidRPr="009B42DD" w14:paraId="08FC2D9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0623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6055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5AD8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F29F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BC03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C1D7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65CA3" w:rsidRPr="009B42DD" w14:paraId="5D028CA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6E0DE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18A0D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DF92AD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0ADB9F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986EBB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DCBB1A" w14:textId="77777777" w:rsidR="00C65CA3" w:rsidRPr="009B42DD" w:rsidRDefault="00C65C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45DA5242" w14:textId="77777777" w:rsidR="00C65CA3" w:rsidRPr="00CE3CA3" w:rsidRDefault="00C65CA3" w:rsidP="00C65CA3">
      <w:pPr>
        <w:ind w:firstLine="480"/>
      </w:pPr>
    </w:p>
    <w:p w14:paraId="44D83829" w14:textId="7EBE2FE2" w:rsidR="001B6D98" w:rsidRDefault="00987FE0" w:rsidP="00987FE0">
      <w:pPr>
        <w:pStyle w:val="2"/>
      </w:pPr>
      <w:r>
        <w:rPr>
          <w:rFonts w:hint="eastAsia"/>
        </w:rPr>
        <w:t>图片上传接口</w:t>
      </w:r>
      <w:r w:rsidR="001B6D98">
        <w:rPr>
          <w:rFonts w:hint="eastAsia"/>
        </w:rPr>
        <w:t>（</w:t>
      </w:r>
      <w:r w:rsidR="001B6D98">
        <w:rPr>
          <w:rFonts w:hint="eastAsia"/>
        </w:rPr>
        <w:t>POST</w:t>
      </w:r>
      <w:r w:rsidR="001B6D98">
        <w:t xml:space="preserve"> /</w:t>
      </w:r>
      <w:r w:rsidRPr="00987FE0">
        <w:t>uploads</w:t>
      </w:r>
      <w:r>
        <w:t>/picture/1</w:t>
      </w:r>
      <w:r w:rsidR="001B6D98">
        <w:rPr>
          <w:rFonts w:hint="eastAsia"/>
        </w:rPr>
        <w:t>）</w:t>
      </w:r>
    </w:p>
    <w:p w14:paraId="35EF462D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763F88D" w14:textId="799769E5" w:rsidR="001B6D98" w:rsidRDefault="001B6D98" w:rsidP="001B6D98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</w:t>
      </w:r>
      <w:r w:rsidR="00987FE0">
        <w:rPr>
          <w:rFonts w:hint="eastAsia"/>
          <w:smallCaps/>
          <w:color w:val="000000"/>
          <w:kern w:val="44"/>
          <w:szCs w:val="21"/>
        </w:rPr>
        <w:t>上传图片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14308A6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3AF9076" w14:textId="77777777" w:rsidR="001B6D98" w:rsidRDefault="001B6D98" w:rsidP="001B6D98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1145D5A3" w14:textId="77777777" w:rsidR="001B6D98" w:rsidRPr="00F71F8D" w:rsidRDefault="001B6D98" w:rsidP="001B6D9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3F218EBA" w14:textId="77777777" w:rsidR="001B6D98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843"/>
        <w:gridCol w:w="851"/>
        <w:gridCol w:w="850"/>
        <w:gridCol w:w="851"/>
        <w:gridCol w:w="2957"/>
      </w:tblGrid>
      <w:tr w:rsidR="001B6D98" w:rsidRPr="009B42DD" w14:paraId="14DCF88C" w14:textId="77777777" w:rsidTr="00AB78CA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6D5E79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FCE06D2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E88F57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CFC968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6E7B97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881D69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B6D98" w:rsidRPr="007A4355" w14:paraId="3C39F687" w14:textId="77777777" w:rsidTr="00AB78CA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DD8F" w14:textId="198B61F9" w:rsidR="001B6D98" w:rsidRPr="007A4355" w:rsidRDefault="00987FE0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BAD4" w14:textId="17D685A0" w:rsidR="001B6D98" w:rsidRPr="007A4355" w:rsidRDefault="00987FE0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AFE81" w14:textId="77777777" w:rsidR="001B6D98" w:rsidRPr="007A4355" w:rsidRDefault="001B6D98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26A23" w14:textId="77777777" w:rsidR="001B6D98" w:rsidRPr="007A4355" w:rsidRDefault="001B6D98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A14D" w14:textId="7D589C72" w:rsidR="001B6D98" w:rsidRPr="007A4355" w:rsidRDefault="00987FE0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F9F" w14:textId="2FF8F57F" w:rsidR="001B6D98" w:rsidRPr="007A4355" w:rsidRDefault="00987FE0" w:rsidP="00AB78CA">
            <w:pPr>
              <w:ind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如果是教师端对应teacherId,学生端对应studentId</w:t>
            </w:r>
          </w:p>
        </w:tc>
      </w:tr>
      <w:tr w:rsidR="001B6D98" w:rsidRPr="007A4355" w14:paraId="631AF899" w14:textId="77777777" w:rsidTr="00AB78CA">
        <w:trPr>
          <w:jc w:val="center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62A0" w14:textId="4E1D79AB" w:rsidR="001B6D98" w:rsidRPr="007A4355" w:rsidRDefault="00987FE0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87FE0">
              <w:rPr>
                <w:rFonts w:ascii="微软雅黑" w:hAnsi="微软雅黑"/>
              </w:rPr>
              <w:t>HttpServletRequest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55D5" w14:textId="58F491D6" w:rsidR="001B6D98" w:rsidRPr="007A4355" w:rsidRDefault="00987FE0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图片流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D80B" w14:textId="1AD6E0B6" w:rsidR="001B6D98" w:rsidRPr="007A4355" w:rsidRDefault="001B6D98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0E03" w14:textId="69D4914B" w:rsidR="001B6D98" w:rsidRPr="007A4355" w:rsidRDefault="001B6D98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77822" w14:textId="18E6D05F" w:rsidR="001B6D98" w:rsidRPr="007A4355" w:rsidRDefault="001B6D98" w:rsidP="00AB78CA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8AD5" w14:textId="71490889" w:rsidR="001B6D98" w:rsidRPr="007A4355" w:rsidRDefault="00987FE0" w:rsidP="00AB78CA">
            <w:pPr>
              <w:ind w:leftChars="13" w:left="31"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按照We社区模式</w:t>
            </w:r>
          </w:p>
        </w:tc>
      </w:tr>
    </w:tbl>
    <w:p w14:paraId="1CC00304" w14:textId="77777777" w:rsidR="001B6D98" w:rsidRPr="009B42DD" w:rsidRDefault="001B6D98" w:rsidP="001B6D98">
      <w:pPr>
        <w:ind w:firstLine="480"/>
      </w:pPr>
    </w:p>
    <w:p w14:paraId="0D40667B" w14:textId="77777777" w:rsidR="001B6D98" w:rsidRPr="00F71F8D" w:rsidRDefault="001B6D98" w:rsidP="001B6D9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B6D98" w:rsidRPr="009B42DD" w14:paraId="62C4AF11" w14:textId="77777777" w:rsidTr="00AB78C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2EBC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C907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C637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206C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A8D0D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FFF2" w14:textId="77777777" w:rsidR="001B6D98" w:rsidRPr="009B42DD" w:rsidRDefault="001B6D98" w:rsidP="00AB78C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7ADFFD83" w14:textId="77777777" w:rsidR="001B6D98" w:rsidRPr="00CE3CA3" w:rsidRDefault="001B6D98" w:rsidP="001B6D98">
      <w:pPr>
        <w:ind w:firstLine="480"/>
      </w:pPr>
    </w:p>
    <w:p w14:paraId="69301691" w14:textId="0C585572" w:rsidR="003D1A8F" w:rsidRDefault="00543485" w:rsidP="003D1A8F">
      <w:pPr>
        <w:pStyle w:val="2"/>
        <w:numPr>
          <w:ilvl w:val="1"/>
          <w:numId w:val="18"/>
        </w:numPr>
      </w:pPr>
      <w:r>
        <w:rPr>
          <w:rFonts w:hint="eastAsia"/>
        </w:rPr>
        <w:t>视频</w:t>
      </w:r>
      <w:r w:rsidR="003D1A8F">
        <w:rPr>
          <w:rFonts w:hint="eastAsia"/>
        </w:rPr>
        <w:t>上传接口（</w:t>
      </w:r>
      <w:r w:rsidR="003D1A8F">
        <w:rPr>
          <w:rFonts w:hint="eastAsia"/>
        </w:rPr>
        <w:t>POST</w:t>
      </w:r>
      <w:r w:rsidR="003D1A8F">
        <w:t xml:space="preserve"> /</w:t>
      </w:r>
      <w:r w:rsidR="003D1A8F" w:rsidRPr="00987FE0">
        <w:t>uploads</w:t>
      </w:r>
      <w:r w:rsidR="003D1A8F">
        <w:t>/</w:t>
      </w:r>
      <w:r w:rsidR="003D1A8F" w:rsidRPr="003D1A8F">
        <w:t>video</w:t>
      </w:r>
      <w:r w:rsidR="003D1A8F">
        <w:rPr>
          <w:rFonts w:hint="eastAsia"/>
        </w:rPr>
        <w:t>）</w:t>
      </w:r>
    </w:p>
    <w:p w14:paraId="74DEB774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F30C3DF" w14:textId="45D2D3A9" w:rsidR="003D1A8F" w:rsidRDefault="003D1A8F" w:rsidP="003D1A8F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从客户端上传</w:t>
      </w:r>
      <w:r>
        <w:rPr>
          <w:rFonts w:hint="eastAsia"/>
          <w:smallCaps/>
          <w:color w:val="000000"/>
          <w:kern w:val="44"/>
          <w:szCs w:val="21"/>
        </w:rPr>
        <w:t>视频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CD6F6B0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4DC28C03" w14:textId="77777777" w:rsidR="003D1A8F" w:rsidRDefault="003D1A8F" w:rsidP="003D1A8F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3B823345" w14:textId="77777777" w:rsidR="003D1A8F" w:rsidRPr="00F71F8D" w:rsidRDefault="003D1A8F" w:rsidP="003D1A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0CF5B24A" w14:textId="77777777" w:rsidR="003D1A8F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8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8"/>
        <w:gridCol w:w="1704"/>
        <w:gridCol w:w="851"/>
        <w:gridCol w:w="850"/>
        <w:gridCol w:w="851"/>
        <w:gridCol w:w="2957"/>
      </w:tblGrid>
      <w:tr w:rsidR="003D1A8F" w:rsidRPr="009B42DD" w14:paraId="5C413234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C57AA7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FF343B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8393ED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CEB26E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9FFCCF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B23251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1A8F" w:rsidRPr="007A4355" w14:paraId="60E758B2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FE61B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8541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3FA96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1C84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7A4355">
              <w:rPr>
                <w:rFonts w:ascii="微软雅黑" w:hAnsi="微软雅黑" w:hint="eastAsia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CD7E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B36F0" w14:textId="77777777" w:rsidR="003D1A8F" w:rsidRPr="007A4355" w:rsidRDefault="003D1A8F" w:rsidP="005A2F38">
            <w:pPr>
              <w:ind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如果是教师端对应teacherId,学生端对应studentId</w:t>
            </w:r>
          </w:p>
        </w:tc>
      </w:tr>
      <w:tr w:rsidR="003D1A8F" w:rsidRPr="007A4355" w14:paraId="7A7026F8" w14:textId="77777777" w:rsidTr="00A731C6">
        <w:trPr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97C1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87FE0">
              <w:rPr>
                <w:rFonts w:ascii="微软雅黑" w:hAnsi="微软雅黑"/>
              </w:rPr>
              <w:t>HttpServletReq</w:t>
            </w:r>
            <w:bookmarkStart w:id="58" w:name="_GoBack"/>
            <w:bookmarkEnd w:id="58"/>
            <w:r w:rsidRPr="00987FE0">
              <w:rPr>
                <w:rFonts w:ascii="微软雅黑" w:hAnsi="微软雅黑"/>
              </w:rPr>
              <w:t>uest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4A0F3" w14:textId="13843DF2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视频</w:t>
            </w:r>
            <w:r>
              <w:rPr>
                <w:rFonts w:ascii="微软雅黑" w:hAnsi="微软雅黑" w:hint="eastAsia"/>
              </w:rPr>
              <w:t>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8251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1074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005D" w14:textId="77777777" w:rsidR="003D1A8F" w:rsidRPr="007A4355" w:rsidRDefault="003D1A8F" w:rsidP="005A2F3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E1E7" w14:textId="71058CE7" w:rsidR="003D1A8F" w:rsidRPr="007A4355" w:rsidRDefault="003D1A8F" w:rsidP="005A2F38">
            <w:pPr>
              <w:ind w:leftChars="13" w:left="31"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按照We社区模式</w:t>
            </w:r>
            <w:r>
              <w:rPr>
                <w:rFonts w:ascii="微软雅黑" w:hAnsi="微软雅黑"/>
              </w:rPr>
              <w:t>,对于客户端可能差不多,服务端不同,所以和图片是分开两个接口的</w:t>
            </w:r>
          </w:p>
        </w:tc>
      </w:tr>
    </w:tbl>
    <w:p w14:paraId="3B93DFF2" w14:textId="77777777" w:rsidR="003D1A8F" w:rsidRPr="009B42DD" w:rsidRDefault="003D1A8F" w:rsidP="003D1A8F">
      <w:pPr>
        <w:ind w:firstLine="480"/>
      </w:pPr>
    </w:p>
    <w:p w14:paraId="33031777" w14:textId="77777777" w:rsidR="003D1A8F" w:rsidRPr="00F71F8D" w:rsidRDefault="003D1A8F" w:rsidP="003D1A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1A8F" w:rsidRPr="009B42DD" w14:paraId="6E35A9C5" w14:textId="77777777" w:rsidTr="005A2F3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EDD3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76F7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CE3A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6182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9B49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F7F0" w14:textId="77777777" w:rsidR="003D1A8F" w:rsidRPr="009B42DD" w:rsidRDefault="003D1A8F" w:rsidP="005A2F3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1BBEE6E0" w14:textId="77777777" w:rsidR="003D1A8F" w:rsidRPr="00CE3CA3" w:rsidRDefault="003D1A8F" w:rsidP="003D1A8F">
      <w:pPr>
        <w:ind w:firstLine="480"/>
      </w:pPr>
    </w:p>
    <w:p w14:paraId="63929048" w14:textId="05ABE00B" w:rsidR="003D45E0" w:rsidRPr="00783E8F" w:rsidRDefault="003D1A8F" w:rsidP="003D1A8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lastRenderedPageBreak/>
        <w:t xml:space="preserve"> </w:t>
      </w:r>
      <w:r w:rsidR="003D45E0">
        <w:t>(</w:t>
      </w:r>
      <w:r w:rsidR="003D45E0">
        <w:t>学生端</w:t>
      </w:r>
      <w:r w:rsidR="003D45E0">
        <w:t>)</w:t>
      </w:r>
      <w:r w:rsidR="003D45E0" w:rsidRPr="00783E8F">
        <w:t>检测</w:t>
      </w:r>
      <w:r w:rsidR="003D45E0">
        <w:t>手机号</w:t>
      </w:r>
      <w:r w:rsidR="003D45E0">
        <w:rPr>
          <w:rFonts w:hint="eastAsia"/>
        </w:rPr>
        <w:t>是否存在</w:t>
      </w:r>
      <w:r w:rsidR="003D45E0" w:rsidRPr="00F71F8D">
        <w:rPr>
          <w:rFonts w:hint="eastAsia"/>
        </w:rPr>
        <w:t>(</w:t>
      </w:r>
      <w:r w:rsidR="003D45E0">
        <w:rPr>
          <w:rFonts w:hint="eastAsia"/>
        </w:rPr>
        <w:t>POST</w:t>
      </w:r>
      <w:r w:rsidR="0039194B">
        <w:t xml:space="preserve"> </w:t>
      </w:r>
      <w:r w:rsidR="003D45E0">
        <w:t>/student/</w:t>
      </w:r>
      <w:r w:rsidR="003D45E0">
        <w:rPr>
          <w:rFonts w:hint="eastAsia"/>
        </w:rPr>
        <w:t>checkMobile</w:t>
      </w:r>
      <w:r w:rsidR="003D45E0">
        <w:t>Exist</w:t>
      </w:r>
      <w:r w:rsidR="003D45E0" w:rsidRPr="00F71F8D">
        <w:rPr>
          <w:rFonts w:hint="eastAsia"/>
        </w:rPr>
        <w:t>)</w:t>
      </w:r>
      <w:bookmarkEnd w:id="56"/>
      <w:bookmarkEnd w:id="57"/>
    </w:p>
    <w:p w14:paraId="08B5FFFD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59" w:name="_Toc480451970"/>
      <w:bookmarkStart w:id="60" w:name="_Toc481444921"/>
      <w:r>
        <w:rPr>
          <w:rFonts w:hint="eastAsia"/>
        </w:rPr>
        <w:t>接口功能</w:t>
      </w:r>
      <w:bookmarkEnd w:id="59"/>
      <w:bookmarkEnd w:id="60"/>
    </w:p>
    <w:p w14:paraId="492A3A9E" w14:textId="4897BF9D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 w:rsidR="00F665B9">
        <w:rPr>
          <w:rFonts w:hint="eastAsia"/>
          <w:smallCaps/>
          <w:color w:val="000000"/>
          <w:kern w:val="44"/>
          <w:szCs w:val="21"/>
        </w:rPr>
        <w:t>学生</w:t>
      </w:r>
      <w:r w:rsidR="001F1B64">
        <w:rPr>
          <w:rFonts w:hint="eastAsia"/>
          <w:smallCaps/>
          <w:color w:val="000000"/>
          <w:kern w:val="44"/>
          <w:szCs w:val="21"/>
        </w:rPr>
        <w:t>手机号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4179198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1" w:name="_Toc480451971"/>
      <w:bookmarkStart w:id="62" w:name="_Toc481444922"/>
      <w:r>
        <w:rPr>
          <w:rFonts w:hint="eastAsia"/>
        </w:rPr>
        <w:t>接口约束</w:t>
      </w:r>
      <w:bookmarkEnd w:id="61"/>
      <w:bookmarkEnd w:id="62"/>
    </w:p>
    <w:p w14:paraId="47395806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DF2B5EB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339ED1C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3" w:name="_Toc480451972"/>
      <w:bookmarkStart w:id="64" w:name="_Toc481444923"/>
      <w:r w:rsidRPr="00F71F8D">
        <w:rPr>
          <w:rFonts w:hint="eastAsia"/>
        </w:rPr>
        <w:t>请求参数</w:t>
      </w:r>
      <w:bookmarkEnd w:id="63"/>
      <w:bookmarkEnd w:id="64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2FE65B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4A2503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7AB5C2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9BD33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034CBC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A39B0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7ED6AD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6C5B6C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1FB06" w14:textId="77777777" w:rsidR="003D45E0" w:rsidRDefault="003D45E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7D637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C1EF4C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05FF12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6FB74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96789" w14:textId="77777777" w:rsidR="003D45E0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0A02D3FB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bookmarkStart w:id="65" w:name="_Toc480451973"/>
      <w:bookmarkStart w:id="66" w:name="_Toc481444924"/>
      <w:r w:rsidRPr="00F71F8D">
        <w:rPr>
          <w:rFonts w:hint="eastAsia"/>
        </w:rPr>
        <w:t>响应消息</w:t>
      </w:r>
      <w:bookmarkEnd w:id="65"/>
      <w:bookmarkEnd w:id="66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09B6DB5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98B012D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B8EFA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CE4DAE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6E3A6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D85688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C899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75EF2D2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A6E8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3E1E08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130A93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97203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E790F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B03BB4" w14:textId="334785BD" w:rsidR="003D45E0" w:rsidRPr="009B42DD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如果有返回手机号则说明已存在</w:t>
            </w:r>
            <w:r w:rsidR="00A601DB">
              <w:rPr>
                <w:rFonts w:ascii="微软雅黑" w:hAnsi="微软雅黑"/>
              </w:rPr>
              <w:t>,如果没有返回则说明不存在</w:t>
            </w:r>
          </w:p>
        </w:tc>
      </w:tr>
    </w:tbl>
    <w:bookmarkEnd w:id="46"/>
    <w:bookmarkEnd w:id="47"/>
    <w:bookmarkEnd w:id="48"/>
    <w:p w14:paraId="73A4E771" w14:textId="76E60E55" w:rsidR="003D45E0" w:rsidRPr="00783E8F" w:rsidRDefault="003D45E0" w:rsidP="003D45E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t>(</w:t>
      </w:r>
      <w:r>
        <w:t>学生端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 w:rsidR="007D1D9B">
        <w:t xml:space="preserve"> </w:t>
      </w:r>
      <w:r>
        <w:t>/student/</w:t>
      </w:r>
      <w:r>
        <w:rPr>
          <w:rFonts w:hint="eastAsia"/>
        </w:rPr>
        <w:t>check</w:t>
      </w:r>
      <w:r w:rsidR="00071403">
        <w:rPr>
          <w:rFonts w:hint="eastAsia"/>
        </w:rPr>
        <w:t>Username</w:t>
      </w:r>
      <w:r>
        <w:t>Exist</w:t>
      </w:r>
      <w:r w:rsidRPr="00F71F8D">
        <w:rPr>
          <w:rFonts w:hint="eastAsia"/>
        </w:rPr>
        <w:t>)</w:t>
      </w:r>
    </w:p>
    <w:p w14:paraId="184FE100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B7775B8" w14:textId="56CE5313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B05CCF">
        <w:rPr>
          <w:rFonts w:hint="eastAsia"/>
          <w:smallCaps/>
          <w:color w:val="000000"/>
          <w:kern w:val="44"/>
          <w:szCs w:val="21"/>
        </w:rPr>
        <w:t>校验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EC00F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38ECE303" w14:textId="77777777" w:rsidR="003D45E0" w:rsidRDefault="003D45E0" w:rsidP="003D45E0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本接口不要求学生登录；</w:t>
      </w:r>
    </w:p>
    <w:p w14:paraId="72CDAC2C" w14:textId="77777777" w:rsidR="003D45E0" w:rsidRPr="00F71F8D" w:rsidRDefault="003D45E0" w:rsidP="003D45E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57531C2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7E8DFF5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6AF97A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F18ED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01BFEC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2C973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B170E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44D43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46B61AA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89CA1B" w14:textId="77777777" w:rsidR="003D45E0" w:rsidRDefault="001F1B6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1B4074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848965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3D45E0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7A6B5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33E61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DCD3CD" w14:textId="77777777" w:rsidR="003D45E0" w:rsidRDefault="003D45E0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5329D8A1" w14:textId="77777777" w:rsidR="003D45E0" w:rsidRPr="00F71F8D" w:rsidRDefault="003D45E0" w:rsidP="003D45E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D45E0" w:rsidRPr="00F71F8D" w14:paraId="57652C6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686F69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86B73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03317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24DF55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98A1E4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874B6B" w14:textId="77777777" w:rsidR="003D45E0" w:rsidRPr="00F71F8D" w:rsidRDefault="003D45E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D45E0" w:rsidRPr="009B42DD" w14:paraId="22DA83D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62272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448E0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</w:t>
            </w:r>
            <w:r w:rsidR="001F1B64">
              <w:rPr>
                <w:rFonts w:ascii="微软雅黑" w:hAnsi="微软雅黑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CB4EF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5FC89" w14:textId="77777777" w:rsidR="003D45E0" w:rsidRPr="009B42DD" w:rsidRDefault="001F1B64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5C0BA" w14:textId="77777777" w:rsidR="003D45E0" w:rsidRPr="009B42DD" w:rsidRDefault="003D45E0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F78D0" w14:textId="2C59F6AE" w:rsidR="003D45E0" w:rsidRPr="009B42DD" w:rsidRDefault="003D45E0" w:rsidP="001F1B64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 w:rsidR="001F1B64"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  <w:r w:rsidR="00B44466">
              <w:rPr>
                <w:rFonts w:ascii="微软雅黑" w:hAnsi="微软雅黑"/>
              </w:rPr>
              <w:t>,反之不存在</w:t>
            </w:r>
          </w:p>
        </w:tc>
      </w:tr>
    </w:tbl>
    <w:p w14:paraId="34011631" w14:textId="77777777" w:rsidR="00A33CE4" w:rsidRPr="00783E8F" w:rsidRDefault="00D4517C" w:rsidP="00991A3D">
      <w:pPr>
        <w:pStyle w:val="2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 w:rsidRPr="00783E8F">
        <w:rPr>
          <w:rFonts w:hint="eastAsia"/>
        </w:rPr>
        <w:t>注册</w:t>
      </w:r>
      <w:r w:rsidR="00A33CE4" w:rsidRPr="00F71F8D">
        <w:rPr>
          <w:rFonts w:hint="eastAsia"/>
        </w:rPr>
        <w:t>(</w:t>
      </w:r>
      <w:r w:rsidR="00A33CE4">
        <w:t>POST /</w:t>
      </w:r>
      <w:r w:rsidR="00991A3D">
        <w:t>student</w:t>
      </w:r>
      <w:r w:rsidR="00A33CE4">
        <w:t>/</w:t>
      </w:r>
      <w:r w:rsidR="00991A3D" w:rsidRPr="00991A3D">
        <w:t>register</w:t>
      </w:r>
      <w:r w:rsidR="00A33CE4" w:rsidRPr="00F71F8D">
        <w:rPr>
          <w:rFonts w:hint="eastAsia"/>
        </w:rPr>
        <w:t>)</w:t>
      </w:r>
      <w:bookmarkEnd w:id="49"/>
      <w:bookmarkEnd w:id="50"/>
    </w:p>
    <w:p w14:paraId="28BD2108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7" w:name="_Toc480451975"/>
      <w:bookmarkStart w:id="68" w:name="_Toc481444926"/>
      <w:r>
        <w:rPr>
          <w:rFonts w:hint="eastAsia"/>
        </w:rPr>
        <w:t>接口功能</w:t>
      </w:r>
      <w:bookmarkEnd w:id="67"/>
      <w:bookmarkEnd w:id="68"/>
    </w:p>
    <w:p w14:paraId="7AA8F177" w14:textId="151211CA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3C34BD">
        <w:rPr>
          <w:rFonts w:hint="eastAsia"/>
          <w:smallCaps/>
          <w:color w:val="000000"/>
          <w:kern w:val="44"/>
          <w:szCs w:val="21"/>
        </w:rPr>
        <w:t>学生端用户</w:t>
      </w:r>
      <w:r w:rsidRPr="00F71F8D">
        <w:rPr>
          <w:rFonts w:hint="eastAsia"/>
          <w:smallCaps/>
          <w:color w:val="000000"/>
          <w:kern w:val="44"/>
          <w:szCs w:val="21"/>
        </w:rPr>
        <w:t>注册。</w:t>
      </w:r>
    </w:p>
    <w:p w14:paraId="3E445FF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69" w:name="_Toc480451976"/>
      <w:bookmarkStart w:id="70" w:name="_Toc481444927"/>
      <w:r>
        <w:rPr>
          <w:rFonts w:hint="eastAsia"/>
        </w:rPr>
        <w:t>接口约束</w:t>
      </w:r>
      <w:bookmarkEnd w:id="69"/>
      <w:bookmarkEnd w:id="70"/>
    </w:p>
    <w:p w14:paraId="60223269" w14:textId="77777777" w:rsidR="00A33CE4" w:rsidRDefault="00A33CE4" w:rsidP="00F1044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本接口不要求用户登录；</w:t>
      </w:r>
    </w:p>
    <w:p w14:paraId="1AF4E261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1" w:name="_Toc480451977"/>
      <w:bookmarkStart w:id="72" w:name="_Toc481444928"/>
      <w:r w:rsidRPr="00F71F8D">
        <w:rPr>
          <w:rFonts w:hint="eastAsia"/>
        </w:rPr>
        <w:t>请求参数</w:t>
      </w:r>
      <w:bookmarkEnd w:id="71"/>
      <w:bookmarkEnd w:id="72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01"/>
        <w:gridCol w:w="850"/>
        <w:gridCol w:w="709"/>
        <w:gridCol w:w="777"/>
        <w:gridCol w:w="2792"/>
      </w:tblGrid>
      <w:tr w:rsidR="00A33CE4" w:rsidRPr="00F71F8D" w14:paraId="065DBCC9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9D5CDC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300318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9A898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4595CE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90B75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D70EC0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6B0A847C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20271C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user</w:t>
            </w:r>
            <w:r w:rsidR="00086EAE">
              <w:rPr>
                <w:rFonts w:ascii="微软雅黑" w:hAnsi="微软雅黑"/>
                <w:bCs/>
              </w:rPr>
              <w:t>n</w:t>
            </w:r>
            <w:r w:rsidRPr="009B42DD">
              <w:rPr>
                <w:rFonts w:ascii="微软雅黑" w:hAnsi="微软雅黑"/>
                <w:bCs/>
              </w:rPr>
              <w:t>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8950F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2D304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 w:rsidR="00A33CE4" w:rsidRPr="009B42DD"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96136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0CD0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F82D2" w14:textId="5532659E" w:rsidR="00A33CE4" w:rsidRPr="009B42DD" w:rsidRDefault="003A0B56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需要调用用户名是否存在验证</w:t>
            </w:r>
          </w:p>
        </w:tc>
      </w:tr>
      <w:tr w:rsidR="00A33CE4" w:rsidRPr="009B42DD" w14:paraId="5AE5956F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896CDB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1BEEF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6CB8F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DC2D27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D02D6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2CB7F" w14:textId="0A48627E" w:rsidR="00A33CE4" w:rsidRPr="009B42DD" w:rsidRDefault="00D06137" w:rsidP="00844B51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需要调用手机号是否存</w:t>
            </w:r>
            <w:r>
              <w:rPr>
                <w:rFonts w:ascii="微软雅黑" w:hAnsi="微软雅黑"/>
              </w:rPr>
              <w:lastRenderedPageBreak/>
              <w:t>在接口验证</w:t>
            </w:r>
          </w:p>
        </w:tc>
      </w:tr>
      <w:tr w:rsidR="00A33CE4" w:rsidRPr="009B42DD" w14:paraId="794BEBA5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2BC69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password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2D000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27141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</w:t>
            </w:r>
            <w:r w:rsidR="00A33CE4" w:rsidRPr="009B42DD">
              <w:rPr>
                <w:rFonts w:ascii="微软雅黑" w:hAnsi="微软雅黑" w:hint="eastAsia"/>
                <w:bCs/>
              </w:rPr>
              <w:t>n</w:t>
            </w:r>
            <w:r>
              <w:rPr>
                <w:rFonts w:ascii="微软雅黑" w:hAnsi="微软雅黑"/>
                <w:bCs/>
              </w:rPr>
              <w:t>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FC1F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154EE" w14:textId="77777777" w:rsidR="00A33CE4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428BE" w14:textId="77777777" w:rsidR="00A33CE4" w:rsidRPr="009B42DD" w:rsidRDefault="00A33CE4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086EAE" w:rsidRPr="009B42DD" w14:paraId="01095D9D" w14:textId="77777777" w:rsidTr="00844B51">
        <w:trPr>
          <w:jc w:val="center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C050F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bookmarkStart w:id="73" w:name="_Hlk482602658"/>
            <w:r w:rsidRPr="00086EAE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B14D9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DBA12D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2F4BE" w14:textId="77777777" w:rsidR="00086EAE" w:rsidRPr="009B42DD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3FC1C" w14:textId="77777777" w:rsidR="00086EAE" w:rsidRDefault="00086EAE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5B84FA" w14:textId="77777777" w:rsidR="00086EAE" w:rsidRPr="009B42DD" w:rsidRDefault="00086EAE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注册时发送的验证码</w:t>
            </w:r>
          </w:p>
        </w:tc>
      </w:tr>
    </w:tbl>
    <w:p w14:paraId="5F590E00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4" w:name="_Toc480451978"/>
      <w:bookmarkStart w:id="75" w:name="_Toc481444929"/>
      <w:bookmarkEnd w:id="73"/>
      <w:r w:rsidRPr="00F71F8D">
        <w:rPr>
          <w:rFonts w:hint="eastAsia"/>
        </w:rPr>
        <w:t>响应消息</w:t>
      </w:r>
      <w:bookmarkEnd w:id="74"/>
      <w:bookmarkEnd w:id="75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9B42DD" w14:paraId="3FC520C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7AF827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8EF9E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154DE9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5AB252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77C2FE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803D86" w14:textId="77777777" w:rsidR="00A33CE4" w:rsidRPr="009B42D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9B42D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5274E8D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88AF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77FBD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C725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BB5709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06CF87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47763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A33CE4" w:rsidRPr="009B42DD" w14:paraId="7765724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5F5DE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63D75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09C5B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B0348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9D227" w14:textId="77777777" w:rsidR="00A33CE4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EFD258" w14:textId="77777777" w:rsidR="00A33CE4" w:rsidRPr="009B42DD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483923" w:rsidRPr="009B42DD" w14:paraId="16EF1D1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EE93D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A686F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4F90A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2D4C5" w14:textId="77777777" w:rsidR="00483923" w:rsidRPr="009B42DD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93EC3" w14:textId="77777777" w:rsidR="00483923" w:rsidRDefault="00483923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F9BDB1" w14:textId="77777777" w:rsidR="00483923" w:rsidRDefault="00483923" w:rsidP="009B42DD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</w:tbl>
    <w:p w14:paraId="6E3B1959" w14:textId="77777777" w:rsidR="00A33CE4" w:rsidRPr="00783E8F" w:rsidRDefault="008357BC" w:rsidP="00844B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A33CE4">
        <w:rPr>
          <w:rFonts w:hint="eastAsia"/>
        </w:rPr>
        <w:t>登录</w:t>
      </w:r>
      <w:r w:rsidR="00A33CE4" w:rsidRPr="00F71F8D">
        <w:rPr>
          <w:rFonts w:hint="eastAsia"/>
        </w:rPr>
        <w:t>(</w:t>
      </w:r>
      <w:r w:rsidR="00A33CE4">
        <w:t>POST /</w:t>
      </w:r>
      <w:r w:rsidR="00C7674B">
        <w:t>student</w:t>
      </w:r>
      <w:r w:rsidR="00A33CE4">
        <w:t>/</w:t>
      </w:r>
      <w:r w:rsidR="00A33CE4">
        <w:rPr>
          <w:rFonts w:hint="eastAsia"/>
        </w:rPr>
        <w:t>l</w:t>
      </w:r>
      <w:r w:rsidR="00A33CE4">
        <w:t>ogin</w:t>
      </w:r>
      <w:r w:rsidR="00A33CE4" w:rsidRPr="00F71F8D">
        <w:rPr>
          <w:rFonts w:hint="eastAsia"/>
        </w:rPr>
        <w:t>)</w:t>
      </w:r>
    </w:p>
    <w:p w14:paraId="6C48550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DF3DF51" w14:textId="77777777" w:rsidR="00A33CE4" w:rsidRDefault="00A33CE4" w:rsidP="00844B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FCAE92F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660AA36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33CE4" w:rsidRPr="00F71F8D" w14:paraId="0EF855C5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6E901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9A9E37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FB49859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45452F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7BCE0D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29CA87B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33CE4" w:rsidRPr="009B42DD" w14:paraId="74716B0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FF2D4C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9A86E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3F6C6A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2ED9EC" w14:textId="77777777" w:rsidR="00A33CE4" w:rsidRPr="009B42DD" w:rsidRDefault="00A33CE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6B3483" w14:textId="77777777" w:rsidR="00A33CE4" w:rsidRPr="009B42DD" w:rsidRDefault="003D5B0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CA5025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A33CE4" w:rsidRPr="009B42DD" w14:paraId="3372BCC1" w14:textId="77777777" w:rsidTr="00075CB3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234E8C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91F75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88BA1A" w14:textId="77777777" w:rsidR="00A33CE4" w:rsidRPr="009B42DD" w:rsidRDefault="003D5B00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82ED1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08EAAE" w14:textId="77777777" w:rsidR="00A33CE4" w:rsidRPr="009B42DD" w:rsidRDefault="00A33CE4" w:rsidP="00844B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FFE7D" w14:textId="77777777" w:rsidR="00A33CE4" w:rsidRPr="009B42DD" w:rsidRDefault="003D5B00" w:rsidP="009B42DD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53C00C8E" w14:textId="77777777" w:rsidR="00A33CE4" w:rsidRPr="00F71F8D" w:rsidRDefault="00A33CE4" w:rsidP="00844B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33CE4" w:rsidRPr="00F71F8D" w14:paraId="6FD366F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AE98A1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22015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99A6C4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F9056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70F2A2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18FDF5" w14:textId="77777777" w:rsidR="00A33CE4" w:rsidRPr="00F71F8D" w:rsidRDefault="00A33CE4" w:rsidP="00844B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F7C95" w:rsidRPr="009B42DD" w14:paraId="7A41215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21C5BC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AB732B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E297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3982D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5D25F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85F628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4BC267B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A7F087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3254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95A59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8BEE76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47EE73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93737D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F7C95" w:rsidRPr="009B42DD" w14:paraId="54F986A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1A1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F846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6F80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5D625" w14:textId="77777777" w:rsidR="00BF7C95" w:rsidRPr="009B42DD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352CB8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1828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F7C95" w:rsidRPr="009B42DD" w14:paraId="5C304C6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EA58F" w14:textId="77777777" w:rsidR="00BF7C95" w:rsidRPr="00483923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222D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F34F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F13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C5C2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377280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F7C95" w:rsidRPr="009B42DD" w14:paraId="1AB69C88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0C6B7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04418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1E8B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8F80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F74E3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A41495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F7C95" w:rsidRPr="009B42DD" w14:paraId="11EF7B3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FBF6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F25D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C79282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C4BF6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AE1D4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86441A" w14:textId="77777777" w:rsidR="00BF7C95" w:rsidRDefault="00BF7C95" w:rsidP="00BF7C95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2B573B7C" w14:textId="77777777" w:rsidR="005421BF" w:rsidRPr="00783E8F" w:rsidRDefault="005421BF" w:rsidP="005421B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/student/</w:t>
      </w:r>
      <w:r w:rsidR="00513D88">
        <w:t>modifyPwd</w:t>
      </w:r>
      <w:r w:rsidRPr="00F71F8D">
        <w:rPr>
          <w:rFonts w:hint="eastAsia"/>
        </w:rPr>
        <w:t>)</w:t>
      </w:r>
    </w:p>
    <w:p w14:paraId="4C91CE9A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0AFB986" w14:textId="77777777" w:rsidR="005421BF" w:rsidRDefault="005421BF" w:rsidP="005421B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21187D"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06CF969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A8FFAC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5421BF" w:rsidRPr="00F71F8D" w14:paraId="0411BADF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52AC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25C33F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C003E8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62AD38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9BF58A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2791D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5421BF" w:rsidRPr="009B42DD" w14:paraId="79DCED50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ABC7A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D6863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7A9687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ED767C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74AC9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CF5C3" w14:textId="77777777" w:rsidR="005421BF" w:rsidRPr="009B42DD" w:rsidRDefault="00571AE2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5421BF" w:rsidRPr="009B42DD" w14:paraId="389829D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90E19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EAE9F" w14:textId="77777777" w:rsidR="005421BF" w:rsidRPr="009B42DD" w:rsidRDefault="00571AE2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</w:t>
            </w:r>
            <w:r w:rsidR="005421BF">
              <w:rPr>
                <w:rFonts w:ascii="微软雅黑" w:hAnsi="微软雅黑" w:hint="eastAsia"/>
                <w:bCs/>
              </w:rPr>
              <w:t>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ADE5ED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5A789C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1C566" w14:textId="77777777" w:rsidR="005421BF" w:rsidRPr="009B42DD" w:rsidRDefault="005421B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EB3E4" w14:textId="77777777" w:rsidR="005421BF" w:rsidRPr="009B42DD" w:rsidRDefault="00571AE2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</w:t>
            </w:r>
            <w:r w:rsidR="005421BF">
              <w:rPr>
                <w:rFonts w:ascii="微软雅黑" w:hAnsi="微软雅黑"/>
                <w:bCs/>
              </w:rPr>
              <w:t>登录密码</w:t>
            </w:r>
          </w:p>
        </w:tc>
      </w:tr>
      <w:tr w:rsidR="00571AE2" w:rsidRPr="009B42DD" w14:paraId="42599FC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ADCD3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666D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3236F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34C6A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75859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52001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571AE2" w:rsidRPr="009B42DD" w14:paraId="13E07E6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527D5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9F3E5C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281B68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B00FF1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05C02" w14:textId="77777777" w:rsidR="00571AE2" w:rsidRPr="009B42DD" w:rsidRDefault="00571AE2" w:rsidP="00571AE2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B668D4" w14:textId="77777777" w:rsidR="00571AE2" w:rsidRPr="009B42DD" w:rsidRDefault="00571AE2" w:rsidP="00571AE2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265D48B3" w14:textId="77777777" w:rsidR="005421BF" w:rsidRPr="00F71F8D" w:rsidRDefault="005421BF" w:rsidP="005421B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5421BF" w:rsidRPr="00F71F8D" w14:paraId="3918C59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ABF5C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4C1F71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5EDE90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8CE9BD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FF70A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7E50C61" w14:textId="77777777" w:rsidR="005421BF" w:rsidRPr="00F71F8D" w:rsidRDefault="005421B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066148B1" w14:textId="77777777" w:rsidR="00F53851" w:rsidRPr="00783E8F" w:rsidRDefault="00F53851" w:rsidP="00F5385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/student/</w:t>
      </w:r>
      <w:r w:rsidR="009D4259">
        <w:t>find</w:t>
      </w:r>
      <w:r>
        <w:t>Pwd</w:t>
      </w:r>
      <w:r w:rsidRPr="00F71F8D">
        <w:rPr>
          <w:rFonts w:hint="eastAsia"/>
        </w:rPr>
        <w:t>)</w:t>
      </w:r>
    </w:p>
    <w:p w14:paraId="5D2E5410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555BD8A1" w14:textId="77777777" w:rsidR="00F53851" w:rsidRDefault="00F53851" w:rsidP="00F5385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</w:t>
      </w:r>
      <w:r w:rsidR="00C719CF">
        <w:rPr>
          <w:rFonts w:hint="eastAsia"/>
          <w:smallCaps/>
          <w:color w:val="000000"/>
          <w:kern w:val="44"/>
          <w:szCs w:val="21"/>
        </w:rPr>
        <w:t>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F928B2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73F04761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F53851" w:rsidRPr="00F71F8D" w14:paraId="6B854AB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EF3EA2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42CA5B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59E86A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35FEF3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82A550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0CE3A0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53851" w:rsidRPr="009B42DD" w14:paraId="4659A02C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117CA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4A8636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0B99C2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6A701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11B10D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1F179" w14:textId="77777777" w:rsidR="00F53851" w:rsidRPr="009B42DD" w:rsidRDefault="003F1559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F53851" w:rsidRPr="009B42DD" w14:paraId="543AF184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62A36E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249EEF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F206EB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06C3E" w14:textId="77777777" w:rsidR="00F53851" w:rsidRPr="009B42DD" w:rsidRDefault="00F53851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455E91" w14:textId="77777777" w:rsidR="00F53851" w:rsidRPr="009B42DD" w:rsidRDefault="003F1559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49A48F" w14:textId="77777777" w:rsidR="00F53851" w:rsidRPr="009B42DD" w:rsidRDefault="003F1559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3F1559" w:rsidRPr="009B42DD" w14:paraId="2E6E2ED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50409F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C14A3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09B3D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904DD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6694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08EAD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3F1559" w:rsidRPr="009B42DD" w14:paraId="4E1EB2E8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076CC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41DFA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ECEF2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5EC90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11134" w14:textId="77777777" w:rsidR="003F1559" w:rsidRPr="009B42DD" w:rsidRDefault="003F1559" w:rsidP="003F155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BDB6E9" w14:textId="77777777" w:rsidR="003F1559" w:rsidRPr="009B42DD" w:rsidRDefault="003F1559" w:rsidP="003F1559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0AC23E59" w14:textId="77777777" w:rsidR="00F53851" w:rsidRPr="00F71F8D" w:rsidRDefault="00F53851" w:rsidP="00F5385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53851" w:rsidRPr="00F71F8D" w14:paraId="7423BAC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8DE7FD9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DB856A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9A2EB2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FE0774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F70CE19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9F87A6" w14:textId="77777777" w:rsidR="00F53851" w:rsidRPr="00F71F8D" w:rsidRDefault="00F5385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19C23FF6" w14:textId="77777777" w:rsidR="009457E1" w:rsidRPr="00783E8F" w:rsidRDefault="009457E1" w:rsidP="009457E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信息设置</w:t>
      </w:r>
      <w:r w:rsidRPr="00F71F8D">
        <w:rPr>
          <w:rFonts w:hint="eastAsia"/>
        </w:rPr>
        <w:t>(</w:t>
      </w:r>
      <w:r>
        <w:t>POST /student/setInfo</w:t>
      </w:r>
      <w:r w:rsidRPr="00F71F8D">
        <w:rPr>
          <w:rFonts w:hint="eastAsia"/>
        </w:rPr>
        <w:t>)</w:t>
      </w:r>
    </w:p>
    <w:p w14:paraId="4C1C9303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7F40C156" w14:textId="77777777" w:rsidR="009457E1" w:rsidRDefault="009457E1" w:rsidP="009457E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5F3D41">
        <w:rPr>
          <w:rFonts w:hint="eastAsia"/>
          <w:smallCaps/>
          <w:color w:val="000000"/>
          <w:kern w:val="44"/>
          <w:szCs w:val="21"/>
        </w:rPr>
        <w:t>信息设置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2460BFB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4469340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457E1" w:rsidRPr="00F71F8D" w14:paraId="1CA6B9D9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8BA37E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0BD6D0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CD2AF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6B7DB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C26598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C02DB8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457E1" w:rsidRPr="009B42DD" w14:paraId="3572ABF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3470AE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9B8D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034FFB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202F44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C230CC" w14:textId="77777777" w:rsidR="009457E1" w:rsidRPr="009B42DD" w:rsidRDefault="00E50ABE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6EDEF" w14:textId="77777777" w:rsidR="009457E1" w:rsidRPr="009B42DD" w:rsidRDefault="00E50ABE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</w:t>
            </w:r>
            <w:r w:rsidR="00EE7574">
              <w:rPr>
                <w:rFonts w:ascii="微软雅黑" w:hAnsi="微软雅黑"/>
                <w:bCs/>
              </w:rPr>
              <w:t>中</w:t>
            </w:r>
            <w:r>
              <w:rPr>
                <w:rFonts w:ascii="微软雅黑" w:hAnsi="微软雅黑"/>
                <w:bCs/>
              </w:rPr>
              <w:t>获取)</w:t>
            </w:r>
          </w:p>
        </w:tc>
      </w:tr>
      <w:tr w:rsidR="00E50ABE" w:rsidRPr="009B42DD" w14:paraId="0E67FC6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CCB4D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AC6A4D"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FF9E7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2DDD9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599E2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9D5AF3" w14:textId="77777777" w:rsidR="00E50ABE" w:rsidRPr="009B42DD" w:rsidRDefault="00E50ABE" w:rsidP="00E50ABE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71330" w14:textId="77777777" w:rsidR="00E50ABE" w:rsidRPr="009B42DD" w:rsidRDefault="00E50ABE" w:rsidP="00E50ABE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用户昵称</w:t>
            </w:r>
          </w:p>
        </w:tc>
      </w:tr>
      <w:tr w:rsidR="009457E1" w:rsidRPr="009B42DD" w14:paraId="33FF26DA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4A6E01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6B08DC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FBA5D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DD3E7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AD1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A7B607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用户真名</w:t>
            </w:r>
          </w:p>
        </w:tc>
      </w:tr>
      <w:tr w:rsidR="009457E1" w:rsidRPr="009B42DD" w14:paraId="1360801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239C8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areaId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F9D86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地区ID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AFECA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8D4E73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34B2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D5CDD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传递选择地区的ID</w:t>
            </w:r>
          </w:p>
        </w:tc>
      </w:tr>
      <w:tr w:rsidR="009457E1" w:rsidRPr="009B42DD" w14:paraId="4AD9C6F5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1E210E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schoolId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71338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学校ID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90C01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E7932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6C7684" w14:textId="77777777" w:rsidR="009457E1" w:rsidRPr="009B42D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B6977" w14:textId="77777777" w:rsidR="009457E1" w:rsidRPr="009B42D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传递选择学校的ID</w:t>
            </w:r>
          </w:p>
        </w:tc>
      </w:tr>
      <w:tr w:rsidR="00AC6A4D" w:rsidRPr="009B42DD" w14:paraId="5188EB5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27ED8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lastRenderedPageBreak/>
              <w:t>grade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8F625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79C77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CA75D2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16C50A" w14:textId="77777777" w:rsidR="00AC6A4D" w:rsidRDefault="00AC6A4D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202F9" w14:textId="77777777" w:rsidR="00AC6A4D" w:rsidRDefault="00AC6A4D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年级 如:初一</w:t>
            </w:r>
          </w:p>
        </w:tc>
      </w:tr>
    </w:tbl>
    <w:p w14:paraId="0CB93D21" w14:textId="77777777" w:rsidR="009457E1" w:rsidRPr="00F71F8D" w:rsidRDefault="009457E1" w:rsidP="009457E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457E1" w:rsidRPr="00F71F8D" w14:paraId="3A4DB91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6ACA4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DE8425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0596F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F3B091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C9A230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5FDA7D" w14:textId="77777777" w:rsidR="009457E1" w:rsidRPr="00F71F8D" w:rsidRDefault="009457E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52C26C5D" w14:textId="77777777" w:rsidR="00906E1B" w:rsidRPr="00783E8F" w:rsidRDefault="00906E1B" w:rsidP="00906E1B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/student/logout</w:t>
      </w:r>
      <w:r w:rsidRPr="00F71F8D">
        <w:rPr>
          <w:rFonts w:hint="eastAsia"/>
        </w:rPr>
        <w:t>)</w:t>
      </w:r>
    </w:p>
    <w:p w14:paraId="07C410CB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7C4E988" w14:textId="77777777" w:rsidR="00906E1B" w:rsidRDefault="00906E1B" w:rsidP="00906E1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 w:rsidR="00764A60"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83FB936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FB105F0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906E1B" w:rsidRPr="00F71F8D" w14:paraId="2543476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3DA04E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3B9B31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BD6BE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E0A91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C30DED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FA16A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06E1B" w:rsidRPr="009B42DD" w14:paraId="06AA1A2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617C0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studentId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9ED79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383B2A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26591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F4512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96B66" w14:textId="77777777" w:rsidR="00906E1B" w:rsidRPr="009B42DD" w:rsidRDefault="00906E1B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906E1B" w:rsidRPr="009B42DD" w14:paraId="7BCEF24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AD5F6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AF1F41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EAEC5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939137" w14:textId="77777777" w:rsidR="00906E1B" w:rsidRPr="009B42DD" w:rsidRDefault="003E6B84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368FB1" w14:textId="77777777" w:rsidR="00906E1B" w:rsidRPr="009B42DD" w:rsidRDefault="00906E1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79A8" w14:textId="77777777" w:rsidR="00906E1B" w:rsidRPr="009B42DD" w:rsidRDefault="003E6B84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凭证(请求头中获取)</w:t>
            </w:r>
          </w:p>
        </w:tc>
      </w:tr>
    </w:tbl>
    <w:p w14:paraId="4D317C3D" w14:textId="77777777" w:rsidR="00906E1B" w:rsidRPr="00F71F8D" w:rsidRDefault="00906E1B" w:rsidP="00906E1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06E1B" w:rsidRPr="00F71F8D" w14:paraId="563A9C98" w14:textId="77777777" w:rsidTr="00CA1D0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001B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04BE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CD74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D294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3FC5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57C3" w14:textId="77777777" w:rsidR="00906E1B" w:rsidRPr="00F71F8D" w:rsidRDefault="00906E1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B3EA2" w:rsidRPr="00F71F8D" w14:paraId="6A2F7ADB" w14:textId="77777777" w:rsidTr="00AB3EA2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D298" w14:textId="7A5FCE86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031D" w14:textId="4EE67693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269C" w14:textId="2F14E01D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F58F" w14:textId="51B1DA69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1BFB" w14:textId="47563812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4C64" w14:textId="5F7C870F" w:rsidR="00AB3EA2" w:rsidRPr="00F71F8D" w:rsidRDefault="00AB3EA2" w:rsidP="00AB3EA2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21965B5F" w14:textId="65D6A35B" w:rsidR="00783E8F" w:rsidRPr="00783E8F" w:rsidRDefault="003A2CE8" w:rsidP="00783E8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消息列表查询</w:t>
      </w:r>
      <w:r w:rsidR="00A33CE4" w:rsidRPr="00F71F8D">
        <w:rPr>
          <w:rFonts w:hint="eastAsia"/>
        </w:rPr>
        <w:t>(</w:t>
      </w:r>
      <w:r w:rsidR="00F81D44">
        <w:t xml:space="preserve">POST </w:t>
      </w:r>
      <w:r w:rsidR="00F81D44">
        <w:rPr>
          <w:rFonts w:hint="eastAsia"/>
        </w:rPr>
        <w:t>/</w:t>
      </w:r>
      <w:bookmarkEnd w:id="51"/>
      <w:bookmarkEnd w:id="52"/>
      <w:bookmarkEnd w:id="53"/>
      <w:r w:rsidR="00F81D44">
        <w:rPr>
          <w:rFonts w:hint="eastAsia"/>
        </w:rPr>
        <w:t>message</w:t>
      </w:r>
      <w:r w:rsidR="00F81D44">
        <w:t>/list)</w:t>
      </w:r>
    </w:p>
    <w:p w14:paraId="203C116C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6" w:name="_Toc480451980"/>
      <w:bookmarkStart w:id="77" w:name="_Toc481444931"/>
      <w:r>
        <w:rPr>
          <w:rFonts w:hint="eastAsia"/>
        </w:rPr>
        <w:t>接口功能</w:t>
      </w:r>
      <w:bookmarkEnd w:id="76"/>
      <w:bookmarkEnd w:id="77"/>
    </w:p>
    <w:p w14:paraId="3B7521C5" w14:textId="6679490E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F244B5">
        <w:rPr>
          <w:rFonts w:hint="eastAsia"/>
          <w:smallCaps/>
          <w:color w:val="000000"/>
          <w:kern w:val="44"/>
          <w:szCs w:val="21"/>
        </w:rPr>
        <w:t>消息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086AF06D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78" w:name="_Toc480451981"/>
      <w:bookmarkStart w:id="79" w:name="_Toc481444932"/>
      <w:r>
        <w:rPr>
          <w:rFonts w:hint="eastAsia"/>
        </w:rPr>
        <w:lastRenderedPageBreak/>
        <w:t>接口约束</w:t>
      </w:r>
      <w:bookmarkEnd w:id="78"/>
      <w:bookmarkEnd w:id="79"/>
    </w:p>
    <w:p w14:paraId="09963B06" w14:textId="77777777" w:rsidR="00783E8F" w:rsidRDefault="00783E8F" w:rsidP="00783E8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C3E24F2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0" w:name="_Toc474922817"/>
      <w:bookmarkStart w:id="81" w:name="_Toc480451982"/>
      <w:bookmarkStart w:id="82" w:name="_Toc481444933"/>
      <w:r w:rsidRPr="00F71F8D">
        <w:rPr>
          <w:rFonts w:hint="eastAsia"/>
        </w:rPr>
        <w:t>请求参数</w:t>
      </w:r>
      <w:bookmarkEnd w:id="80"/>
      <w:bookmarkEnd w:id="81"/>
      <w:bookmarkEnd w:id="82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408BC521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1C563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256BF5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AB4AE8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6562E6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8FE95F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F8B6DA" w14:textId="77777777" w:rsidR="00783E8F" w:rsidRPr="00F71F8D" w:rsidRDefault="00783E8F" w:rsidP="00783E8F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953D7" w:rsidRPr="00F71F8D" w14:paraId="1B10AC2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64719" w14:textId="1684DF8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26831" w14:textId="027F1AC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3FF09" w14:textId="6132FFA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D0F1" w14:textId="7C85E4A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B6AC4" w14:textId="37A20D1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BCA68" w14:textId="5EDC581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F953D7" w:rsidRPr="00F71F8D" w14:paraId="6EE972A3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A95318" w14:textId="462D0B9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5B462" w14:textId="49220BB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45E652" w14:textId="3A27B13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1C601" w14:textId="1FC54C24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61BFC" w14:textId="6F06C26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DC63B2" w14:textId="715D4554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F953D7" w:rsidRPr="00F71F8D" w14:paraId="7ABBAD3E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492E76" w14:textId="2239AC3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essageBelong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886080" w14:textId="199087D5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ADD1A" w14:textId="58B7C5A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0F6AC" w14:textId="1D267841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42896" w14:textId="67E00E42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5BEF5" w14:textId="198FE01B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  <w:r w:rsidRPr="00AB3EA2">
              <w:rPr>
                <w:rFonts w:hint="eastAsia"/>
                <w:bCs/>
              </w:rPr>
              <w:t>(1-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;2-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)</w:t>
            </w:r>
          </w:p>
        </w:tc>
      </w:tr>
      <w:tr w:rsidR="00F953D7" w:rsidRPr="00F71F8D" w14:paraId="2A5B1A09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57E6D" w14:textId="3F953563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FEF24" w14:textId="5A2DFF0A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26263A" w14:textId="319E07F0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53326" w14:textId="16A34BD8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7F57E" w14:textId="11A16627" w:rsidR="00F953D7" w:rsidRPr="00F71F8D" w:rsidRDefault="00F953D7" w:rsidP="00F953D7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1E7EC" w14:textId="77D8A0FC" w:rsidR="00F953D7" w:rsidRPr="00F71F8D" w:rsidRDefault="00F953D7" w:rsidP="00F953D7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用户</w:t>
            </w:r>
            <w:r w:rsidRPr="00AB3EA2">
              <w:rPr>
                <w:rFonts w:hint="eastAsia"/>
                <w:bCs/>
              </w:rPr>
              <w:t>ID(</w:t>
            </w:r>
            <w:r w:rsidRPr="00AB3EA2">
              <w:rPr>
                <w:rFonts w:hint="eastAsia"/>
                <w:bCs/>
              </w:rPr>
              <w:t>当</w:t>
            </w:r>
            <w:r w:rsidRPr="00AB3EA2">
              <w:rPr>
                <w:rFonts w:hint="eastAsia"/>
                <w:bCs/>
              </w:rPr>
              <w:t>messageBelong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teacher_id,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student_id)</w:t>
            </w:r>
          </w:p>
        </w:tc>
      </w:tr>
      <w:tr w:rsidR="00783E8F" w:rsidRPr="00F71F8D" w14:paraId="4BC966B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FC24A" w14:textId="31D00FD0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rder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2D5A16" w14:textId="31D932B1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排序字段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E5E998" w14:textId="0740EE8A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3F1966" w14:textId="610BD6A2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E4C34" w14:textId="161FA1C8" w:rsidR="00783E8F" w:rsidRPr="00F71F8D" w:rsidRDefault="00491414" w:rsidP="00783E8F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E27C5A" w14:textId="10ED522A" w:rsidR="00783E8F" w:rsidRPr="00F71F8D" w:rsidRDefault="00491414" w:rsidP="00783E8F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排序字段</w:t>
            </w:r>
          </w:p>
        </w:tc>
      </w:tr>
    </w:tbl>
    <w:p w14:paraId="0876EC34" w14:textId="77777777" w:rsidR="00783E8F" w:rsidRPr="00F71F8D" w:rsidRDefault="00783E8F" w:rsidP="00783E8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3" w:name="_Toc474922818"/>
      <w:bookmarkStart w:id="84" w:name="_Toc480451983"/>
      <w:bookmarkStart w:id="85" w:name="_Toc481444934"/>
      <w:r w:rsidRPr="00F71F8D">
        <w:rPr>
          <w:rFonts w:hint="eastAsia"/>
        </w:rPr>
        <w:t>响应消息</w:t>
      </w:r>
      <w:bookmarkEnd w:id="83"/>
      <w:bookmarkEnd w:id="84"/>
      <w:bookmarkEnd w:id="85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783E8F" w:rsidRPr="00F71F8D" w14:paraId="6E3995C5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503951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B3BBA3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31FC35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A56C9B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C441746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3DD5A2" w14:textId="77777777" w:rsidR="00783E8F" w:rsidRPr="00F71F8D" w:rsidRDefault="00783E8F" w:rsidP="00783E8F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783E8F" w:rsidRPr="00F71F8D" w14:paraId="00FB9D8A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39251" w14:textId="435D9504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 w:rsidR="00961C68"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80E8B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BC225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03B20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16CF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4D2E71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783E8F" w:rsidRPr="00F71F8D" w14:paraId="62E5EF1D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76D9B" w14:textId="77777777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94AF2D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11047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484F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CE0C17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29AB5" w14:textId="77777777" w:rsidR="00783E8F" w:rsidRPr="00F71F8D" w:rsidRDefault="00783E8F" w:rsidP="00783E8F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783E8F" w:rsidRPr="00F71F8D" w14:paraId="5661284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311D0" w14:textId="782A994F" w:rsidR="00783E8F" w:rsidRPr="00F71F8D" w:rsidRDefault="00783E8F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</w:t>
            </w:r>
            <w:r w:rsidR="00961C68">
              <w:rPr>
                <w:bCs/>
              </w:rPr>
              <w:t>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9F3014" w14:textId="3E00548B" w:rsidR="00783E8F" w:rsidRPr="00F71F8D" w:rsidRDefault="00961C68" w:rsidP="00783E8F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44F19" w14:textId="2DB82560" w:rsidR="00783E8F" w:rsidRPr="00F71F8D" w:rsidRDefault="00961C68" w:rsidP="00783E8F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5B5823" w14:textId="0C7E954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50F953" w14:textId="6F32014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9D159" w14:textId="1E56B019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83E8F" w:rsidRPr="00F71F8D" w14:paraId="6EF81EA2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525F84" w14:textId="03DF6FED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7283D" w14:textId="76E0A7CB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3F8B78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D6563B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6F4E5" w14:textId="77777777" w:rsidR="00783E8F" w:rsidRPr="00F71F8D" w:rsidRDefault="00783E8F" w:rsidP="00783E8F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DB866" w14:textId="77777777" w:rsidR="00783E8F" w:rsidRPr="00F71F8D" w:rsidRDefault="00783E8F" w:rsidP="00783E8F">
            <w:pPr>
              <w:ind w:firstLineChars="0" w:firstLine="0"/>
              <w:jc w:val="left"/>
            </w:pPr>
          </w:p>
        </w:tc>
      </w:tr>
      <w:tr w:rsidR="00783E8F" w:rsidRPr="00F71F8D" w14:paraId="314461F8" w14:textId="77777777" w:rsidTr="00844B51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C2E2E" w14:textId="12D1864A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="00783E8F" w:rsidRPr="00F71F8D">
              <w:rPr>
                <w:rFonts w:hint="eastAsia"/>
                <w:bCs/>
              </w:rPr>
              <w:t>，</w:t>
            </w:r>
            <w:r w:rsidR="00783E8F">
              <w:rPr>
                <w:rFonts w:hint="eastAsia"/>
              </w:rPr>
              <w:t>一级</w:t>
            </w:r>
            <w:r w:rsidR="00783E8F" w:rsidRPr="00F71F8D">
              <w:rPr>
                <w:rFonts w:hint="eastAsia"/>
              </w:rPr>
              <w:t>列表</w:t>
            </w:r>
            <w:r w:rsidR="00783E8F" w:rsidRPr="00F71F8D">
              <w:t>节点</w:t>
            </w:r>
            <w:r w:rsidR="00783E8F" w:rsidRPr="00F71F8D">
              <w:rPr>
                <w:bCs/>
              </w:rPr>
              <w:t>，</w:t>
            </w:r>
            <w:r w:rsidR="00783E8F" w:rsidRPr="00F71F8D">
              <w:rPr>
                <w:rFonts w:hint="eastAsia"/>
                <w:bCs/>
              </w:rPr>
              <w:t>0-</w:t>
            </w:r>
            <w:r w:rsidR="00783E8F" w:rsidRPr="00F71F8D">
              <w:rPr>
                <w:bCs/>
              </w:rPr>
              <w:t>N</w:t>
            </w:r>
            <w:r w:rsidR="00783E8F" w:rsidRPr="00F71F8D">
              <w:rPr>
                <w:bCs/>
              </w:rPr>
              <w:t>条记录</w:t>
            </w:r>
          </w:p>
        </w:tc>
      </w:tr>
      <w:tr w:rsidR="00783E8F" w:rsidRPr="00F71F8D" w14:paraId="28D5BB0B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6F36F8" w14:textId="007E4113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message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9C93B2" w14:textId="39D39C65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DAF811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6B8D4E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1896BF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5BD3B6" w14:textId="20D17D68" w:rsidR="00783E8F" w:rsidRPr="00F71F8D" w:rsidRDefault="00961C68" w:rsidP="00783E8F">
            <w:pPr>
              <w:ind w:firstLineChars="0" w:firstLine="0"/>
              <w:jc w:val="left"/>
            </w:pPr>
            <w:r>
              <w:t>消息</w:t>
            </w:r>
            <w:r>
              <w:t>ID</w:t>
            </w:r>
          </w:p>
        </w:tc>
      </w:tr>
      <w:tr w:rsidR="00783E8F" w:rsidRPr="00F71F8D" w14:paraId="47EF03EF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756B3D" w14:textId="5D44229B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59FDF9E" w14:textId="4F28A3B9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52B626" w14:textId="4102B55F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228C20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666392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069780" w14:textId="0A23D2A1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消息标题</w:t>
            </w:r>
          </w:p>
        </w:tc>
      </w:tr>
      <w:tr w:rsidR="00783E8F" w:rsidRPr="00F71F8D" w14:paraId="14FD10C6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76BA2C" w14:textId="073C0551" w:rsidR="00783E8F" w:rsidRPr="00F71F8D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D0F55C" w14:textId="616133CD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61C049" w14:textId="373D5BFA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1A7FA6" w14:textId="77777777" w:rsidR="00783E8F" w:rsidRPr="00F71F8D" w:rsidRDefault="00783E8F" w:rsidP="00783E8F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9FAF97" w14:textId="08E7A327" w:rsidR="00783E8F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1FF4BE" w14:textId="3FE28D05" w:rsidR="00783E8F" w:rsidRPr="00F71F8D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961C68" w:rsidRPr="00F71F8D" w14:paraId="362C2E30" w14:textId="77777777" w:rsidTr="00844B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391D7A" w14:textId="37E178D2" w:rsidR="00961C68" w:rsidRDefault="00961C68" w:rsidP="00783E8F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create</w:t>
            </w:r>
            <w:r>
              <w:rPr>
                <w:bCs/>
              </w:rPr>
              <w:t>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2CB966" w14:textId="229BEC0C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D13D00" w14:textId="77777777" w:rsidR="00961C68" w:rsidRDefault="00961C68" w:rsidP="00783E8F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1DCC4B" w14:textId="52BB5CCE" w:rsidR="00961C68" w:rsidRPr="00F71F8D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D3321ED" w14:textId="6525FE16" w:rsidR="00961C68" w:rsidRDefault="00961C68" w:rsidP="00783E8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A96248" w14:textId="06BECB7E" w:rsidR="00961C68" w:rsidRDefault="00961C68" w:rsidP="00783E8F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</w:tr>
    </w:tbl>
    <w:p w14:paraId="13DDBA2B" w14:textId="77777777" w:rsidR="00783E8F" w:rsidRPr="001666BF" w:rsidRDefault="00783E8F" w:rsidP="00783E8F">
      <w:pPr>
        <w:ind w:firstLine="480"/>
      </w:pPr>
    </w:p>
    <w:p w14:paraId="1FBAC0A3" w14:textId="7637B335" w:rsidR="00B322B1" w:rsidRPr="00783E8F" w:rsidRDefault="00B322B1" w:rsidP="00B322B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6" w:name="_Toc481444935"/>
      <w:r>
        <w:rPr>
          <w:rFonts w:hint="eastAsia"/>
        </w:rPr>
        <w:lastRenderedPageBreak/>
        <w:t>消息详情</w:t>
      </w:r>
      <w:r w:rsidRPr="00F71F8D">
        <w:rPr>
          <w:rFonts w:hint="eastAsia"/>
        </w:rPr>
        <w:t>(</w:t>
      </w:r>
      <w:r w:rsidR="00FE0BBF">
        <w:t>POST</w:t>
      </w:r>
      <w:r>
        <w:t xml:space="preserve"> </w:t>
      </w:r>
      <w:r>
        <w:rPr>
          <w:rFonts w:hint="eastAsia"/>
        </w:rPr>
        <w:t>/message</w:t>
      </w:r>
      <w:r>
        <w:t>/detail/{messageId})</w:t>
      </w:r>
    </w:p>
    <w:p w14:paraId="5A7CDDC4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3549D05" w14:textId="71EDC8C6" w:rsidR="00B322B1" w:rsidRDefault="00B322B1" w:rsidP="00B322B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E16E23">
        <w:rPr>
          <w:rFonts w:hint="eastAsia"/>
          <w:smallCaps/>
          <w:color w:val="000000"/>
          <w:kern w:val="44"/>
          <w:szCs w:val="21"/>
        </w:rPr>
        <w:t>指定用户的指定</w:t>
      </w:r>
      <w:r>
        <w:rPr>
          <w:rFonts w:hint="eastAsia"/>
          <w:smallCaps/>
          <w:color w:val="000000"/>
          <w:kern w:val="44"/>
          <w:szCs w:val="21"/>
        </w:rPr>
        <w:t>消息</w:t>
      </w:r>
      <w:r w:rsidR="00C32D74">
        <w:rPr>
          <w:rFonts w:hint="eastAsia"/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018831C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76AAF27" w14:textId="77777777" w:rsidR="00B322B1" w:rsidRDefault="00B322B1" w:rsidP="00B322B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42CE3DD0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322B1" w:rsidRPr="00F71F8D" w14:paraId="2FEA533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263BCF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D17FF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26114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708FC6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48A2BA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97A6E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322B1" w:rsidRPr="00F71F8D" w14:paraId="2C3E149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3C319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essageBelong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46F581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4F73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CC7F93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471AA5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609AE" w14:textId="77777777" w:rsidR="00B322B1" w:rsidRPr="00F71F8D" w:rsidRDefault="00B322B1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消息所属对象</w:t>
            </w:r>
            <w:r w:rsidRPr="00AB3EA2">
              <w:rPr>
                <w:rFonts w:hint="eastAsia"/>
                <w:bCs/>
              </w:rPr>
              <w:t>(1-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;2-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)</w:t>
            </w:r>
          </w:p>
        </w:tc>
      </w:tr>
      <w:tr w:rsidR="00B322B1" w:rsidRPr="00F71F8D" w14:paraId="0CEBD4B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A94138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37E30D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E3E2B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73C64C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B20CF" w14:textId="77777777" w:rsidR="00B322B1" w:rsidRPr="00F71F8D" w:rsidRDefault="00B322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767ED0" w14:textId="77777777" w:rsidR="00B322B1" w:rsidRPr="00F71F8D" w:rsidRDefault="00B322B1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AB3EA2">
              <w:rPr>
                <w:rFonts w:hint="eastAsia"/>
                <w:bCs/>
              </w:rPr>
              <w:t>用户</w:t>
            </w:r>
            <w:r w:rsidRPr="00AB3EA2">
              <w:rPr>
                <w:rFonts w:hint="eastAsia"/>
                <w:bCs/>
              </w:rPr>
              <w:t>ID(</w:t>
            </w:r>
            <w:r w:rsidRPr="00AB3EA2">
              <w:rPr>
                <w:rFonts w:hint="eastAsia"/>
                <w:bCs/>
              </w:rPr>
              <w:t>当</w:t>
            </w:r>
            <w:r w:rsidRPr="00AB3EA2">
              <w:rPr>
                <w:rFonts w:hint="eastAsia"/>
                <w:bCs/>
              </w:rPr>
              <w:t>messageBelong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1-</w:t>
            </w:r>
            <w:r w:rsidRPr="00AB3EA2">
              <w:rPr>
                <w:rFonts w:hint="eastAsia"/>
                <w:bCs/>
              </w:rPr>
              <w:t>教师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teacher_id,</w:t>
            </w:r>
            <w:r w:rsidRPr="00AB3EA2">
              <w:rPr>
                <w:rFonts w:hint="eastAsia"/>
                <w:bCs/>
              </w:rPr>
              <w:t>为</w:t>
            </w:r>
            <w:r w:rsidRPr="00AB3EA2">
              <w:rPr>
                <w:rFonts w:hint="eastAsia"/>
                <w:bCs/>
              </w:rPr>
              <w:t>2-</w:t>
            </w:r>
            <w:r w:rsidRPr="00AB3EA2">
              <w:rPr>
                <w:rFonts w:hint="eastAsia"/>
                <w:bCs/>
              </w:rPr>
              <w:t>学生</w:t>
            </w:r>
            <w:r w:rsidRPr="00AB3EA2">
              <w:rPr>
                <w:rFonts w:hint="eastAsia"/>
                <w:bCs/>
              </w:rPr>
              <w:t>,</w:t>
            </w:r>
            <w:r w:rsidRPr="00AB3EA2">
              <w:rPr>
                <w:rFonts w:hint="eastAsia"/>
                <w:bCs/>
              </w:rPr>
              <w:t>该值为</w:t>
            </w:r>
            <w:r w:rsidRPr="00AB3EA2">
              <w:rPr>
                <w:rFonts w:hint="eastAsia"/>
                <w:bCs/>
              </w:rPr>
              <w:t>student_id)</w:t>
            </w:r>
          </w:p>
        </w:tc>
      </w:tr>
    </w:tbl>
    <w:p w14:paraId="49D853CC" w14:textId="77777777" w:rsidR="00B322B1" w:rsidRPr="00F71F8D" w:rsidRDefault="00B322B1" w:rsidP="00B322B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322B1" w:rsidRPr="00F71F8D" w14:paraId="41E4510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139281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8E806BB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56D953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6DC1121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9FFE0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29E287" w14:textId="77777777" w:rsidR="00B322B1" w:rsidRPr="00F71F8D" w:rsidRDefault="00B322B1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322B1" w:rsidRPr="00F71F8D" w14:paraId="75FCD7D9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46BF2E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message</w:t>
            </w:r>
            <w:r w:rsidRPr="00FD7024"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212BA9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</w:t>
            </w:r>
            <w:r w:rsidRPr="00FD7024">
              <w:rPr>
                <w:rFonts w:hint="eastAsia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F94FE96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F794A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0E0A62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B10AEB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t>消息</w:t>
            </w:r>
            <w:r w:rsidRPr="00FD7024">
              <w:t>ID</w:t>
            </w:r>
          </w:p>
        </w:tc>
      </w:tr>
      <w:tr w:rsidR="00B322B1" w:rsidRPr="00F71F8D" w14:paraId="0C34744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F1A81F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bCs/>
              </w:rPr>
              <w:t>title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CBBD0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消息标题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206514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0D2838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0C0AD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0984B2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消息标题</w:t>
            </w:r>
          </w:p>
        </w:tc>
      </w:tr>
      <w:tr w:rsidR="00B322B1" w:rsidRPr="00F71F8D" w14:paraId="1F76F85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5DE345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E4A43C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消息内容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7D674B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F06563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6E6932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1</w:t>
            </w:r>
            <w:r w:rsidRPr="00FD7024">
              <w:t>28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C68207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消息内容</w:t>
            </w:r>
          </w:p>
        </w:tc>
      </w:tr>
      <w:tr w:rsidR="00B322B1" w:rsidRPr="00F71F8D" w14:paraId="7047C865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2232656" w14:textId="77777777" w:rsidR="00B322B1" w:rsidRPr="00FD7024" w:rsidRDefault="00B322B1" w:rsidP="00502388">
            <w:pPr>
              <w:ind w:firstLineChars="0" w:firstLine="0"/>
              <w:jc w:val="center"/>
              <w:rPr>
                <w:bCs/>
              </w:rPr>
            </w:pPr>
            <w:r w:rsidRPr="00FD7024">
              <w:rPr>
                <w:rFonts w:hint="eastAsia"/>
                <w:bCs/>
              </w:rPr>
              <w:t>create</w:t>
            </w:r>
            <w:r w:rsidRPr="00FD7024">
              <w:rPr>
                <w:bCs/>
              </w:rPr>
              <w:t>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827235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64213C" w14:textId="77777777" w:rsidR="00B322B1" w:rsidRPr="00FD7024" w:rsidRDefault="00B322B1" w:rsidP="00502388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85BEDA9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B957C4" w14:textId="77777777" w:rsidR="00B322B1" w:rsidRPr="00FD7024" w:rsidRDefault="00B322B1" w:rsidP="00502388">
            <w:pPr>
              <w:ind w:firstLineChars="0" w:firstLine="0"/>
              <w:jc w:val="center"/>
            </w:pPr>
            <w:r w:rsidRPr="00FD7024">
              <w:rPr>
                <w:rFonts w:hint="eastAsia"/>
              </w:rPr>
              <w:t>6</w:t>
            </w:r>
            <w:r w:rsidRPr="00FD7024"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68DF35" w14:textId="77777777" w:rsidR="00B322B1" w:rsidRPr="00FD7024" w:rsidRDefault="00B322B1" w:rsidP="00502388">
            <w:pPr>
              <w:ind w:firstLineChars="0" w:firstLine="0"/>
              <w:jc w:val="left"/>
            </w:pPr>
            <w:r w:rsidRPr="00FD7024">
              <w:rPr>
                <w:rFonts w:hint="eastAsia"/>
              </w:rPr>
              <w:t>y</w:t>
            </w:r>
            <w:r w:rsidRPr="00FD7024">
              <w:t>yyy-MM-dd HH:mm:ss</w:t>
            </w:r>
          </w:p>
        </w:tc>
      </w:tr>
    </w:tbl>
    <w:p w14:paraId="0CDFCA39" w14:textId="77777777" w:rsidR="00B322B1" w:rsidRPr="001666BF" w:rsidRDefault="00B322B1" w:rsidP="00B322B1">
      <w:pPr>
        <w:ind w:firstLine="480"/>
      </w:pPr>
    </w:p>
    <w:p w14:paraId="382652AE" w14:textId="160B9A62" w:rsidR="000F234B" w:rsidRPr="00783E8F" w:rsidRDefault="000F234B" w:rsidP="00B322B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lastRenderedPageBreak/>
        <w:t>(</w:t>
      </w:r>
      <w:r>
        <w:t>教师端</w:t>
      </w:r>
      <w:r>
        <w:t>)</w:t>
      </w:r>
      <w:r w:rsidRPr="00783E8F">
        <w:t>检测</w:t>
      </w:r>
      <w:r>
        <w:rPr>
          <w:rFonts w:hint="eastAsia"/>
        </w:rPr>
        <w:t>用户名是否存在</w:t>
      </w:r>
      <w:r w:rsidRPr="00F71F8D">
        <w:rPr>
          <w:rFonts w:hint="eastAsia"/>
        </w:rPr>
        <w:t>(</w:t>
      </w:r>
      <w:r>
        <w:rPr>
          <w:rFonts w:hint="eastAsia"/>
        </w:rPr>
        <w:t>POST</w:t>
      </w:r>
      <w:r w:rsidR="002F632E">
        <w:t xml:space="preserve"> </w:t>
      </w:r>
      <w:r>
        <w:t>/teacher/</w:t>
      </w:r>
      <w:r>
        <w:rPr>
          <w:rFonts w:hint="eastAsia"/>
        </w:rPr>
        <w:t>checkUsername</w:t>
      </w:r>
      <w:r>
        <w:t>Exist</w:t>
      </w:r>
      <w:r w:rsidRPr="00F71F8D">
        <w:rPr>
          <w:rFonts w:hint="eastAsia"/>
        </w:rPr>
        <w:t>)</w:t>
      </w:r>
    </w:p>
    <w:p w14:paraId="313EB1CE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D380872" w14:textId="7C1B048F" w:rsidR="000F234B" w:rsidRDefault="000F234B" w:rsidP="000F234B">
      <w:pPr>
        <w:ind w:firstLine="480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检测</w:t>
      </w:r>
      <w:r w:rsidR="00F50794">
        <w:rPr>
          <w:rFonts w:hint="eastAsia"/>
          <w:smallCaps/>
          <w:color w:val="000000"/>
          <w:kern w:val="44"/>
          <w:szCs w:val="21"/>
        </w:rPr>
        <w:t>教师端</w:t>
      </w:r>
      <w:r>
        <w:rPr>
          <w:rFonts w:hint="eastAsia"/>
          <w:smallCaps/>
          <w:color w:val="000000"/>
          <w:kern w:val="44"/>
          <w:szCs w:val="21"/>
        </w:rPr>
        <w:t>用户名</w:t>
      </w:r>
      <w:r w:rsidRPr="00F71F8D">
        <w:rPr>
          <w:smallCaps/>
          <w:color w:val="000000"/>
          <w:kern w:val="44"/>
          <w:szCs w:val="21"/>
        </w:rPr>
        <w:t>是否已经注册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9A8EABB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04208A9" w14:textId="2404BE69" w:rsidR="000F234B" w:rsidRDefault="00614351" w:rsidP="000F234B">
      <w:pPr>
        <w:ind w:firstLine="480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本接口不要求用户</w:t>
      </w:r>
      <w:r w:rsidR="000F234B">
        <w:rPr>
          <w:rFonts w:hint="eastAsia"/>
          <w:smallCaps/>
          <w:color w:val="000000"/>
          <w:kern w:val="44"/>
          <w:szCs w:val="21"/>
        </w:rPr>
        <w:t>登录；</w:t>
      </w:r>
    </w:p>
    <w:p w14:paraId="605317A1" w14:textId="77777777" w:rsidR="000F234B" w:rsidRPr="00F71F8D" w:rsidRDefault="000F234B" w:rsidP="000F234B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本接口不要求加密。</w:t>
      </w:r>
    </w:p>
    <w:p w14:paraId="6EBE6C54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045B257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4EC17D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618C56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51945C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B57473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3413053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E7C41C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1598DC4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9F28B" w14:textId="77777777" w:rsidR="000F234B" w:rsidRDefault="000F234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A98EF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9EBE2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an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AF5AD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7FA6A6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8D5A5" w14:textId="77777777" w:rsidR="000F234B" w:rsidRDefault="000F234B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</w:p>
        </w:tc>
      </w:tr>
    </w:tbl>
    <w:p w14:paraId="2447789F" w14:textId="77777777" w:rsidR="000F234B" w:rsidRPr="00F71F8D" w:rsidRDefault="000F234B" w:rsidP="000F234B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 w:firstLine="0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F234B" w:rsidRPr="00F71F8D" w14:paraId="44A3EE5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EB23A8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C3D134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3D8452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09FBC1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0BFD44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0017F5" w14:textId="77777777" w:rsidR="000F234B" w:rsidRPr="00F71F8D" w:rsidRDefault="000F234B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F234B" w:rsidRPr="009B42DD" w14:paraId="422F789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FA6ADF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2D7DD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已存在的用户名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FED83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78539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E8BE3" w14:textId="77777777" w:rsidR="000F234B" w:rsidRPr="009B42DD" w:rsidRDefault="000F234B" w:rsidP="00502388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9B42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95570" w14:textId="77777777" w:rsidR="000F234B" w:rsidRPr="009B42DD" w:rsidRDefault="000F234B" w:rsidP="00502388">
            <w:pPr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如果有返回</w:t>
            </w:r>
            <w:r>
              <w:rPr>
                <w:rFonts w:ascii="微软雅黑" w:hAnsi="微软雅黑" w:hint="eastAsia"/>
              </w:rPr>
              <w:t>用户名</w:t>
            </w:r>
            <w:r>
              <w:rPr>
                <w:rFonts w:ascii="微软雅黑" w:hAnsi="微软雅黑"/>
              </w:rPr>
              <w:t>则说明已存在</w:t>
            </w:r>
          </w:p>
        </w:tc>
      </w:tr>
    </w:tbl>
    <w:p w14:paraId="3C342625" w14:textId="784FF946" w:rsidR="00B24740" w:rsidRPr="00783E8F" w:rsidRDefault="00B24740" w:rsidP="00B2474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登录</w:t>
      </w:r>
      <w:r w:rsidRPr="00F71F8D">
        <w:rPr>
          <w:rFonts w:hint="eastAsia"/>
        </w:rPr>
        <w:t>(</w:t>
      </w:r>
      <w:r>
        <w:t>POST /</w:t>
      </w:r>
      <w:r w:rsidR="00147F60">
        <w:t>teacher</w:t>
      </w:r>
      <w:r>
        <w:t>/</w:t>
      </w:r>
      <w:r>
        <w:rPr>
          <w:rFonts w:hint="eastAsia"/>
        </w:rPr>
        <w:t>l</w:t>
      </w:r>
      <w:r>
        <w:t>ogin</w:t>
      </w:r>
      <w:r w:rsidRPr="00F71F8D">
        <w:rPr>
          <w:rFonts w:hint="eastAsia"/>
        </w:rPr>
        <w:t>)</w:t>
      </w:r>
    </w:p>
    <w:p w14:paraId="37A82AE4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9823150" w14:textId="77777777" w:rsidR="00B24740" w:rsidRDefault="00B24740" w:rsidP="00B24740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登录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AAA4A7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077B654D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24740" w:rsidRPr="00F71F8D" w14:paraId="1D96BAAF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E9EB27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0923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3E78FA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B3F2ED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B3B59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A0A996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5918C4F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848139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username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E43A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55E5EA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1F4BC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6A90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BEB454" w14:textId="77777777" w:rsidR="00B24740" w:rsidRPr="009B42DD" w:rsidRDefault="00B24740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登录名</w:t>
            </w:r>
          </w:p>
        </w:tc>
      </w:tr>
      <w:tr w:rsidR="00B24740" w:rsidRPr="009B42DD" w14:paraId="777434A2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4A333E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9CABBE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753FD0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1DD359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1CD6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72D578" w14:textId="77777777" w:rsidR="00B24740" w:rsidRPr="009B42DD" w:rsidRDefault="00B24740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登录密码</w:t>
            </w:r>
          </w:p>
        </w:tc>
      </w:tr>
    </w:tbl>
    <w:p w14:paraId="4014151A" w14:textId="77777777" w:rsidR="00B24740" w:rsidRPr="00F71F8D" w:rsidRDefault="00B24740" w:rsidP="00B24740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24740" w:rsidRPr="00F71F8D" w14:paraId="27199D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7A4FCC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543EA5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F40B3F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60386B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61341F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19352C" w14:textId="77777777" w:rsidR="00B24740" w:rsidRPr="00F71F8D" w:rsidRDefault="00B24740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24740" w:rsidRPr="009B42DD" w14:paraId="6182D55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80AD1" w14:textId="5CFF74D6" w:rsidR="00B24740" w:rsidRPr="009B42DD" w:rsidRDefault="003B3B2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3AAF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用户编号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4275F2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3AD8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146A4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F2BD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9BCF09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E4CF4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B2640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7379A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CB3F6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0B3DF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11AC5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手机号(</w:t>
            </w:r>
            <w:r>
              <w:rPr>
                <w:rFonts w:ascii="微软雅黑" w:hAnsi="微软雅黑"/>
                <w:bCs/>
              </w:rPr>
              <w:t>187****5690</w:t>
            </w:r>
            <w:r>
              <w:rPr>
                <w:rFonts w:ascii="微软雅黑" w:hAnsi="微软雅黑" w:hint="eastAsia"/>
                <w:bCs/>
              </w:rPr>
              <w:t>)</w:t>
            </w:r>
          </w:p>
        </w:tc>
      </w:tr>
      <w:tr w:rsidR="00B24740" w:rsidRPr="009B42DD" w14:paraId="308572F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661EA8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483923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B2D20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登录凭证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0E6FB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1A161C" w14:textId="77777777" w:rsidR="00B24740" w:rsidRPr="009B42DD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EEB5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83BA7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</w:tr>
      <w:tr w:rsidR="00B24740" w:rsidRPr="009B42DD" w14:paraId="3EABAD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97A2BB" w14:textId="77777777" w:rsidR="00B24740" w:rsidRPr="00483923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A9A3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B890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957372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A86F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8DEE3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用户昵称</w:t>
            </w:r>
          </w:p>
        </w:tc>
      </w:tr>
      <w:tr w:rsidR="00B24740" w:rsidRPr="009B42DD" w14:paraId="42A8CAF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8082E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EBCA8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83ABD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27053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C102C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530AA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用户真名</w:t>
            </w:r>
          </w:p>
        </w:tc>
      </w:tr>
      <w:tr w:rsidR="00B24740" w:rsidRPr="009B42DD" w14:paraId="6FA4A26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E4994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BF7C95">
              <w:rPr>
                <w:rFonts w:ascii="微软雅黑" w:hAnsi="微软雅黑"/>
                <w:bCs/>
              </w:rPr>
              <w:t>headimgPath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99E49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头像地址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A4976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00FFC6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1027C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64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90152" w14:textId="77777777" w:rsidR="00B24740" w:rsidRDefault="00B24740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用户头像地址</w:t>
            </w:r>
          </w:p>
        </w:tc>
      </w:tr>
    </w:tbl>
    <w:p w14:paraId="36EAA37A" w14:textId="173D7757" w:rsidR="00BD1DA3" w:rsidRPr="00783E8F" w:rsidRDefault="00BD1DA3" w:rsidP="00BD1DA3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修改密码</w:t>
      </w:r>
      <w:r w:rsidRPr="00F71F8D">
        <w:rPr>
          <w:rFonts w:hint="eastAsia"/>
        </w:rPr>
        <w:t>(</w:t>
      </w:r>
      <w:r>
        <w:t>POST /teacher/modifyPwd</w:t>
      </w:r>
      <w:r w:rsidRPr="00F71F8D">
        <w:rPr>
          <w:rFonts w:hint="eastAsia"/>
        </w:rPr>
        <w:t>)</w:t>
      </w:r>
    </w:p>
    <w:p w14:paraId="628E5C14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A6F6687" w14:textId="77777777" w:rsidR="00BD1DA3" w:rsidRDefault="00BD1DA3" w:rsidP="00BD1DA3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密码修改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EBCF4CC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08394F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BD1DA3" w:rsidRPr="00F71F8D" w14:paraId="282BA5A8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8B67A2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13AD2F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E7BD51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568CB6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611C7A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8E3F9F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D1DA3" w:rsidRPr="009B42DD" w14:paraId="75A3AFA1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EF147" w14:textId="56D1CF64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B0310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1679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DFB93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03C27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A09C94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用户ID(请求头中获取)</w:t>
            </w:r>
          </w:p>
        </w:tc>
      </w:tr>
      <w:tr w:rsidR="00BD1DA3" w:rsidRPr="009B42DD" w14:paraId="6372342D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95B9D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7147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原密码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A81AC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72093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985A9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999192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原登录密码</w:t>
            </w:r>
          </w:p>
        </w:tc>
      </w:tr>
      <w:tr w:rsidR="00BD1DA3" w:rsidRPr="009B42DD" w14:paraId="67EA56A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88DA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ED0FB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3DF1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227C7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D06F1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5FF296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BD1DA3" w:rsidRPr="009B42DD" w14:paraId="3BCA0D8A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C4A86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3AD1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3AD28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6D005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70649" w14:textId="77777777" w:rsidR="00BD1DA3" w:rsidRPr="009B42DD" w:rsidRDefault="00BD1DA3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D920C0" w14:textId="77777777" w:rsidR="00BD1DA3" w:rsidRPr="009B42DD" w:rsidRDefault="00BD1DA3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51762BEB" w14:textId="77777777" w:rsidR="00BD1DA3" w:rsidRPr="00F71F8D" w:rsidRDefault="00BD1DA3" w:rsidP="00BD1DA3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D1DA3" w:rsidRPr="00F71F8D" w14:paraId="7FFB897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7FA678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222A19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AB5FF7C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17224B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8B86D1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BFC529" w14:textId="77777777" w:rsidR="00BD1DA3" w:rsidRPr="00F71F8D" w:rsidRDefault="00BD1DA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4FEF2A91" w14:textId="6CD86013" w:rsidR="00AF1D2F" w:rsidRPr="00783E8F" w:rsidRDefault="00AF1D2F" w:rsidP="00AF1D2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找回密码</w:t>
      </w:r>
      <w:r w:rsidRPr="00F71F8D">
        <w:rPr>
          <w:rFonts w:hint="eastAsia"/>
        </w:rPr>
        <w:t>(</w:t>
      </w:r>
      <w:r>
        <w:t>POST /teacher/findPwd</w:t>
      </w:r>
      <w:r w:rsidRPr="00F71F8D">
        <w:rPr>
          <w:rFonts w:hint="eastAsia"/>
        </w:rPr>
        <w:t>)</w:t>
      </w:r>
    </w:p>
    <w:p w14:paraId="2540E9D9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657F642" w14:textId="77777777" w:rsidR="00AF1D2F" w:rsidRDefault="00AF1D2F" w:rsidP="00AF1D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密码找回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78F264E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9BD607F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AF1D2F" w:rsidRPr="00F71F8D" w14:paraId="6BFD266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2B99AA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B2EB12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F0E2F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40C864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54A548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5585D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F1D2F" w:rsidRPr="009B42DD" w14:paraId="6306BE9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83E2D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mobile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362215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C66263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932E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19D15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11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40312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手机号</w:t>
            </w:r>
          </w:p>
        </w:tc>
      </w:tr>
      <w:tr w:rsidR="00AF1D2F" w:rsidRPr="009B42DD" w14:paraId="2EA0B673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A02F8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F1559">
              <w:rPr>
                <w:rFonts w:ascii="微软雅黑" w:hAnsi="微软雅黑"/>
                <w:bCs/>
              </w:rPr>
              <w:t>captcha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0975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AEE1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D1AD6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B50D8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4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0944C9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验证码</w:t>
            </w:r>
          </w:p>
        </w:tc>
      </w:tr>
      <w:tr w:rsidR="00AF1D2F" w:rsidRPr="009B42DD" w14:paraId="72ADC5F7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4351D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newPassword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6837B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新密码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EFFBE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5F1D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5AB7F1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F6A4D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新密码</w:t>
            </w:r>
          </w:p>
        </w:tc>
      </w:tr>
      <w:tr w:rsidR="00AF1D2F" w:rsidRPr="009B42DD" w14:paraId="4F7F660E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08533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571AE2">
              <w:rPr>
                <w:rFonts w:ascii="微软雅黑" w:hAnsi="微软雅黑"/>
                <w:bCs/>
              </w:rPr>
              <w:t>passwordConfirm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2C1BB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确认密码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EF25C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47B94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05B389" w14:textId="77777777" w:rsidR="00AF1D2F" w:rsidRPr="009B42DD" w:rsidRDefault="00AF1D2F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9B42DD"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54F47" w14:textId="77777777" w:rsidR="00AF1D2F" w:rsidRPr="009B42DD" w:rsidRDefault="00AF1D2F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确认</w:t>
            </w:r>
            <w:r>
              <w:rPr>
                <w:rFonts w:ascii="微软雅黑" w:hAnsi="微软雅黑"/>
                <w:bCs/>
              </w:rPr>
              <w:t>密码</w:t>
            </w:r>
          </w:p>
        </w:tc>
      </w:tr>
    </w:tbl>
    <w:p w14:paraId="657B0C50" w14:textId="77777777" w:rsidR="00AF1D2F" w:rsidRPr="00F71F8D" w:rsidRDefault="00AF1D2F" w:rsidP="00AF1D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F1D2F" w:rsidRPr="00F71F8D" w14:paraId="1F1F103C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94421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B91F57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F4070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2BF4B46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79631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09C6DD" w14:textId="77777777" w:rsidR="00AF1D2F" w:rsidRPr="00F71F8D" w:rsidRDefault="00AF1D2F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6AFCAA81" w14:textId="3C3414AB" w:rsidR="0010029C" w:rsidRPr="00783E8F" w:rsidRDefault="0010029C" w:rsidP="0010029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退出登录</w:t>
      </w:r>
      <w:r w:rsidRPr="00F71F8D">
        <w:rPr>
          <w:rFonts w:hint="eastAsia"/>
        </w:rPr>
        <w:t>(</w:t>
      </w:r>
      <w:r>
        <w:t>POST /teacher/logout</w:t>
      </w:r>
      <w:r w:rsidRPr="00F71F8D">
        <w:rPr>
          <w:rFonts w:hint="eastAsia"/>
        </w:rPr>
        <w:t>)</w:t>
      </w:r>
    </w:p>
    <w:p w14:paraId="7A260694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FD75560" w14:textId="77777777" w:rsidR="0010029C" w:rsidRDefault="0010029C" w:rsidP="0010029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用户</w:t>
      </w:r>
      <w:r>
        <w:rPr>
          <w:rFonts w:hint="eastAsia"/>
          <w:smallCaps/>
          <w:color w:val="000000"/>
          <w:kern w:val="44"/>
          <w:szCs w:val="21"/>
        </w:rPr>
        <w:t>登出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2F31639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2A85415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10029C" w:rsidRPr="00F71F8D" w14:paraId="035818BC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AE9F7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2973E6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D501134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B0B8C8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AD8FA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6D8A1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9B42DD" w14:paraId="0D7B0A92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99F7D" w14:textId="637D2CF1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86B49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A8801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6275B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60885A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BCAAC" w14:textId="77777777" w:rsidR="0010029C" w:rsidRPr="009B42DD" w:rsidRDefault="0010029C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  <w:tr w:rsidR="0010029C" w:rsidRPr="009B42DD" w14:paraId="14DA5334" w14:textId="77777777" w:rsidTr="00502388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12D99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 w:rsidRPr="003E6B84">
              <w:rPr>
                <w:rFonts w:ascii="微软雅黑" w:hAnsi="微软雅黑"/>
                <w:bCs/>
              </w:rPr>
              <w:t>accessToken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F270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凭证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89586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D2433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28F5E" w14:textId="77777777" w:rsidR="0010029C" w:rsidRPr="009B42DD" w:rsidRDefault="0010029C" w:rsidP="00502388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32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2F6FF" w14:textId="77777777" w:rsidR="0010029C" w:rsidRPr="009B42DD" w:rsidRDefault="0010029C" w:rsidP="00502388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凭证(请求头中获取)</w:t>
            </w:r>
          </w:p>
        </w:tc>
      </w:tr>
    </w:tbl>
    <w:p w14:paraId="16B6BF12" w14:textId="77777777" w:rsidR="0010029C" w:rsidRPr="00F71F8D" w:rsidRDefault="0010029C" w:rsidP="0010029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10029C" w:rsidRPr="00F71F8D" w14:paraId="6640C0F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CC7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AA2C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5BF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B21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99CF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6D4B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0029C" w:rsidRPr="00F71F8D" w14:paraId="3D5C650F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D090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1D8D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59A6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A34B0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EF52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FD25" w14:textId="77777777" w:rsidR="0010029C" w:rsidRPr="00F71F8D" w:rsidRDefault="0010029C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</w:tr>
    </w:tbl>
    <w:p w14:paraId="7D8B9FB6" w14:textId="72436212" w:rsidR="00C0781D" w:rsidRPr="00783E8F" w:rsidRDefault="00C0781D" w:rsidP="00C0781D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教师详情</w:t>
      </w:r>
      <w:r w:rsidRPr="00F71F8D">
        <w:rPr>
          <w:rFonts w:hint="eastAsia"/>
        </w:rPr>
        <w:t>(</w:t>
      </w:r>
      <w:r>
        <w:t>POST /teacher/detail</w:t>
      </w:r>
      <w:r w:rsidRPr="00F71F8D">
        <w:rPr>
          <w:rFonts w:hint="eastAsia"/>
        </w:rPr>
        <w:t>)</w:t>
      </w:r>
    </w:p>
    <w:p w14:paraId="707AFC94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938B686" w14:textId="3EA36718" w:rsidR="00C0781D" w:rsidRDefault="00C0781D" w:rsidP="00C0781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rFonts w:hint="eastAsia"/>
          <w:smallCaps/>
          <w:color w:val="000000"/>
          <w:kern w:val="44"/>
          <w:szCs w:val="21"/>
        </w:rPr>
        <w:t>查询教师详情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FBEF6CA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C0E817E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130"/>
        <w:gridCol w:w="850"/>
        <w:gridCol w:w="709"/>
        <w:gridCol w:w="777"/>
        <w:gridCol w:w="2792"/>
      </w:tblGrid>
      <w:tr w:rsidR="00C0781D" w:rsidRPr="00F71F8D" w14:paraId="72C16E02" w14:textId="77777777" w:rsidTr="003C2351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8A9E03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DC8778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245F124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40D74F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290B463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6506C4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C0781D" w:rsidRPr="009B42DD" w14:paraId="40CE0A16" w14:textId="77777777" w:rsidTr="003C2351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A636A5" w14:textId="77777777" w:rsidR="00C0781D" w:rsidRPr="009B42DD" w:rsidRDefault="00C0781D" w:rsidP="003C23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lastRenderedPageBreak/>
              <w:t>teacherId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8B0B6A" w14:textId="028F9E8A" w:rsidR="00C0781D" w:rsidRPr="009B42DD" w:rsidRDefault="001150C9" w:rsidP="003C23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教师</w:t>
            </w:r>
            <w:r w:rsidR="00C0781D">
              <w:rPr>
                <w:rFonts w:ascii="微软雅黑" w:hAnsi="微软雅黑"/>
                <w:bCs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1D98B" w14:textId="77777777" w:rsidR="00C0781D" w:rsidRPr="009B42DD" w:rsidRDefault="00C0781D" w:rsidP="003C23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38E59" w14:textId="77777777" w:rsidR="00C0781D" w:rsidRPr="009B42DD" w:rsidRDefault="00C0781D" w:rsidP="003C23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B8D8E7" w14:textId="77777777" w:rsidR="00C0781D" w:rsidRPr="009B42DD" w:rsidRDefault="00C0781D" w:rsidP="003C2351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65F752" w14:textId="77777777" w:rsidR="00C0781D" w:rsidRPr="009B42DD" w:rsidRDefault="00C0781D" w:rsidP="003C2351">
            <w:pPr>
              <w:ind w:firstLineChars="0" w:firstLine="0"/>
              <w:jc w:val="left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用户ID(请求头中获取)</w:t>
            </w:r>
          </w:p>
        </w:tc>
      </w:tr>
    </w:tbl>
    <w:p w14:paraId="45DCEF58" w14:textId="77777777" w:rsidR="00C0781D" w:rsidRPr="00F71F8D" w:rsidRDefault="00C0781D" w:rsidP="00C0781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C0781D" w:rsidRPr="00F71F8D" w14:paraId="0B4DA38B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6CAD3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E1EA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78A4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12FB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F422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AB18" w14:textId="77777777" w:rsidR="00C0781D" w:rsidRPr="00F71F8D" w:rsidRDefault="00C0781D" w:rsidP="003C235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1150C9" w:rsidRPr="00F71F8D" w14:paraId="3F7F1CFC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CDA9" w14:textId="343B8548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8EC8" w14:textId="301F94E0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教师ID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65F2" w14:textId="24E780CD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E635" w14:textId="292758C2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4B4E" w14:textId="51921EA0" w:rsidR="001150C9" w:rsidRPr="00F71F8D" w:rsidRDefault="001150C9" w:rsidP="001150C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D731" w14:textId="7DF47197" w:rsidR="001150C9" w:rsidRP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 w:rsidRPr="001150C9">
              <w:rPr>
                <w:rFonts w:eastAsia="黑体"/>
                <w:bCs/>
              </w:rPr>
              <w:t>教师编号</w:t>
            </w:r>
          </w:p>
        </w:tc>
      </w:tr>
      <w:tr w:rsidR="001150C9" w:rsidRPr="00F71F8D" w14:paraId="03BB25E9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CDD4" w14:textId="3F9BEE43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nickname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218" w14:textId="5482BD2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3F69" w14:textId="12C3012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7DED" w14:textId="6584D2E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E4B0" w14:textId="06EE9B1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E385" w14:textId="6B5AF934" w:rsidR="001150C9" w:rsidRP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昵称</w:t>
            </w:r>
          </w:p>
        </w:tc>
      </w:tr>
      <w:tr w:rsidR="001150C9" w:rsidRPr="00F71F8D" w14:paraId="59A14D63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6D08" w14:textId="52C430F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realname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A84C" w14:textId="2F896C80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真名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C1DAA" w14:textId="645155A3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C31E" w14:textId="339CE71A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C5739" w14:textId="0577A9D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1354" w14:textId="7F720F98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真实姓名</w:t>
            </w:r>
          </w:p>
        </w:tc>
      </w:tr>
      <w:tr w:rsidR="001150C9" w:rsidRPr="00F71F8D" w14:paraId="7DCF58A0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CCAC" w14:textId="3D71DC2B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CA1C" w14:textId="3C7C7B28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7607" w14:textId="08684329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CCED" w14:textId="255AA6D7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6688" w14:textId="72A756B8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2</w:t>
            </w:r>
            <w:r>
              <w:rPr>
                <w:rFonts w:ascii="微软雅黑" w:hAnsi="微软雅黑"/>
                <w:bCs/>
              </w:rPr>
              <w:t>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3F5B" w14:textId="18B6D28C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简介</w:t>
            </w:r>
          </w:p>
        </w:tc>
      </w:tr>
      <w:tr w:rsidR="001150C9" w:rsidRPr="00F71F8D" w14:paraId="7533DF7D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4A02" w14:textId="5A2ED45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teachLabel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FDDB" w14:textId="253C7EA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教学标签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66D8" w14:textId="43192942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</w:t>
            </w:r>
            <w:r>
              <w:rPr>
                <w:rFonts w:ascii="微软雅黑" w:hAnsi="微软雅黑"/>
                <w:bCs/>
              </w:rPr>
              <w:t>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2D5B" w14:textId="21BF4A2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E170" w14:textId="6D675F7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5663" w14:textId="27E4BBE1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教学标签</w:t>
            </w:r>
            <w:r>
              <w:rPr>
                <w:rFonts w:eastAsia="黑体" w:hint="eastAsia"/>
                <w:bCs/>
              </w:rPr>
              <w:t xml:space="preserve"> </w:t>
            </w:r>
            <w:r>
              <w:rPr>
                <w:rFonts w:eastAsia="黑体" w:hint="eastAsia"/>
                <w:bCs/>
              </w:rPr>
              <w:t>如</w:t>
            </w:r>
            <w:r>
              <w:rPr>
                <w:rFonts w:eastAsia="黑体" w:hint="eastAsia"/>
                <w:bCs/>
              </w:rPr>
              <w:t>:</w:t>
            </w:r>
            <w:r>
              <w:rPr>
                <w:rFonts w:eastAsia="黑体" w:hint="eastAsia"/>
                <w:bCs/>
              </w:rPr>
              <w:t>幽默风趣</w:t>
            </w:r>
          </w:p>
        </w:tc>
      </w:tr>
      <w:tr w:rsidR="001150C9" w:rsidRPr="00F71F8D" w14:paraId="4B9F7650" w14:textId="77777777" w:rsidTr="003C235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F845" w14:textId="17F93B4E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/>
                <w:bCs/>
              </w:rPr>
              <w:t>teachSubject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53B2" w14:textId="46B7997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授课科目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AB55" w14:textId="37509315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A349" w14:textId="77777777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0554" w14:textId="14702DB4" w:rsidR="001150C9" w:rsidRDefault="001150C9" w:rsidP="001150C9">
            <w:pPr>
              <w:ind w:firstLineChars="0" w:firstLine="0"/>
              <w:jc w:val="center"/>
              <w:rPr>
                <w:rFonts w:ascii="微软雅黑" w:hAnsi="微软雅黑"/>
                <w:bCs/>
              </w:rPr>
            </w:pPr>
            <w:r>
              <w:rPr>
                <w:rFonts w:ascii="微软雅黑" w:hAnsi="微软雅黑" w:hint="eastAsia"/>
                <w:bCs/>
              </w:rPr>
              <w:t>5</w:t>
            </w:r>
            <w:r>
              <w:rPr>
                <w:rFonts w:ascii="微软雅黑" w:hAnsi="微软雅黑"/>
                <w:bCs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513D" w14:textId="2B3E38AD" w:rsidR="001150C9" w:rsidRDefault="001150C9" w:rsidP="001150C9">
            <w:pPr>
              <w:ind w:firstLineChars="0" w:firstLine="0"/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授课科目</w:t>
            </w:r>
          </w:p>
        </w:tc>
      </w:tr>
    </w:tbl>
    <w:p w14:paraId="6814CC1C" w14:textId="3DAF3004" w:rsidR="00276A42" w:rsidRPr="00783E8F" w:rsidRDefault="00276A42" w:rsidP="00276A42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问题列表查询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/question</w:t>
      </w:r>
      <w:r>
        <w:t>/list)</w:t>
      </w:r>
    </w:p>
    <w:p w14:paraId="00E72FF5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0277F0E" w14:textId="177D9E97" w:rsidR="00276A42" w:rsidRDefault="00276A42" w:rsidP="00276A4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C73E68">
        <w:rPr>
          <w:rFonts w:hint="eastAsia"/>
          <w:smallCaps/>
          <w:color w:val="000000"/>
          <w:kern w:val="44"/>
          <w:szCs w:val="21"/>
        </w:rPr>
        <w:t>问题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64206A4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6E059C9D" w14:textId="77777777" w:rsidR="00276A42" w:rsidRDefault="00276A42" w:rsidP="00276A42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68562779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276A42" w:rsidRPr="00F71F8D" w14:paraId="53DEA7C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35314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B09FAD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EA87B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16639F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CAD6E8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A346C4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76A42" w:rsidRPr="00F71F8D" w14:paraId="27DD078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7E16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DF66B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1338D8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8855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14B4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0C9DE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276A42" w:rsidRPr="00F71F8D" w14:paraId="42B0B55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771452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369CE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0EB96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BC61D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1C1FA1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F615D6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276A42" w:rsidRPr="00F71F8D" w14:paraId="71B1E6F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9BB87" w14:textId="36345331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0BD341" w14:textId="7BE4CB7A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B43AB4" w14:textId="2DF9230F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D0048" w14:textId="49C2C62C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408B6C" w14:textId="50396A03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169BA" w14:textId="1C0D8325" w:rsidR="00276A42" w:rsidRPr="00F71F8D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276A42" w:rsidRPr="00F71F8D" w14:paraId="03A4D44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5E513" w14:textId="493A35EB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1D9DB" w14:textId="12D3A89E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EF52C4" w14:textId="43149F6C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7097C" w14:textId="0934C6FB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3C38C" w14:textId="48C24F5E" w:rsidR="00276A42" w:rsidRPr="00F71F8D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B1A21B" w14:textId="0DFB3532" w:rsidR="00276A42" w:rsidRPr="00F71F8D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502388" w:rsidRPr="00F71F8D" w14:paraId="5134AE15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F7892" w14:textId="6B99130B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1332E" w14:textId="36A7E4C7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问题所属科</w:t>
            </w:r>
            <w:r>
              <w:rPr>
                <w:rFonts w:hint="eastAsia"/>
                <w:bCs/>
              </w:rPr>
              <w:lastRenderedPageBreak/>
              <w:t>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56A1E" w14:textId="0C4B6BF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4C4DC" w14:textId="4478FF60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0FC19" w14:textId="70E9E542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640C33" w14:textId="156DAC2B" w:rsidR="00502388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502388" w:rsidRPr="00F71F8D" w14:paraId="329D0E54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16D447" w14:textId="41078A1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DA5E1F" w14:textId="59254C13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972D3" w14:textId="5F5E4321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96DEE5" w14:textId="3E4221EE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F1D3A7" w14:textId="0A1C723E" w:rsidR="00502388" w:rsidRDefault="0050238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18D0D" w14:textId="643CE4DA" w:rsidR="00502388" w:rsidRDefault="00502388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C87C98" w:rsidRPr="00F71F8D" w14:paraId="6A33B26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54C3B0" w14:textId="073BBC48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41B1D" w14:textId="0A9ECC9B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1221F" w14:textId="5FB4EECD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6B907" w14:textId="3B3A1713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54377" w14:textId="3E93FD42" w:rsidR="00C87C98" w:rsidRDefault="00C87C98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5A2B16" w14:textId="7D41E3A2" w:rsidR="00C87C98" w:rsidRDefault="00C87C98" w:rsidP="00502388">
            <w:pPr>
              <w:ind w:leftChars="-11" w:left="-2" w:hangingChars="10" w:hanging="24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3729B1" w:rsidRPr="00F71F8D" w14:paraId="516FD1D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3D605B" w14:textId="43667764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66955" w14:textId="54E68B83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23DFD5" w14:textId="3EF5DD31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4ED542" w14:textId="79337534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580797" w14:textId="462450AA" w:rsidR="003729B1" w:rsidRDefault="003729B1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27F1B1" w14:textId="32AB0DDD" w:rsidR="003729B1" w:rsidRPr="00C87C98" w:rsidRDefault="003729B1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276A42" w:rsidRPr="00F71F8D" w14:paraId="086EE1E1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F9169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rder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2A5425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排序字段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AD19A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7E9B2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4D28F4" w14:textId="77777777" w:rsidR="00276A42" w:rsidRPr="00F71F8D" w:rsidRDefault="00276A42" w:rsidP="0050238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2909EE" w14:textId="77777777" w:rsidR="00276A42" w:rsidRPr="00F71F8D" w:rsidRDefault="00276A42" w:rsidP="0050238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排序字段</w:t>
            </w:r>
          </w:p>
        </w:tc>
      </w:tr>
    </w:tbl>
    <w:p w14:paraId="20DC364E" w14:textId="77777777" w:rsidR="00276A42" w:rsidRPr="00F71F8D" w:rsidRDefault="00276A42" w:rsidP="00276A4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276A42" w:rsidRPr="00F71F8D" w14:paraId="066B708A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1BFF57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1F7E81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F44E2CC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BD6DF9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30B655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CFC2A7" w14:textId="77777777" w:rsidR="00276A42" w:rsidRPr="00F71F8D" w:rsidRDefault="00276A42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76A42" w:rsidRPr="00F71F8D" w14:paraId="48AD4F76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C918E0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C32CC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5ABC0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5AD750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30DD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72C59" w14:textId="77777777" w:rsidR="00276A42" w:rsidRPr="00F71F8D" w:rsidRDefault="00276A42" w:rsidP="0050238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276A42" w:rsidRPr="00F71F8D" w14:paraId="6459C233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E48E5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CF49A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9DBBE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FF1E6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FD15B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BF70DD" w14:textId="77777777" w:rsidR="00276A42" w:rsidRPr="00F71F8D" w:rsidRDefault="00276A42" w:rsidP="0050238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276A42" w:rsidRPr="00F71F8D" w14:paraId="7490A99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BF85D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3FFD2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A9F4AD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1C8570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7E570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9EC07" w14:textId="77777777" w:rsidR="00276A42" w:rsidRPr="00F71F8D" w:rsidRDefault="00276A42" w:rsidP="00502388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276A42" w:rsidRPr="00F71F8D" w14:paraId="2C380A40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64EDB" w14:textId="77777777" w:rsidR="00276A42" w:rsidRPr="00F71F8D" w:rsidRDefault="00276A42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C1B7A" w14:textId="77777777" w:rsidR="00276A42" w:rsidRPr="00F71F8D" w:rsidRDefault="00276A42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46CACC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DEC5C9" w14:textId="77777777" w:rsidR="00276A42" w:rsidRPr="00F71F8D" w:rsidRDefault="00276A42" w:rsidP="0050238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6630B" w14:textId="77777777" w:rsidR="00276A42" w:rsidRPr="00F71F8D" w:rsidRDefault="00276A42" w:rsidP="00502388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29196" w14:textId="77777777" w:rsidR="00276A42" w:rsidRPr="00F71F8D" w:rsidRDefault="00276A42" w:rsidP="00502388">
            <w:pPr>
              <w:ind w:firstLineChars="0" w:firstLine="0"/>
              <w:jc w:val="left"/>
            </w:pPr>
          </w:p>
        </w:tc>
      </w:tr>
      <w:tr w:rsidR="00276A42" w:rsidRPr="00F71F8D" w14:paraId="50EF929A" w14:textId="77777777" w:rsidTr="00502388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EDFC28" w14:textId="77777777" w:rsidR="00276A42" w:rsidRPr="00F71F8D" w:rsidRDefault="00276A42" w:rsidP="00502388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276A42" w:rsidRPr="00F71F8D" w14:paraId="2CD47FE8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D7F265" w14:textId="0EBC0172" w:rsidR="00276A42" w:rsidRPr="00F71F8D" w:rsidRDefault="00486B26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7AB501" w14:textId="438F300A" w:rsidR="00276A42" w:rsidRPr="00F71F8D" w:rsidRDefault="00486B26" w:rsidP="00502388">
            <w:pPr>
              <w:ind w:firstLineChars="0" w:firstLine="0"/>
              <w:jc w:val="center"/>
            </w:pPr>
            <w: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7EB691" w14:textId="7C598233" w:rsidR="00276A42" w:rsidRPr="00F71F8D" w:rsidRDefault="00486B26" w:rsidP="0050238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2E8BEE" w14:textId="2E1C86E3" w:rsidR="00276A42" w:rsidRPr="00F71F8D" w:rsidRDefault="00486B26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BAE63A" w14:textId="176F78C0" w:rsidR="00276A42" w:rsidRPr="00F71F8D" w:rsidRDefault="00486B26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1F24D3" w14:textId="6F37DAD1" w:rsidR="00276A42" w:rsidRPr="00F71F8D" w:rsidRDefault="00486B26" w:rsidP="00502388">
            <w:pPr>
              <w:ind w:firstLineChars="0" w:firstLine="0"/>
              <w:jc w:val="left"/>
            </w:pPr>
            <w:r>
              <w:t>问题唯一编号</w:t>
            </w:r>
          </w:p>
        </w:tc>
      </w:tr>
      <w:tr w:rsidR="00486B26" w:rsidRPr="00F71F8D" w14:paraId="5011F20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3BA52B" w14:textId="1BFB6C3B" w:rsidR="00486B26" w:rsidRPr="00F71F8D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3C642C" w14:textId="1773C736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DBC812" w14:textId="4FAE29CC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973D73" w14:textId="5268D1F3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1D0F43" w14:textId="2A1266F7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DF56CD" w14:textId="1F04CF66" w:rsidR="00486B26" w:rsidRPr="00F71F8D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486B26" w:rsidRPr="00F71F8D" w14:paraId="543D025E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7EE489" w14:textId="16954257" w:rsidR="00486B26" w:rsidRPr="00F71F8D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124E7C" w14:textId="771EC59D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F59C869" w14:textId="72901935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6A2410" w14:textId="1A4B377D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F62AF7" w14:textId="0AF2FE6D" w:rsidR="00486B26" w:rsidRPr="00F71F8D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DB2591" w14:textId="27174F4D" w:rsidR="00486B26" w:rsidRPr="00F71F8D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486B26" w:rsidRPr="00F71F8D" w14:paraId="2D12FE77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90B00F" w14:textId="4449FD30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BEF61C" w14:textId="6582E776" w:rsidR="00486B26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8F44EA9" w14:textId="69F68F94" w:rsidR="00486B26" w:rsidRDefault="00486B26" w:rsidP="00486B26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F7A95F8" w14:textId="529C7294" w:rsidR="00486B26" w:rsidRPr="00F71F8D" w:rsidRDefault="00486B26" w:rsidP="00486B26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D80624" w14:textId="171EE651" w:rsidR="00486B26" w:rsidRDefault="00486B26" w:rsidP="00486B26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704BA6" w14:textId="17767191" w:rsidR="00486B26" w:rsidRDefault="00486B26" w:rsidP="00486B26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486B26" w:rsidRPr="00F71F8D" w14:paraId="02198BD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A2FC5D" w14:textId="6ABCB185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B84DD5" w14:textId="63F335BF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8EBA3F" w14:textId="0461D8F3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8BE2DF" w14:textId="56E46C22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8B52A3" w14:textId="1D182D9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EE17F3" w14:textId="4399A1DE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486B26" w:rsidRPr="00F71F8D" w14:paraId="3E0ED71D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E2CA64" w14:textId="77E39B5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7B3F23" w14:textId="71CB1C57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31EF44" w14:textId="180B173D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9B4DD78" w14:textId="1415426D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A10F4C" w14:textId="6D96BBE1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FD4B41F" w14:textId="4AB297F4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486B26" w:rsidRPr="00F71F8D" w14:paraId="122D268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71C0EA" w14:textId="407C572A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02C7FE" w14:textId="7D28B2D5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BF4632" w14:textId="1D6187A6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2F4CDB8" w14:textId="0EA1FC8F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84F8B6" w14:textId="56E6F012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465B65" w14:textId="7494B3AF" w:rsidR="00486B26" w:rsidRDefault="00486B26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F97917" w:rsidRPr="00F71F8D" w14:paraId="1F98124B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EE21E1" w14:textId="28028D3B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969911" w14:textId="26874ACC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7B0368" w14:textId="113FB9AC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3E8BA4" w14:textId="77777777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7FEAC4" w14:textId="54C2B0FB" w:rsidR="00F97917" w:rsidRDefault="00F97917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5E5963" w14:textId="6B2CBA65" w:rsidR="00F97917" w:rsidRDefault="00F97917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lastRenderedPageBreak/>
              <w:t>元</w:t>
            </w:r>
          </w:p>
        </w:tc>
      </w:tr>
      <w:tr w:rsidR="00486B26" w:rsidRPr="00F71F8D" w14:paraId="6B355322" w14:textId="77777777" w:rsidTr="0050238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07CC1F" w14:textId="12A65CA7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2E8AFE" w14:textId="6E4660C1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59701EC" w14:textId="2A9933E6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3197CB" w14:textId="77777777" w:rsidR="00486B26" w:rsidRDefault="00486B26" w:rsidP="00486B26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993783" w14:textId="03F5E1F2" w:rsidR="00486B26" w:rsidRDefault="0019063C" w:rsidP="00486B26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F384A9" w14:textId="388FD6BE" w:rsidR="00486B26" w:rsidRDefault="0019063C" w:rsidP="00486B26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yyyy-MM-dd HH:mm:ss</w:t>
            </w:r>
          </w:p>
        </w:tc>
      </w:tr>
    </w:tbl>
    <w:p w14:paraId="4CB8E8EE" w14:textId="77777777" w:rsidR="00276A42" w:rsidRDefault="00276A42" w:rsidP="00276A42">
      <w:pPr>
        <w:ind w:firstLine="480"/>
      </w:pPr>
    </w:p>
    <w:p w14:paraId="692B0385" w14:textId="77777777" w:rsidR="00486B26" w:rsidRPr="001666BF" w:rsidRDefault="00486B26" w:rsidP="00276A42">
      <w:pPr>
        <w:ind w:firstLine="480"/>
      </w:pPr>
    </w:p>
    <w:p w14:paraId="0C010542" w14:textId="6571D9B7" w:rsidR="00B010D7" w:rsidRPr="00783E8F" w:rsidRDefault="00B010D7" w:rsidP="00B010D7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问题详情</w:t>
      </w:r>
      <w:r w:rsidRPr="00F71F8D">
        <w:rPr>
          <w:rFonts w:hint="eastAsia"/>
        </w:rPr>
        <w:t>(</w:t>
      </w:r>
      <w:r w:rsidR="00F04522">
        <w:rPr>
          <w:rFonts w:hint="eastAsia"/>
        </w:rPr>
        <w:t>POST</w:t>
      </w:r>
      <w:r>
        <w:t xml:space="preserve"> </w:t>
      </w:r>
      <w:r>
        <w:rPr>
          <w:rFonts w:hint="eastAsia"/>
        </w:rPr>
        <w:t>/question</w:t>
      </w:r>
      <w:r>
        <w:t>/detail/{questionId})</w:t>
      </w:r>
    </w:p>
    <w:p w14:paraId="1E337CC3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845F8C4" w14:textId="42E49724" w:rsidR="00B010D7" w:rsidRDefault="00B010D7" w:rsidP="00B010D7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问题</w:t>
      </w:r>
      <w:r w:rsidR="00321332">
        <w:rPr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6F654C52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C2DCCD1" w14:textId="77777777" w:rsidR="00B010D7" w:rsidRDefault="00B010D7" w:rsidP="00B010D7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24173E7A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010D7" w:rsidRPr="00F71F8D" w14:paraId="57B013C8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C48BEA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1384F52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847E948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CD6FF4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4CED22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32172D" w14:textId="77777777" w:rsidR="00B010D7" w:rsidRPr="00F71F8D" w:rsidRDefault="00B010D7" w:rsidP="00F8022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010D7" w:rsidRPr="00F71F8D" w14:paraId="21374634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F3B201" w14:textId="64B6E499" w:rsidR="00B010D7" w:rsidRPr="00F71F8D" w:rsidRDefault="00146EE6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009BBD" w14:textId="26B35360" w:rsidR="00B010D7" w:rsidRPr="00F71F8D" w:rsidRDefault="00146EE6" w:rsidP="00F8022C">
            <w:pPr>
              <w:ind w:leftChars="-11" w:left="-2" w:hangingChars="10" w:hanging="24"/>
              <w:jc w:val="center"/>
              <w:rPr>
                <w:bCs/>
              </w:rPr>
            </w:pPr>
            <w:r w:rsidRPr="00146EE6">
              <w:rPr>
                <w:rFonts w:hint="eastAsia"/>
                <w:bCs/>
              </w:rP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39786" w14:textId="0612AACD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 w:rsidR="00146EE6">
              <w:rPr>
                <w:rFonts w:hint="eastAsia"/>
                <w:bCs/>
              </w:rPr>
              <w:t xml:space="preserve">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8BECE" w14:textId="4892619E" w:rsidR="00B010D7" w:rsidRPr="00F71F8D" w:rsidRDefault="00146EE6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CB77B" w14:textId="32B7B8C6" w:rsidR="00B010D7" w:rsidRPr="00F71F8D" w:rsidRDefault="00146EE6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97D0EE" w14:textId="06BEC9C6" w:rsidR="00B010D7" w:rsidRPr="00F71F8D" w:rsidRDefault="00146EE6" w:rsidP="00F8022C">
            <w:pPr>
              <w:ind w:leftChars="-11" w:left="-2" w:hangingChars="10" w:hanging="24"/>
              <w:jc w:val="left"/>
              <w:rPr>
                <w:bCs/>
              </w:rPr>
            </w:pPr>
            <w:r w:rsidRPr="00146EE6">
              <w:rPr>
                <w:rFonts w:hint="eastAsia"/>
                <w:bCs/>
              </w:rPr>
              <w:t>问题编号</w:t>
            </w:r>
          </w:p>
        </w:tc>
      </w:tr>
      <w:tr w:rsidR="00B010D7" w:rsidRPr="00F71F8D" w14:paraId="501539AA" w14:textId="77777777" w:rsidTr="00146EE6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8D0996" w14:textId="1A620DBF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5B163" w14:textId="4C2C06AF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62DA09" w14:textId="152F29D5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537885" w14:textId="7FF9931D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433359" w14:textId="248DAC8F" w:rsidR="00B010D7" w:rsidRPr="00F71F8D" w:rsidRDefault="006E18A4" w:rsidP="00F8022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911ED" w14:textId="77777777" w:rsidR="00B010D7" w:rsidRDefault="006E18A4" w:rsidP="00F8022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如果学生点击查看自己问题详情时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请传递</w:t>
            </w:r>
          </w:p>
          <w:p w14:paraId="0F15BD8B" w14:textId="1D4F924E" w:rsidR="0075027E" w:rsidRPr="00F71F8D" w:rsidRDefault="0075027E" w:rsidP="00F8022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教师端查看时</w:t>
            </w:r>
            <w:r>
              <w:rPr>
                <w:bCs/>
              </w:rPr>
              <w:t>,</w:t>
            </w:r>
            <w:r>
              <w:rPr>
                <w:bCs/>
              </w:rPr>
              <w:t>无需传递</w:t>
            </w:r>
          </w:p>
        </w:tc>
      </w:tr>
    </w:tbl>
    <w:p w14:paraId="70759FFC" w14:textId="77777777" w:rsidR="00B010D7" w:rsidRPr="00F71F8D" w:rsidRDefault="00B010D7" w:rsidP="00B010D7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B010D7" w:rsidRPr="00F71F8D" w14:paraId="6076BFDE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8782A0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AB2C89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D859B6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F68212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E8B60C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9CA51B" w14:textId="77777777" w:rsidR="00B010D7" w:rsidRPr="00F71F8D" w:rsidRDefault="00B010D7" w:rsidP="00F8022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B010D7" w:rsidRPr="00F71F8D" w14:paraId="5D380C75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EDE017" w14:textId="77777777" w:rsidR="00B010D7" w:rsidRPr="00F71F8D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questionId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BAB663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t>问题编号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F3BA3F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3CEB43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1A443A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B84B92" w14:textId="77777777" w:rsidR="00B010D7" w:rsidRPr="00F71F8D" w:rsidRDefault="00B010D7" w:rsidP="00F8022C">
            <w:pPr>
              <w:ind w:firstLineChars="0" w:firstLine="0"/>
              <w:jc w:val="left"/>
            </w:pPr>
            <w:r>
              <w:t>问题唯一编号</w:t>
            </w:r>
          </w:p>
        </w:tc>
      </w:tr>
      <w:tr w:rsidR="007A65DE" w:rsidRPr="00F71F8D" w14:paraId="6A327CD1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96010A" w14:textId="3DE88257" w:rsidR="007A65DE" w:rsidRDefault="007A65DE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CB2A29E" w14:textId="1484E304" w:rsidR="007A65DE" w:rsidRDefault="007A65DE" w:rsidP="00F8022C">
            <w:pPr>
              <w:ind w:firstLineChars="0" w:firstLine="0"/>
              <w:jc w:val="center"/>
            </w:pPr>
            <w:r>
              <w:t>学生</w:t>
            </w:r>
            <w: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1553E6" w14:textId="374FE2A0" w:rsidR="007A65DE" w:rsidRDefault="007A65DE" w:rsidP="00F8022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4089DA" w14:textId="0EB5E6C6" w:rsidR="007A65DE" w:rsidRDefault="007A65DE" w:rsidP="00F802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F54E3C" w14:textId="7362FAD1" w:rsidR="007A65DE" w:rsidRDefault="007A65DE" w:rsidP="00F8022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CC705B3" w14:textId="3BCF7A84" w:rsidR="007A65DE" w:rsidRDefault="007A65DE" w:rsidP="00F8022C">
            <w:pPr>
              <w:ind w:firstLineChars="0" w:firstLine="0"/>
              <w:jc w:val="left"/>
            </w:pPr>
            <w:r>
              <w:t>提问学生编号</w:t>
            </w:r>
          </w:p>
        </w:tc>
      </w:tr>
      <w:tr w:rsidR="00B010D7" w:rsidRPr="00F71F8D" w14:paraId="22153BF0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42DE69" w14:textId="77777777" w:rsidR="00B010D7" w:rsidRPr="00F71F8D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5B504B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24012D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4DCA1A" w14:textId="77777777" w:rsidR="00B010D7" w:rsidRPr="00F71F8D" w:rsidRDefault="00B010D7" w:rsidP="00F8022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4F4577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28C4DD" w14:textId="77777777" w:rsidR="00B010D7" w:rsidRPr="00F71F8D" w:rsidRDefault="00B010D7" w:rsidP="00F8022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B010D7" w:rsidRPr="00F71F8D" w14:paraId="3C3649CF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A91E03" w14:textId="77777777" w:rsidR="00B010D7" w:rsidRPr="00F71F8D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F118EE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问题所属年</w:t>
            </w:r>
            <w:r>
              <w:rPr>
                <w:rFonts w:hint="eastAsia"/>
                <w:bCs/>
              </w:rPr>
              <w:lastRenderedPageBreak/>
              <w:t>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563303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bCs/>
              </w:rPr>
              <w:lastRenderedPageBreak/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EFB7AF" w14:textId="77777777" w:rsidR="00B010D7" w:rsidRPr="00F71F8D" w:rsidRDefault="00B010D7" w:rsidP="00F8022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6673E4" w14:textId="77777777" w:rsidR="00B010D7" w:rsidRPr="00F71F8D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78B7F7" w14:textId="77777777" w:rsidR="00B010D7" w:rsidRPr="00F71F8D" w:rsidRDefault="00B010D7" w:rsidP="00F8022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B010D7" w:rsidRPr="00F71F8D" w14:paraId="77AA6D87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BA6431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A2650C" w14:textId="77777777" w:rsidR="00B010D7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问题所属科目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0B4E82" w14:textId="77777777" w:rsidR="00B010D7" w:rsidRDefault="00B010D7" w:rsidP="00F8022C">
            <w:pPr>
              <w:ind w:firstLineChars="0" w:firstLine="0"/>
              <w:jc w:val="center"/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CFA034" w14:textId="77777777" w:rsidR="00B010D7" w:rsidRPr="00F71F8D" w:rsidRDefault="00B010D7" w:rsidP="00F8022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41AF9A" w14:textId="77777777" w:rsidR="00B010D7" w:rsidRDefault="00B010D7" w:rsidP="00F8022C">
            <w:pPr>
              <w:ind w:firstLineChars="0" w:firstLine="0"/>
              <w:jc w:val="center"/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FA7013" w14:textId="77777777" w:rsidR="00B010D7" w:rsidRDefault="00B010D7" w:rsidP="00F8022C">
            <w:pPr>
              <w:ind w:firstLineChars="0" w:firstLine="0"/>
              <w:jc w:val="left"/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B010D7" w:rsidRPr="00F71F8D" w14:paraId="4AE29DE6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38D212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EDFEA75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问题所属单元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327640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EF56E1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E4E9A7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E48582" w14:textId="77777777" w:rsidR="00B010D7" w:rsidRDefault="00B010D7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二单元</w:t>
            </w:r>
          </w:p>
        </w:tc>
      </w:tr>
      <w:tr w:rsidR="00B010D7" w:rsidRPr="00F71F8D" w14:paraId="3B9A6B2F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059F1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176724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DC9BD5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53065C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27B1F2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E23F13" w14:textId="77777777" w:rsidR="00B010D7" w:rsidRDefault="00B010D7" w:rsidP="00F8022C">
            <w:pPr>
              <w:ind w:firstLineChars="0" w:firstLine="0"/>
              <w:jc w:val="left"/>
              <w:rPr>
                <w:bCs/>
              </w:rPr>
            </w:pPr>
            <w:r w:rsidRPr="00C87C98">
              <w:rPr>
                <w:rFonts w:hint="eastAsia"/>
                <w:bCs/>
              </w:rPr>
              <w:t>状态</w:t>
            </w:r>
            <w:r w:rsidRPr="00C87C98">
              <w:rPr>
                <w:rFonts w:hint="eastAsia"/>
                <w:bCs/>
              </w:rPr>
              <w:t>(-1-</w:t>
            </w:r>
            <w:r w:rsidRPr="00C87C98">
              <w:rPr>
                <w:rFonts w:hint="eastAsia"/>
                <w:bCs/>
              </w:rPr>
              <w:t>已删除</w:t>
            </w:r>
            <w:r w:rsidRPr="00C87C98">
              <w:rPr>
                <w:rFonts w:hint="eastAsia"/>
                <w:bCs/>
              </w:rPr>
              <w:t>;1-</w:t>
            </w:r>
            <w:r w:rsidRPr="00C87C98">
              <w:rPr>
                <w:rFonts w:hint="eastAsia"/>
                <w:bCs/>
              </w:rPr>
              <w:t>未回答</w:t>
            </w:r>
            <w:r w:rsidRPr="00C87C98">
              <w:rPr>
                <w:rFonts w:hint="eastAsia"/>
                <w:bCs/>
              </w:rPr>
              <w:t>;2-</w:t>
            </w:r>
            <w:r w:rsidRPr="00C87C98">
              <w:rPr>
                <w:rFonts w:hint="eastAsia"/>
                <w:bCs/>
              </w:rPr>
              <w:t>已回答</w:t>
            </w:r>
            <w:r w:rsidRPr="00C87C98">
              <w:rPr>
                <w:rFonts w:hint="eastAsia"/>
                <w:bCs/>
              </w:rPr>
              <w:t>;3-</w:t>
            </w:r>
            <w:r w:rsidRPr="00C87C98">
              <w:rPr>
                <w:rFonts w:hint="eastAsia"/>
                <w:bCs/>
              </w:rPr>
              <w:t>待评价</w:t>
            </w:r>
            <w:r w:rsidRPr="00C87C98">
              <w:rPr>
                <w:rFonts w:hint="eastAsia"/>
                <w:bCs/>
              </w:rPr>
              <w:t>;4-</w:t>
            </w:r>
            <w:r w:rsidRPr="00C87C98">
              <w:rPr>
                <w:rFonts w:hint="eastAsia"/>
                <w:bCs/>
              </w:rPr>
              <w:t>已评价</w:t>
            </w:r>
            <w:r w:rsidRPr="00C87C98">
              <w:rPr>
                <w:rFonts w:hint="eastAsia"/>
                <w:bCs/>
              </w:rPr>
              <w:t>)</w:t>
            </w:r>
          </w:p>
        </w:tc>
      </w:tr>
      <w:tr w:rsidR="00B010D7" w:rsidRPr="00F71F8D" w14:paraId="36F0EA04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0EC385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6FA262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B52DA4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A4D495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7C101A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828338" w14:textId="77777777" w:rsidR="00B010D7" w:rsidRDefault="00B010D7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B010D7" w:rsidRPr="00F71F8D" w14:paraId="3BA86E22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4E59DE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DA7F3F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509FC6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0E73EE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8234D3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314171" w14:textId="77777777" w:rsidR="00B010D7" w:rsidRDefault="00B010D7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D44935" w:rsidRPr="00F71F8D" w14:paraId="7ACB6FF0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C6A2F8" w14:textId="38152498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image</w:t>
            </w:r>
            <w:r>
              <w:rPr>
                <w:bCs/>
              </w:rPr>
              <w:t>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66EBB9" w14:textId="249E02E6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6DD3B2" w14:textId="6B146AF9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5F5C69" w14:textId="77777777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8EEA7" w14:textId="0958B6DD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985395" w14:textId="218CDC95" w:rsidR="00D44935" w:rsidRDefault="00D44935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问题对应图片地址</w:t>
            </w:r>
          </w:p>
        </w:tc>
      </w:tr>
      <w:tr w:rsidR="00D44935" w:rsidRPr="00F71F8D" w14:paraId="5767C80F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5E1562" w14:textId="4FA7672C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vf</w:t>
            </w:r>
            <w:r>
              <w:rPr>
                <w:bCs/>
              </w:rPr>
              <w:t>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6713AB" w14:textId="53F865E9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音频地址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6A2A0A" w14:textId="41FF001C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DB8DD6" w14:textId="77777777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DD1A2A" w14:textId="77777777" w:rsidR="00D44935" w:rsidRDefault="00D44935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41ABC7" w14:textId="53801387" w:rsidR="00D44935" w:rsidRDefault="00D44935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问题对应音频地址</w:t>
            </w:r>
          </w:p>
        </w:tc>
      </w:tr>
      <w:tr w:rsidR="00B010D7" w:rsidRPr="00F71F8D" w14:paraId="6CEE32A6" w14:textId="77777777" w:rsidTr="00F8022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95DF46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A360DC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C7CF5C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6AC46D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FE78CC" w14:textId="77777777" w:rsidR="00B010D7" w:rsidRDefault="00B010D7" w:rsidP="00F8022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6CCC80" w14:textId="77777777" w:rsidR="00B010D7" w:rsidRDefault="00B010D7" w:rsidP="00F8022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yyyy-MM-dd HH:mm:ss</w:t>
            </w:r>
          </w:p>
        </w:tc>
      </w:tr>
    </w:tbl>
    <w:p w14:paraId="0919F694" w14:textId="77777777" w:rsidR="00B010D7" w:rsidRDefault="00B010D7" w:rsidP="00B010D7">
      <w:pPr>
        <w:ind w:firstLine="480"/>
      </w:pPr>
    </w:p>
    <w:p w14:paraId="44155160" w14:textId="77777777" w:rsidR="00B010D7" w:rsidRPr="001666BF" w:rsidRDefault="00B010D7" w:rsidP="00B010D7">
      <w:pPr>
        <w:ind w:firstLine="480"/>
      </w:pPr>
    </w:p>
    <w:p w14:paraId="0E8EEADA" w14:textId="19F6B131" w:rsidR="008F5C6A" w:rsidRPr="00783E8F" w:rsidRDefault="00757832" w:rsidP="008F5C6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学生端</w:t>
      </w:r>
      <w:r>
        <w:rPr>
          <w:rFonts w:hint="eastAsia"/>
        </w:rPr>
        <w:t>)</w:t>
      </w:r>
      <w:r w:rsidR="00C769A2">
        <w:rPr>
          <w:rFonts w:hint="eastAsia"/>
        </w:rPr>
        <w:t>提交问题</w:t>
      </w:r>
      <w:r w:rsidR="008F5C6A" w:rsidRPr="00F71F8D">
        <w:rPr>
          <w:rFonts w:hint="eastAsia"/>
        </w:rPr>
        <w:t>(</w:t>
      </w:r>
      <w:r w:rsidR="008F5C6A">
        <w:rPr>
          <w:rFonts w:hint="eastAsia"/>
        </w:rPr>
        <w:t>POST</w:t>
      </w:r>
      <w:r w:rsidR="008F5C6A">
        <w:t xml:space="preserve"> </w:t>
      </w:r>
      <w:r w:rsidR="008F5C6A">
        <w:rPr>
          <w:rFonts w:hint="eastAsia"/>
        </w:rPr>
        <w:t>/question</w:t>
      </w:r>
      <w:r w:rsidR="008F5C6A">
        <w:t>/ask)</w:t>
      </w:r>
    </w:p>
    <w:p w14:paraId="1BD4591B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3C6B2538" w14:textId="5B47A0E9" w:rsidR="008F5C6A" w:rsidRDefault="008F5C6A" w:rsidP="008F5C6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rFonts w:hint="eastAsia"/>
          <w:smallCaps/>
          <w:color w:val="000000"/>
          <w:kern w:val="44"/>
          <w:szCs w:val="21"/>
        </w:rPr>
        <w:t>提交问题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757FA8F6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D81DA7B" w14:textId="77777777" w:rsidR="008F5C6A" w:rsidRDefault="008F5C6A" w:rsidP="008F5C6A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39A776ED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8F5C6A" w:rsidRPr="00F71F8D" w14:paraId="57D571ED" w14:textId="77777777" w:rsidTr="0095491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8A3E8F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8ED356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44E467B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9F2DE62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4A3F9F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77B7DD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8F5C6A" w:rsidRPr="00F71F8D" w14:paraId="7E12E199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0FD09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3809F9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E38F25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73151" w14:textId="21BE96D3" w:rsidR="008F5C6A" w:rsidRPr="00F71F8D" w:rsidRDefault="00DB2020" w:rsidP="0095491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2BD714" w14:textId="77777777" w:rsidR="008F5C6A" w:rsidRPr="00F71F8D" w:rsidRDefault="008F5C6A" w:rsidP="0095491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4F4B91" w14:textId="69A6C5F2" w:rsidR="008F5C6A" w:rsidRPr="00F71F8D" w:rsidRDefault="00F30C61" w:rsidP="0095491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无需传递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C35DEA" w:rsidRPr="00F71F8D" w14:paraId="4EF96F5B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4B8A5" w14:textId="6590D758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6C56CC" w14:textId="00A22F6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ACD8A" w14:textId="690038A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BC0384" w14:textId="1E25E8F6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DFDDBC" w14:textId="61BEE3B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A35AA" w14:textId="73320FEF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C35DEA" w:rsidRPr="00F71F8D" w14:paraId="06173117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38A877" w14:textId="629A2FB8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A39C77" w14:textId="50259543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68D20" w14:textId="4CDC090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0BCE5" w14:textId="1C9BAE77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B86D7" w14:textId="59C0AC6A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20C44A" w14:textId="4FA33FD7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一年级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九年级</w:t>
            </w:r>
          </w:p>
        </w:tc>
      </w:tr>
      <w:tr w:rsidR="00C35DEA" w:rsidRPr="00F71F8D" w14:paraId="166F8D19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C89BC3" w14:textId="44D4F31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C7B4F" w14:textId="3EED6AFE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所属科目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E335A7" w14:textId="4F8D319D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E2B19" w14:textId="4399E2D4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183959" w14:textId="22489E0C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CC7F3" w14:textId="56E3E888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语文</w:t>
            </w:r>
          </w:p>
        </w:tc>
      </w:tr>
      <w:tr w:rsidR="00C35DEA" w:rsidRPr="00F71F8D" w14:paraId="4B8F4568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4B7E7" w14:textId="2048F98D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EFE14C" w14:textId="2A9A65E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30C47" w14:textId="0042F914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1B00AB" w14:textId="684CB22D" w:rsidR="00C35DEA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58A26" w14:textId="2F635057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C1881A" w14:textId="100DDFF7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问题内容</w:t>
            </w:r>
          </w:p>
        </w:tc>
      </w:tr>
      <w:tr w:rsidR="00C35DEA" w:rsidRPr="00F71F8D" w14:paraId="1AEDF82A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A23EB" w14:textId="7F55CFB5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60A73F" w14:textId="1A0E4FD0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FCCA32" w14:textId="3218982F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E59D61" w14:textId="749310B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37B71" w14:textId="48F483C2" w:rsidR="00C35DEA" w:rsidRDefault="00C35DEA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3526E" w14:textId="676F967F" w:rsidR="00C35DEA" w:rsidRDefault="00C35DEA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如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小学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初中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高中</w:t>
            </w:r>
          </w:p>
        </w:tc>
      </w:tr>
      <w:tr w:rsidR="00DB2020" w:rsidRPr="00F71F8D" w14:paraId="08B38824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21B55" w14:textId="1841F192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questionPrice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8F85B6" w14:textId="4A244927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97E72" w14:textId="319C0D5E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4A166" w14:textId="2CA448EA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0928E" w14:textId="77777777" w:rsidR="00DB2020" w:rsidRDefault="00DB2020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333CE2" w14:textId="69A964F1" w:rsidR="00DB2020" w:rsidRDefault="00DB2020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问题价格</w:t>
            </w:r>
            <w:r>
              <w:rPr>
                <w:rFonts w:hint="eastAsia"/>
                <w:bCs/>
              </w:rPr>
              <w:t>整数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单位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97350E" w:rsidRPr="00F71F8D" w14:paraId="23089ED2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595E7" w14:textId="6A9B188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imagePath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4886C" w14:textId="22A37D8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问题图片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627858" w14:textId="466A9451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AF8B07" w14:textId="01C8B68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757B2F" w14:textId="7777777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03ACCA" w14:textId="0A0D85E7" w:rsidR="0097350E" w:rsidRDefault="0097350E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问题图片</w:t>
            </w:r>
          </w:p>
        </w:tc>
      </w:tr>
      <w:tr w:rsidR="0097350E" w:rsidRPr="00F71F8D" w14:paraId="27596FC9" w14:textId="77777777" w:rsidTr="0095491A">
        <w:trPr>
          <w:trHeight w:val="407"/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9A1CE2" w14:textId="3C0918D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vfPath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2FE76" w14:textId="21306921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问题音频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F8F885" w14:textId="1CAE3969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2BF56" w14:textId="62DD316E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328D9" w14:textId="77777777" w:rsidR="0097350E" w:rsidRDefault="0097350E" w:rsidP="00C35DEA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2F3A2" w14:textId="3D186EDA" w:rsidR="0097350E" w:rsidRDefault="0097350E" w:rsidP="00C35DE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  <w:r w:rsidR="003914DD">
              <w:rPr>
                <w:rFonts w:hint="eastAsia"/>
                <w:bCs/>
              </w:rPr>
              <w:t>录音</w:t>
            </w:r>
          </w:p>
        </w:tc>
      </w:tr>
    </w:tbl>
    <w:p w14:paraId="3565A863" w14:textId="77777777" w:rsidR="008F5C6A" w:rsidRPr="00F71F8D" w:rsidRDefault="008F5C6A" w:rsidP="008F5C6A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8F5C6A" w:rsidRPr="00F71F8D" w14:paraId="4D0CD1CE" w14:textId="77777777" w:rsidTr="0095491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F9B6E8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EAAD0F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FDFCEF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DD0030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5D2775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BF5AD7" w14:textId="77777777" w:rsidR="008F5C6A" w:rsidRPr="00F71F8D" w:rsidRDefault="008F5C6A" w:rsidP="0095491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8F5C6A" w:rsidRPr="00F71F8D" w14:paraId="230993C6" w14:textId="77777777" w:rsidTr="0095491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D9B4A8" w14:textId="0AB85ABC" w:rsidR="008F5C6A" w:rsidRPr="00F71F8D" w:rsidRDefault="008F5C6A" w:rsidP="0095491A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DF495A7" w14:textId="5CA395D8" w:rsidR="008F5C6A" w:rsidRPr="00F71F8D" w:rsidRDefault="008F5C6A" w:rsidP="0095491A">
            <w:pPr>
              <w:ind w:firstLineChars="0" w:firstLine="0"/>
              <w:jc w:val="center"/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B1E14FE" w14:textId="0A684173" w:rsidR="008F5C6A" w:rsidRPr="00F71F8D" w:rsidRDefault="008F5C6A" w:rsidP="0095491A">
            <w:pPr>
              <w:ind w:firstLineChars="0" w:firstLine="0"/>
              <w:jc w:val="center"/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C180847" w14:textId="58FA0395" w:rsidR="008F5C6A" w:rsidRPr="00F71F8D" w:rsidRDefault="008F5C6A" w:rsidP="0095491A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024184" w14:textId="4F2852B7" w:rsidR="008F5C6A" w:rsidRPr="00F71F8D" w:rsidRDefault="008F5C6A" w:rsidP="0095491A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9847DC" w14:textId="1185A56F" w:rsidR="008F5C6A" w:rsidRPr="00F71F8D" w:rsidRDefault="008F5C6A" w:rsidP="0095491A">
            <w:pPr>
              <w:ind w:firstLineChars="0" w:firstLine="0"/>
              <w:jc w:val="left"/>
            </w:pPr>
          </w:p>
        </w:tc>
      </w:tr>
    </w:tbl>
    <w:p w14:paraId="3EF68F2C" w14:textId="77777777" w:rsidR="008F5C6A" w:rsidRDefault="008F5C6A" w:rsidP="008F5C6A">
      <w:pPr>
        <w:ind w:firstLine="480"/>
      </w:pPr>
    </w:p>
    <w:p w14:paraId="13DF51B9" w14:textId="77777777" w:rsidR="008F5C6A" w:rsidRDefault="008F5C6A" w:rsidP="008F5C6A">
      <w:pPr>
        <w:ind w:firstLine="480"/>
      </w:pPr>
    </w:p>
    <w:p w14:paraId="6B1B594E" w14:textId="77777777" w:rsidR="00FA7F0A" w:rsidRDefault="00FA7F0A" w:rsidP="008F5C6A">
      <w:pPr>
        <w:ind w:firstLine="480"/>
      </w:pPr>
    </w:p>
    <w:p w14:paraId="133DE339" w14:textId="77777777" w:rsidR="00FA7F0A" w:rsidRDefault="00FA7F0A" w:rsidP="008F5C6A">
      <w:pPr>
        <w:ind w:firstLine="480"/>
      </w:pPr>
    </w:p>
    <w:p w14:paraId="4842CC1C" w14:textId="77777777" w:rsidR="00FA7F0A" w:rsidRDefault="00FA7F0A" w:rsidP="008F5C6A">
      <w:pPr>
        <w:ind w:firstLine="480"/>
      </w:pPr>
    </w:p>
    <w:p w14:paraId="459D362C" w14:textId="77777777" w:rsidR="00FA7F0A" w:rsidRDefault="00FA7F0A" w:rsidP="008F5C6A">
      <w:pPr>
        <w:ind w:firstLine="480"/>
      </w:pPr>
    </w:p>
    <w:p w14:paraId="3B341452" w14:textId="77777777" w:rsidR="00FA7F0A" w:rsidRDefault="00FA7F0A" w:rsidP="008F5C6A">
      <w:pPr>
        <w:ind w:firstLine="480"/>
      </w:pPr>
    </w:p>
    <w:p w14:paraId="57FC5B90" w14:textId="77777777" w:rsidR="00FA7F0A" w:rsidRDefault="00FA7F0A" w:rsidP="008F5C6A">
      <w:pPr>
        <w:ind w:firstLine="480"/>
      </w:pPr>
    </w:p>
    <w:p w14:paraId="075191FC" w14:textId="77777777" w:rsidR="00FA7F0A" w:rsidRPr="001666BF" w:rsidRDefault="00FA7F0A" w:rsidP="008F5C6A">
      <w:pPr>
        <w:ind w:firstLine="480"/>
      </w:pPr>
    </w:p>
    <w:p w14:paraId="69C6F276" w14:textId="7BF19BE1" w:rsidR="00972EC4" w:rsidRPr="00783E8F" w:rsidRDefault="00972EC4" w:rsidP="00972EC4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课程列表查询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/list)</w:t>
      </w:r>
    </w:p>
    <w:p w14:paraId="105092C7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7E1BA412" w14:textId="06E63270" w:rsidR="00972EC4" w:rsidRDefault="00972EC4" w:rsidP="00972EC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4A453B"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05724732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0C21F7FF" w14:textId="6F3CE16B" w:rsidR="00972EC4" w:rsidRDefault="00527645" w:rsidP="00972EC4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</w:t>
      </w:r>
      <w:r w:rsidR="00972EC4">
        <w:rPr>
          <w:rFonts w:hint="eastAsia"/>
          <w:smallCaps/>
          <w:color w:val="000000"/>
          <w:kern w:val="44"/>
          <w:szCs w:val="21"/>
        </w:rPr>
        <w:t>登录</w:t>
      </w:r>
      <w:r>
        <w:rPr>
          <w:rFonts w:hint="eastAsia"/>
          <w:smallCaps/>
          <w:color w:val="000000"/>
          <w:kern w:val="44"/>
          <w:szCs w:val="21"/>
        </w:rPr>
        <w:t>,</w:t>
      </w:r>
      <w:r>
        <w:rPr>
          <w:rFonts w:hint="eastAsia"/>
          <w:smallCaps/>
          <w:color w:val="000000"/>
          <w:kern w:val="44"/>
          <w:szCs w:val="21"/>
        </w:rPr>
        <w:t>但如果为教师端</w:t>
      </w:r>
      <w:r>
        <w:rPr>
          <w:rFonts w:hint="eastAsia"/>
          <w:smallCaps/>
          <w:color w:val="000000"/>
          <w:kern w:val="44"/>
          <w:szCs w:val="21"/>
        </w:rPr>
        <w:t xml:space="preserve"> </w:t>
      </w:r>
      <w:r>
        <w:rPr>
          <w:rFonts w:hint="eastAsia"/>
          <w:smallCaps/>
          <w:color w:val="000000"/>
          <w:kern w:val="44"/>
          <w:szCs w:val="21"/>
        </w:rPr>
        <w:t>则教师需要登录</w:t>
      </w:r>
      <w:r w:rsidR="00972EC4">
        <w:rPr>
          <w:rFonts w:hint="eastAsia"/>
          <w:smallCaps/>
          <w:color w:val="000000"/>
          <w:kern w:val="44"/>
          <w:szCs w:val="21"/>
        </w:rPr>
        <w:t>；</w:t>
      </w:r>
    </w:p>
    <w:p w14:paraId="0E33B946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72EC4" w:rsidRPr="00F71F8D" w14:paraId="145B0ED7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57586A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E7DE3B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04563DC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14D460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243E77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7D4208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72EC4" w:rsidRPr="00F71F8D" w14:paraId="3D999FC5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51118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7D8808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D86B3B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96857C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8BB1BA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2DF194" w14:textId="77777777" w:rsidR="00972EC4" w:rsidRPr="00F71F8D" w:rsidRDefault="00972EC4" w:rsidP="00783E31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972EC4" w:rsidRPr="00F71F8D" w14:paraId="1D07B889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931CB6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C14B49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71E8D7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E5838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B4D90" w14:textId="77777777" w:rsidR="00972EC4" w:rsidRPr="00F71F8D" w:rsidRDefault="00972EC4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2B5278" w14:textId="77777777" w:rsidR="00972EC4" w:rsidRPr="00F71F8D" w:rsidRDefault="00972EC4" w:rsidP="00783E31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972EC4" w:rsidRPr="00F71F8D" w14:paraId="4DC6CBC0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3F2BAC" w14:textId="0E636BB2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B3F66" w14:textId="436177BA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3C04B2" w14:textId="337CCAE4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8CF5EF" w14:textId="55804A1E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3A06D" w14:textId="35A85111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E3DD5" w14:textId="1CEDDC0A" w:rsidR="00972EC4" w:rsidRPr="00F71F8D" w:rsidRDefault="004A453B" w:rsidP="00783E31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 w:rsidR="0063593E">
              <w:rPr>
                <w:rFonts w:hint="eastAsia"/>
                <w:bCs/>
              </w:rPr>
              <w:t>教师</w:t>
            </w:r>
            <w:r>
              <w:rPr>
                <w:rFonts w:hint="eastAsia"/>
                <w:bCs/>
              </w:rPr>
              <w:t>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972EC4" w:rsidRPr="00F71F8D" w14:paraId="529A4772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36781" w14:textId="6791DE38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26A923" w14:textId="773015D5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3856C" w14:textId="34652126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9254AD" w14:textId="26B57EC1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765E2" w14:textId="1BCC84B0" w:rsidR="00972EC4" w:rsidRPr="00F71F8D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9C84AB" w14:textId="131F7410" w:rsidR="00972EC4" w:rsidRPr="00F71F8D" w:rsidRDefault="004A453B" w:rsidP="00783E31">
            <w:pPr>
              <w:ind w:leftChars="-11" w:left="-2" w:hangingChars="10" w:hanging="24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972EC4" w:rsidRPr="00F71F8D" w14:paraId="7410EA1C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3CA84" w14:textId="1489F070" w:rsidR="00972EC4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CE539" w14:textId="15891FE4" w:rsidR="00972EC4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2892F" w14:textId="72536E72" w:rsidR="00972EC4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5A2DF" w14:textId="05C0EEB3" w:rsidR="00972EC4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613D7" w14:textId="5591F010" w:rsidR="00972EC4" w:rsidRDefault="004A453B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63D5E1" w14:textId="32974C77" w:rsidR="00972EC4" w:rsidRDefault="004A453B" w:rsidP="00783E31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科目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如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语文</w:t>
            </w:r>
          </w:p>
        </w:tc>
      </w:tr>
      <w:tr w:rsidR="00E34238" w:rsidRPr="00F71F8D" w14:paraId="56462454" w14:textId="77777777" w:rsidTr="00783E3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18770" w14:textId="33C73500" w:rsidR="00E34238" w:rsidRDefault="00E34238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45C666" w14:textId="721B9434" w:rsidR="00E34238" w:rsidRDefault="00E34238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93AC8" w14:textId="0B107A8B" w:rsidR="00E34238" w:rsidRDefault="00E34238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B0CAB9" w14:textId="1239D22F" w:rsidR="00E34238" w:rsidRDefault="00E34238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5DDA4D" w14:textId="4F410494" w:rsidR="00E34238" w:rsidRDefault="00E34238" w:rsidP="00783E3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8C6D33" w14:textId="3A95E145" w:rsidR="00E34238" w:rsidRDefault="00E34238" w:rsidP="00783E31">
            <w:pPr>
              <w:ind w:leftChars="-11" w:left="-2" w:hangingChars="10" w:hanging="24"/>
              <w:jc w:val="left"/>
              <w:rPr>
                <w:bCs/>
              </w:rPr>
            </w:pPr>
            <w:r w:rsidRPr="00E34238">
              <w:rPr>
                <w:rFonts w:hint="eastAsia"/>
                <w:bCs/>
              </w:rPr>
              <w:t>课程所属类型</w:t>
            </w:r>
            <w:r w:rsidRPr="00E34238">
              <w:rPr>
                <w:rFonts w:hint="eastAsia"/>
                <w:bCs/>
              </w:rPr>
              <w:t>(1-</w:t>
            </w:r>
            <w:r w:rsidRPr="00E34238">
              <w:rPr>
                <w:rFonts w:hint="eastAsia"/>
                <w:bCs/>
              </w:rPr>
              <w:t>微课</w:t>
            </w:r>
            <w:r w:rsidRPr="00E34238">
              <w:rPr>
                <w:rFonts w:hint="eastAsia"/>
                <w:bCs/>
              </w:rPr>
              <w:t>;2-vip</w:t>
            </w:r>
            <w:r w:rsidRPr="00E34238">
              <w:rPr>
                <w:rFonts w:hint="eastAsia"/>
                <w:bCs/>
              </w:rPr>
              <w:t>一对一课程</w:t>
            </w:r>
            <w:r w:rsidRPr="00E34238">
              <w:rPr>
                <w:rFonts w:hint="eastAsia"/>
                <w:bCs/>
              </w:rPr>
              <w:t>;3-vip</w:t>
            </w:r>
            <w:r w:rsidRPr="00E34238">
              <w:rPr>
                <w:rFonts w:hint="eastAsia"/>
                <w:bCs/>
              </w:rPr>
              <w:t>云课堂</w:t>
            </w:r>
            <w:r w:rsidRPr="00E34238">
              <w:rPr>
                <w:rFonts w:hint="eastAsia"/>
                <w:bCs/>
              </w:rPr>
              <w:t>)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不填查询全部</w:t>
            </w:r>
          </w:p>
        </w:tc>
      </w:tr>
    </w:tbl>
    <w:p w14:paraId="23F1282D" w14:textId="77777777" w:rsidR="00972EC4" w:rsidRPr="00F71F8D" w:rsidRDefault="00972EC4" w:rsidP="00972EC4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840"/>
        <w:gridCol w:w="813"/>
        <w:gridCol w:w="836"/>
        <w:gridCol w:w="974"/>
        <w:gridCol w:w="2792"/>
      </w:tblGrid>
      <w:tr w:rsidR="00972EC4" w:rsidRPr="00F71F8D" w14:paraId="2C720E38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9F11CC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7ABBF0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88D7B4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C7F56C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1F12B1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61CDDB3" w14:textId="77777777" w:rsidR="00972EC4" w:rsidRPr="00F71F8D" w:rsidRDefault="00972EC4" w:rsidP="00783E3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972EC4" w:rsidRPr="00F71F8D" w14:paraId="720F629F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84D4A" w14:textId="77777777" w:rsidR="00972EC4" w:rsidRPr="00F71F8D" w:rsidRDefault="00972EC4" w:rsidP="00783E31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9ECA5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584AD5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3BC5DE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228C20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665D21" w14:textId="77777777" w:rsidR="00972EC4" w:rsidRPr="00F71F8D" w:rsidRDefault="00972EC4" w:rsidP="00783E31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972EC4" w:rsidRPr="00F71F8D" w14:paraId="42690AC2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77156" w14:textId="77777777" w:rsidR="00972EC4" w:rsidRPr="00F71F8D" w:rsidRDefault="00972EC4" w:rsidP="00783E31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3D6F7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AC30F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9DDB5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CB38A0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84417" w14:textId="77777777" w:rsidR="00972EC4" w:rsidRPr="00F71F8D" w:rsidRDefault="00972EC4" w:rsidP="00783E31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972EC4" w:rsidRPr="00F71F8D" w14:paraId="263EDDA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E9D9A" w14:textId="77777777" w:rsidR="00972EC4" w:rsidRPr="00F71F8D" w:rsidRDefault="00972EC4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0F0B7" w14:textId="77777777" w:rsidR="00972EC4" w:rsidRPr="00F71F8D" w:rsidRDefault="00972EC4" w:rsidP="00783E31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F792A" w14:textId="77777777" w:rsidR="00972EC4" w:rsidRPr="00F71F8D" w:rsidRDefault="00972EC4" w:rsidP="00783E31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8348D" w14:textId="77777777" w:rsidR="00972EC4" w:rsidRPr="00F71F8D" w:rsidRDefault="00972EC4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04B51B" w14:textId="77777777" w:rsidR="00972EC4" w:rsidRPr="00F71F8D" w:rsidRDefault="00972EC4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482E8" w14:textId="77777777" w:rsidR="00972EC4" w:rsidRPr="00F71F8D" w:rsidRDefault="00972EC4" w:rsidP="00783E31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972EC4" w:rsidRPr="00F71F8D" w14:paraId="216A15A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AA55D" w14:textId="77777777" w:rsidR="00972EC4" w:rsidRPr="00F71F8D" w:rsidRDefault="00972EC4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6BC1F" w14:textId="77777777" w:rsidR="00972EC4" w:rsidRPr="00F71F8D" w:rsidRDefault="00972EC4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BDB36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57A77" w14:textId="77777777" w:rsidR="00972EC4" w:rsidRPr="00F71F8D" w:rsidRDefault="00972EC4" w:rsidP="00783E31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7E486" w14:textId="77777777" w:rsidR="00972EC4" w:rsidRPr="00F71F8D" w:rsidRDefault="00972EC4" w:rsidP="00783E31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36B27B" w14:textId="77777777" w:rsidR="00972EC4" w:rsidRPr="00F71F8D" w:rsidRDefault="00972EC4" w:rsidP="00783E31">
            <w:pPr>
              <w:ind w:firstLineChars="0" w:firstLine="0"/>
              <w:jc w:val="left"/>
            </w:pPr>
          </w:p>
        </w:tc>
      </w:tr>
      <w:tr w:rsidR="00972EC4" w:rsidRPr="00F71F8D" w14:paraId="610AE4CE" w14:textId="77777777" w:rsidTr="00783E31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CDF3B2" w14:textId="77777777" w:rsidR="00972EC4" w:rsidRPr="00F71F8D" w:rsidRDefault="00972EC4" w:rsidP="00783E31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972EC4" w:rsidRPr="00F71F8D" w14:paraId="1EC0EE0E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F89776" w14:textId="787321EC" w:rsidR="00972EC4" w:rsidRPr="00F71F8D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0D787E5" w14:textId="0928F860" w:rsidR="00972EC4" w:rsidRPr="00F71F8D" w:rsidRDefault="00541E7C" w:rsidP="00783E31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854A1C" w14:textId="020D8216" w:rsidR="00972EC4" w:rsidRPr="00F71F8D" w:rsidRDefault="00541E7C" w:rsidP="00783E31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78FFEB" w14:textId="3D4A8624" w:rsidR="00972EC4" w:rsidRPr="00F71F8D" w:rsidRDefault="00972EC4" w:rsidP="00783E31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FEBC00" w14:textId="5B442563" w:rsidR="00972EC4" w:rsidRPr="00F71F8D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7F3FD7" w14:textId="4EE9A875" w:rsidR="00972EC4" w:rsidRPr="00F71F8D" w:rsidRDefault="00541E7C" w:rsidP="00783E31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972EC4" w:rsidRPr="00F71F8D" w14:paraId="2CB8CE69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79457B" w14:textId="1CF6FDCF" w:rsidR="00972EC4" w:rsidRPr="00F71F8D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6B7AF1" w14:textId="1AB58EA1" w:rsidR="00972EC4" w:rsidRPr="00F71F8D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B5841AC" w14:textId="156B6848" w:rsidR="00972EC4" w:rsidRPr="00F71F8D" w:rsidRDefault="00541E7C" w:rsidP="00783E31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DC4052" w14:textId="77777777" w:rsidR="00972EC4" w:rsidRPr="00F71F8D" w:rsidRDefault="00972EC4" w:rsidP="00783E31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9C65A6" w14:textId="548C5C8F" w:rsidR="00972EC4" w:rsidRPr="00F71F8D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F485AB" w14:textId="1E352BC5" w:rsidR="00972EC4" w:rsidRPr="00F71F8D" w:rsidRDefault="00541E7C" w:rsidP="00783E31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972EC4" w:rsidRPr="00F71F8D" w14:paraId="5E6ADA58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D34B17" w14:textId="72F466E8" w:rsidR="00972EC4" w:rsidRPr="00F71F8D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F48CFE" w14:textId="79393AC9" w:rsidR="00972EC4" w:rsidRPr="00F71F8D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1CBBB" w14:textId="02DCDFC9" w:rsidR="00972EC4" w:rsidRPr="00F71F8D" w:rsidRDefault="00541E7C" w:rsidP="00783E31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81AEA9" w14:textId="77777777" w:rsidR="00972EC4" w:rsidRPr="00F71F8D" w:rsidRDefault="00972EC4" w:rsidP="00783E31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164842" w14:textId="6E81D7F7" w:rsidR="00972EC4" w:rsidRPr="00F71F8D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DEF507" w14:textId="09B01092" w:rsidR="00972EC4" w:rsidRPr="00F71F8D" w:rsidRDefault="00541E7C" w:rsidP="00783E31">
            <w:pPr>
              <w:ind w:firstLineChars="0" w:firstLine="0"/>
              <w:jc w:val="left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小学</w:t>
            </w:r>
          </w:p>
        </w:tc>
      </w:tr>
      <w:tr w:rsidR="00972EC4" w:rsidRPr="00F71F8D" w14:paraId="7B0D7E3A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4742C7" w14:textId="5FC046A7" w:rsidR="00972EC4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999D7" w14:textId="0D2D75E3" w:rsidR="00972EC4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EFCD3C" w14:textId="50BF6DA5" w:rsidR="00972EC4" w:rsidRDefault="00541E7C" w:rsidP="00783E31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A141A7" w14:textId="77777777" w:rsidR="00972EC4" w:rsidRPr="00F71F8D" w:rsidRDefault="00972EC4" w:rsidP="00783E31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6068C1" w14:textId="5ADE273C" w:rsidR="00972EC4" w:rsidRDefault="00541E7C" w:rsidP="00783E31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9F79B9" w14:textId="2FD2A4A8" w:rsidR="00972EC4" w:rsidRDefault="00541E7C" w:rsidP="00783E31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972EC4" w:rsidRPr="00F71F8D" w14:paraId="7068D05E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B076F9" w14:textId="0D01886D" w:rsidR="00972EC4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D10AB2" w14:textId="607FBC47" w:rsidR="00972EC4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941924" w14:textId="3EFEF211" w:rsidR="00972EC4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95690C" w14:textId="77777777" w:rsidR="00972EC4" w:rsidRDefault="00972EC4" w:rsidP="00783E31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EBCB93" w14:textId="55994047" w:rsidR="00972EC4" w:rsidRDefault="00541E7C" w:rsidP="00783E31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ED948D" w14:textId="3761212C" w:rsidR="00972EC4" w:rsidRDefault="00541E7C" w:rsidP="00783E31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541E7C" w:rsidRPr="00F71F8D" w14:paraId="3DBA04F7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0E9CC4" w14:textId="2442725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A0ACFF" w14:textId="6249283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198967" w14:textId="0F91DB52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B928EE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641DAF" w14:textId="40FDBCA5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1D399A4" w14:textId="1748053D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541E7C" w:rsidRPr="00F71F8D" w14:paraId="21865C92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5D5026" w14:textId="0734C019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teaReal</w:t>
            </w:r>
            <w:r>
              <w:rPr>
                <w:bCs/>
              </w:rPr>
              <w:t>name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D8822B" w14:textId="55E1A45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068695" w14:textId="01888685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5EF99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A5A8E3" w14:textId="6D9D3E68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4CB9F3" w14:textId="145EE5EB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</w:tr>
      <w:tr w:rsidR="00541E7C" w:rsidRPr="00F71F8D" w14:paraId="4004032A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9A16D8" w14:textId="044CFB9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coursePrice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6B3316" w14:textId="41B1A77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93ABEE" w14:textId="2FE90891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37BA9A" w14:textId="77777777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FE8A6C" w14:textId="19FA5E2C" w:rsidR="00541E7C" w:rsidRDefault="00541E7C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114153" w14:textId="172971BD" w:rsidR="00541E7C" w:rsidRDefault="00541E7C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课程价格</w:t>
            </w:r>
          </w:p>
        </w:tc>
      </w:tr>
      <w:tr w:rsidR="0083238F" w:rsidRPr="00F71F8D" w14:paraId="5040632F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D86472" w14:textId="4CF4FC8B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 w:rsidRPr="0083238F">
              <w:rPr>
                <w:bCs/>
              </w:rPr>
              <w:t>courseIntroduce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9234CA" w14:textId="44A10623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课程简介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4001F3E" w14:textId="707553BD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3BB8302" w14:textId="77777777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9DDCBC" w14:textId="692EEE25" w:rsidR="0083238F" w:rsidRDefault="0083238F" w:rsidP="00541E7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29FF9F" w14:textId="1E6AF42D" w:rsidR="0083238F" w:rsidRDefault="0083238F" w:rsidP="00541E7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课程简介</w:t>
            </w:r>
          </w:p>
        </w:tc>
      </w:tr>
      <w:tr w:rsidR="008C7A17" w:rsidRPr="00F71F8D" w14:paraId="3921FF15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E9186B" w14:textId="19721BD7" w:rsidR="008C7A17" w:rsidRPr="0083238F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B5ABDC6" w14:textId="49A2CB8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2F4D57" w14:textId="05665A9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B6D87A" w14:textId="7777777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9B79F0" w14:textId="42AD882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A1E02E" w14:textId="164D1657" w:rsidR="008C7A17" w:rsidRDefault="008C7A17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747440" w:rsidRPr="00F71F8D" w14:paraId="7374E71B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A1AECC" w14:textId="000E18BD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courseCoverUrl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BB791D" w14:textId="0D0875A8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221F6E" w14:textId="0698FE08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1CAD42" w14:textId="77777777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2F7ED6" w14:textId="36561F32" w:rsidR="00747440" w:rsidRDefault="00747440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821CAFB" w14:textId="790072E3" w:rsidR="00747440" w:rsidRDefault="00747440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</w:tr>
      <w:tr w:rsidR="008C7A17" w:rsidRPr="00F71F8D" w14:paraId="413154B3" w14:textId="77777777" w:rsidTr="0074744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FA3F51" w14:textId="70629B46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5BF731" w14:textId="1996BD96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626FAE0" w14:textId="7E84990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7348AD" w14:textId="77777777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B804DE" w14:textId="3DE7BE84" w:rsidR="008C7A17" w:rsidRDefault="008C7A17" w:rsidP="008C7A17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B9F8154" w14:textId="6FD8FAED" w:rsidR="008C7A17" w:rsidRDefault="008C7A17" w:rsidP="008C7A17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1C8B210F" w14:textId="77777777" w:rsidR="00972EC4" w:rsidRDefault="00972EC4" w:rsidP="00972EC4">
      <w:pPr>
        <w:ind w:firstLine="480"/>
      </w:pPr>
    </w:p>
    <w:p w14:paraId="2080019C" w14:textId="77777777" w:rsidR="00972EC4" w:rsidRPr="001666BF" w:rsidRDefault="00972EC4" w:rsidP="00972EC4">
      <w:pPr>
        <w:ind w:firstLine="480"/>
      </w:pPr>
    </w:p>
    <w:p w14:paraId="193B230A" w14:textId="5380E4B7" w:rsidR="006D242F" w:rsidRPr="00783E8F" w:rsidRDefault="006D242F" w:rsidP="006D242F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课程详情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</w:t>
      </w:r>
      <w:r w:rsidR="00D93D51">
        <w:t>detail/{courseId}</w:t>
      </w:r>
      <w:r>
        <w:t>)</w:t>
      </w:r>
    </w:p>
    <w:p w14:paraId="0CBC01DD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3A03CD9" w14:textId="3D196744" w:rsidR="006D242F" w:rsidRDefault="006D242F" w:rsidP="006D24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="00D93D51">
        <w:rPr>
          <w:smallCaps/>
          <w:color w:val="000000"/>
          <w:kern w:val="44"/>
          <w:szCs w:val="21"/>
        </w:rPr>
        <w:t>详情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554B2833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F51FE6D" w14:textId="77777777" w:rsidR="006D242F" w:rsidRDefault="006D242F" w:rsidP="006D242F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本接口不要求学生登录</w:t>
      </w:r>
      <w:r>
        <w:rPr>
          <w:rFonts w:hint="eastAsia"/>
          <w:smallCaps/>
          <w:color w:val="000000"/>
          <w:kern w:val="44"/>
          <w:szCs w:val="21"/>
        </w:rPr>
        <w:t>,</w:t>
      </w:r>
      <w:r>
        <w:rPr>
          <w:rFonts w:hint="eastAsia"/>
          <w:smallCaps/>
          <w:color w:val="000000"/>
          <w:kern w:val="44"/>
          <w:szCs w:val="21"/>
        </w:rPr>
        <w:t>但如果为教师端</w:t>
      </w:r>
      <w:r>
        <w:rPr>
          <w:rFonts w:hint="eastAsia"/>
          <w:smallCaps/>
          <w:color w:val="000000"/>
          <w:kern w:val="44"/>
          <w:szCs w:val="21"/>
        </w:rPr>
        <w:t xml:space="preserve"> </w:t>
      </w:r>
      <w:r>
        <w:rPr>
          <w:rFonts w:hint="eastAsia"/>
          <w:smallCaps/>
          <w:color w:val="000000"/>
          <w:kern w:val="44"/>
          <w:szCs w:val="21"/>
        </w:rPr>
        <w:t>则教师需要登录；</w:t>
      </w:r>
    </w:p>
    <w:p w14:paraId="479A6387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D242F" w:rsidRPr="00F71F8D" w14:paraId="7B833F2C" w14:textId="77777777" w:rsidTr="00AF082E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8E91A46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A195F1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022653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852E05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4356EC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6A8528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D242F" w:rsidRPr="00F71F8D" w14:paraId="4D7BCD76" w14:textId="77777777" w:rsidTr="00AF082E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1BEF99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39AB9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1380C6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401667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A84B88" w14:textId="77777777" w:rsidR="006D242F" w:rsidRPr="00F71F8D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65948" w14:textId="77777777" w:rsidR="006D242F" w:rsidRPr="00F71F8D" w:rsidRDefault="006D242F" w:rsidP="00AF082E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教师端调用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6D242F" w:rsidRPr="00F71F8D" w14:paraId="72DED6FF" w14:textId="77777777" w:rsidTr="00AF082E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860B73" w14:textId="2EFBC46B" w:rsidR="006D242F" w:rsidRPr="00F71F8D" w:rsidRDefault="00087420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1FD9D" w14:textId="0147A13D" w:rsidR="006D242F" w:rsidRPr="00F71F8D" w:rsidRDefault="00087420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B4AC5" w14:textId="1704C3BF" w:rsidR="006D242F" w:rsidRPr="00F71F8D" w:rsidRDefault="00087420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0667F" w14:textId="2CD62585" w:rsidR="006D242F" w:rsidRPr="00F71F8D" w:rsidRDefault="00087420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8E470" w14:textId="2E6A1C76" w:rsidR="006D242F" w:rsidRPr="00F71F8D" w:rsidRDefault="00087420" w:rsidP="00AF082E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A06F69" w14:textId="39329618" w:rsidR="006D242F" w:rsidRPr="00F71F8D" w:rsidRDefault="00087420" w:rsidP="00AF082E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6D242F" w:rsidRPr="00F71F8D" w14:paraId="111B6084" w14:textId="77777777" w:rsidTr="00AF082E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AFC41" w14:textId="38730953" w:rsidR="006D242F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C411F" w14:textId="53CE9D3D" w:rsidR="006D242F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B3799" w14:textId="20B4D150" w:rsidR="006D242F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50D3CD" w14:textId="3F0E3FDD" w:rsidR="006D242F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A5CFA" w14:textId="42151D35" w:rsidR="006D242F" w:rsidRDefault="006D242F" w:rsidP="00AF082E">
            <w:pPr>
              <w:ind w:leftChars="-11" w:left="-2" w:hangingChars="10" w:hanging="24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DC640" w14:textId="6C2427BB" w:rsidR="006D242F" w:rsidRDefault="006D242F" w:rsidP="00AF082E">
            <w:pPr>
              <w:ind w:leftChars="-11" w:left="-2" w:hangingChars="10" w:hanging="24"/>
              <w:jc w:val="left"/>
              <w:rPr>
                <w:bCs/>
              </w:rPr>
            </w:pPr>
          </w:p>
        </w:tc>
      </w:tr>
    </w:tbl>
    <w:p w14:paraId="62526491" w14:textId="77777777" w:rsidR="006D242F" w:rsidRPr="00F71F8D" w:rsidRDefault="006D242F" w:rsidP="006D242F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1701"/>
        <w:gridCol w:w="955"/>
        <w:gridCol w:w="836"/>
        <w:gridCol w:w="974"/>
        <w:gridCol w:w="2792"/>
      </w:tblGrid>
      <w:tr w:rsidR="006D242F" w:rsidRPr="00F71F8D" w14:paraId="6F61081F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E90CDC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9F02E7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3F2D7D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C0D886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3F446C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30E8D6" w14:textId="77777777" w:rsidR="006D242F" w:rsidRPr="00F71F8D" w:rsidRDefault="006D242F" w:rsidP="00AF082E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D242F" w:rsidRPr="00F71F8D" w14:paraId="5B852117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83B005" w14:textId="77777777" w:rsidR="006D242F" w:rsidRPr="00F71F8D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0462C6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4DE6D3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9CFC87" w14:textId="77777777" w:rsidR="006D242F" w:rsidRPr="00F71F8D" w:rsidRDefault="006D242F" w:rsidP="00AF082E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9092A6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456A859" w14:textId="77777777" w:rsidR="006D242F" w:rsidRPr="00F71F8D" w:rsidRDefault="006D242F" w:rsidP="00AF082E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6D242F" w:rsidRPr="00F71F8D" w14:paraId="4B5750B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D53697E" w14:textId="77777777" w:rsidR="006D242F" w:rsidRPr="00F71F8D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02BD19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1D3603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ADC0F8" w14:textId="77777777" w:rsidR="006D242F" w:rsidRPr="00F71F8D" w:rsidRDefault="006D242F" w:rsidP="00AF082E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D0C68F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5E14F9" w14:textId="77777777" w:rsidR="006D242F" w:rsidRPr="00F71F8D" w:rsidRDefault="006D242F" w:rsidP="00AF082E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6D242F" w:rsidRPr="00F71F8D" w14:paraId="6DC45F88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BFBE5D" w14:textId="77777777" w:rsidR="006D242F" w:rsidRPr="00F71F8D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F6DFBC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EF20323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6F5FBC" w14:textId="77777777" w:rsidR="006D242F" w:rsidRPr="00F71F8D" w:rsidRDefault="006D242F" w:rsidP="00AF082E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B87940" w14:textId="77777777" w:rsidR="006D242F" w:rsidRPr="00F71F8D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1070CF" w14:textId="77777777" w:rsidR="006D242F" w:rsidRPr="00F71F8D" w:rsidRDefault="006D242F" w:rsidP="00AF082E">
            <w:pPr>
              <w:ind w:firstLineChars="0" w:firstLine="0"/>
              <w:jc w:val="left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小学</w:t>
            </w:r>
          </w:p>
        </w:tc>
      </w:tr>
      <w:tr w:rsidR="006D242F" w:rsidRPr="00F71F8D" w14:paraId="43FA5E62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91D64D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6FF0B" w14:textId="77777777" w:rsidR="006D242F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03363E" w14:textId="77777777" w:rsidR="006D242F" w:rsidRDefault="006D242F" w:rsidP="00AF082E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44BC12" w14:textId="77777777" w:rsidR="006D242F" w:rsidRPr="00F71F8D" w:rsidRDefault="006D242F" w:rsidP="00AF082E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EFC652" w14:textId="77777777" w:rsidR="006D242F" w:rsidRDefault="006D242F" w:rsidP="00AF082E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981213" w14:textId="77777777" w:rsidR="006D242F" w:rsidRDefault="006D242F" w:rsidP="00AF082E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6D242F" w:rsidRPr="00F71F8D" w14:paraId="0382982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03BCA0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683CF6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F78680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EFD43D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ADE5D3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56BC4C" w14:textId="77777777" w:rsidR="006D242F" w:rsidRDefault="006D242F" w:rsidP="00AF082E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6D242F" w:rsidRPr="00F71F8D" w14:paraId="03A515ED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13392D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85519C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98947C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84FF1C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E3BB981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4845A8" w14:textId="77777777" w:rsidR="006D242F" w:rsidRDefault="006D242F" w:rsidP="00AF082E">
            <w:pPr>
              <w:ind w:firstLineChars="0" w:firstLine="0"/>
              <w:jc w:val="left"/>
              <w:rPr>
                <w:bCs/>
              </w:rPr>
            </w:pPr>
            <w:r w:rsidRPr="004A453B">
              <w:rPr>
                <w:rFonts w:hint="eastAsia"/>
                <w:bCs/>
              </w:rPr>
              <w:t>状态</w:t>
            </w:r>
            <w:r w:rsidRPr="004A453B">
              <w:rPr>
                <w:rFonts w:hint="eastAsia"/>
                <w:bCs/>
              </w:rPr>
              <w:t>(1-</w:t>
            </w:r>
            <w:r w:rsidRPr="004A453B">
              <w:rPr>
                <w:rFonts w:hint="eastAsia"/>
                <w:bCs/>
              </w:rPr>
              <w:t>未发布</w:t>
            </w:r>
            <w:r w:rsidRPr="004A453B">
              <w:rPr>
                <w:rFonts w:hint="eastAsia"/>
                <w:bCs/>
              </w:rPr>
              <w:t>;2-</w:t>
            </w:r>
            <w:r w:rsidRPr="004A453B">
              <w:rPr>
                <w:rFonts w:hint="eastAsia"/>
                <w:bCs/>
              </w:rPr>
              <w:t>已发布</w:t>
            </w:r>
            <w:r w:rsidRPr="004A453B">
              <w:rPr>
                <w:rFonts w:hint="eastAsia"/>
                <w:bCs/>
              </w:rPr>
              <w:t>;3-</w:t>
            </w:r>
            <w:r w:rsidRPr="004A453B">
              <w:rPr>
                <w:rFonts w:hint="eastAsia"/>
                <w:bCs/>
              </w:rPr>
              <w:t>未上课</w:t>
            </w:r>
            <w:r w:rsidRPr="004A453B">
              <w:rPr>
                <w:rFonts w:hint="eastAsia"/>
                <w:bCs/>
              </w:rPr>
              <w:t>;4-</w:t>
            </w:r>
            <w:r w:rsidRPr="004A453B">
              <w:rPr>
                <w:rFonts w:hint="eastAsia"/>
                <w:bCs/>
              </w:rPr>
              <w:t>已上课</w:t>
            </w:r>
            <w:r w:rsidRPr="004A453B">
              <w:rPr>
                <w:rFonts w:hint="eastAsia"/>
                <w:bCs/>
              </w:rPr>
              <w:t>)</w:t>
            </w:r>
          </w:p>
        </w:tc>
      </w:tr>
      <w:tr w:rsidR="006D242F" w:rsidRPr="00F71F8D" w14:paraId="26623B12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46DB0B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teaReal</w:t>
            </w:r>
            <w:r>
              <w:rPr>
                <w:bCs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4E2CCF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19C5C3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C48509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3070C6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635936" w14:textId="77777777" w:rsidR="006D242F" w:rsidRDefault="006D242F" w:rsidP="00AF082E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教师姓名</w:t>
            </w:r>
          </w:p>
        </w:tc>
      </w:tr>
      <w:tr w:rsidR="006D242F" w:rsidRPr="00F71F8D" w14:paraId="2835CD96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180DBD6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coursePrice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7E605B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436510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890722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E3619E" w14:textId="77777777" w:rsidR="006D242F" w:rsidRDefault="006D242F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24C211" w14:textId="77777777" w:rsidR="006D242F" w:rsidRDefault="006D242F" w:rsidP="00AF082E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课程价格</w:t>
            </w:r>
          </w:p>
        </w:tc>
      </w:tr>
      <w:tr w:rsidR="0028262B" w:rsidRPr="00F71F8D" w14:paraId="000B99A4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4AE99C" w14:textId="4241DF18" w:rsidR="0028262B" w:rsidRDefault="0028262B" w:rsidP="00AF082E">
            <w:pPr>
              <w:ind w:firstLineChars="0" w:firstLine="0"/>
              <w:jc w:val="center"/>
              <w:rPr>
                <w:bCs/>
              </w:rPr>
            </w:pPr>
            <w:r w:rsidRPr="0028262B">
              <w:rPr>
                <w:bCs/>
              </w:rPr>
              <w:t>courseIntroduce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F10B91" w14:textId="384EE2EA" w:rsidR="0028262B" w:rsidRDefault="0028262B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课程详情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55AA4C" w14:textId="16BAA43D" w:rsidR="0028262B" w:rsidRDefault="0028262B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72D94F" w14:textId="77777777" w:rsidR="0028262B" w:rsidRDefault="0028262B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079247" w14:textId="113B6A97" w:rsidR="0028262B" w:rsidRDefault="0028262B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837AD1" w14:textId="62E22665" w:rsidR="0028262B" w:rsidRDefault="0028262B" w:rsidP="00AF082E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课程详情</w:t>
            </w:r>
          </w:p>
        </w:tc>
      </w:tr>
      <w:tr w:rsidR="00B275EA" w:rsidRPr="00F71F8D" w14:paraId="0387E3EA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283C65" w14:textId="55DD1B1F" w:rsidR="00B275EA" w:rsidRDefault="00B275EA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A1BD38" w14:textId="54D024AE" w:rsidR="00B275EA" w:rsidRDefault="00B275EA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8E4CE9C" w14:textId="55D3D250" w:rsidR="00B275EA" w:rsidRDefault="00B275EA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D6F22A" w14:textId="77777777" w:rsidR="00B275EA" w:rsidRDefault="00B275EA" w:rsidP="00AF082E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1517A4" w14:textId="3A383AD4" w:rsidR="00B275EA" w:rsidRDefault="00B275EA" w:rsidP="00AF082E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38B515" w14:textId="11F9555B" w:rsidR="00B275EA" w:rsidRDefault="00B275EA" w:rsidP="00AF082E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747440" w:rsidRPr="00F71F8D" w14:paraId="6DBA1DF3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0F2B50" w14:textId="1A9140D6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courseCoverUrl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FD912E" w14:textId="51711D45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B74185" w14:textId="7B7CBD80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1593A73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240AEC" w14:textId="7B7EC4BE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CC3C71B" w14:textId="494EA6EE" w:rsidR="00747440" w:rsidRDefault="00747440" w:rsidP="00747440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课程封面地址</w:t>
            </w:r>
          </w:p>
        </w:tc>
      </w:tr>
      <w:tr w:rsidR="00747440" w:rsidRPr="00F71F8D" w14:paraId="52053F0E" w14:textId="77777777" w:rsidTr="00EF3927">
        <w:trPr>
          <w:jc w:val="center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1CAAF1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DD6A2E9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34A9CC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62D958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38BD77" w14:textId="77777777" w:rsidR="00747440" w:rsidRDefault="00747440" w:rsidP="00747440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C9566D" w14:textId="77777777" w:rsidR="00747440" w:rsidRDefault="00747440" w:rsidP="00747440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2E50E36A" w14:textId="77777777" w:rsidR="006D242F" w:rsidRDefault="006D242F" w:rsidP="006D242F">
      <w:pPr>
        <w:ind w:firstLine="480"/>
      </w:pPr>
    </w:p>
    <w:p w14:paraId="70311F7D" w14:textId="77777777" w:rsidR="006D242F" w:rsidRPr="001666BF" w:rsidRDefault="006D242F" w:rsidP="006D242F">
      <w:pPr>
        <w:ind w:firstLine="480"/>
      </w:pPr>
    </w:p>
    <w:p w14:paraId="5C8DDE27" w14:textId="2EBC4128" w:rsidR="00350206" w:rsidRPr="00783E8F" w:rsidRDefault="00350206" w:rsidP="00350206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账单列表查询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/bill</w:t>
      </w:r>
      <w:r>
        <w:t>/list)</w:t>
      </w:r>
    </w:p>
    <w:p w14:paraId="49906319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43368342" w14:textId="0F663E46" w:rsidR="00350206" w:rsidRDefault="00350206" w:rsidP="0035020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 w:rsidR="00011E37">
        <w:rPr>
          <w:rFonts w:hint="eastAsia"/>
          <w:smallCaps/>
          <w:color w:val="000000"/>
          <w:kern w:val="44"/>
          <w:szCs w:val="21"/>
        </w:rPr>
        <w:t>账单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1D565844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484E1A7" w14:textId="6970467D" w:rsidR="00350206" w:rsidRDefault="00350206" w:rsidP="00350206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本接口要求登录；</w:t>
      </w:r>
    </w:p>
    <w:p w14:paraId="48D178F1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50206" w:rsidRPr="00F71F8D" w14:paraId="7FDB9498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199503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76574E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FFFC31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7AA7C2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82B403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40BE90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50206" w:rsidRPr="00F71F8D" w14:paraId="0E78E61C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E075D8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5A53A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708007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C8434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989BE1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0CA2D" w14:textId="77777777" w:rsidR="00350206" w:rsidRPr="00F71F8D" w:rsidRDefault="00350206" w:rsidP="007810F8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350206" w:rsidRPr="00F71F8D" w14:paraId="12A87BF4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077C5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9F91DD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BA833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068FF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A8C885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14D8A" w14:textId="77777777" w:rsidR="00350206" w:rsidRPr="00F71F8D" w:rsidRDefault="00350206" w:rsidP="007810F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350206" w:rsidRPr="00F71F8D" w14:paraId="19F556FD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A80ACB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2EEB5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7C4AE0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16B42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CB4CB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00A637" w14:textId="77777777" w:rsidR="00350206" w:rsidRPr="00F71F8D" w:rsidRDefault="00350206" w:rsidP="007810F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教师端调用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必填</w:t>
            </w:r>
          </w:p>
        </w:tc>
      </w:tr>
      <w:tr w:rsidR="00350206" w:rsidRPr="00F71F8D" w14:paraId="38FE6E3A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16D491" w14:textId="00D25DFD" w:rsidR="00350206" w:rsidRPr="00F71F8D" w:rsidRDefault="006B642F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5A268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440A1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039F4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C1AD6" w14:textId="77777777" w:rsidR="00350206" w:rsidRPr="00F71F8D" w:rsidRDefault="00350206" w:rsidP="007810F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DE4B60" w14:textId="7CC8FF5A" w:rsidR="00350206" w:rsidRPr="00F71F8D" w:rsidRDefault="006B642F" w:rsidP="007810F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学生编号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学生端调用必填</w:t>
            </w:r>
          </w:p>
        </w:tc>
      </w:tr>
    </w:tbl>
    <w:p w14:paraId="0C12B71C" w14:textId="77777777" w:rsidR="00350206" w:rsidRPr="00F71F8D" w:rsidRDefault="00350206" w:rsidP="00350206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50206" w:rsidRPr="00F71F8D" w14:paraId="364E862D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50776D4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A666BB2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63E6CD8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E28ADD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F60572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D3BB2FE" w14:textId="77777777" w:rsidR="00350206" w:rsidRPr="00F71F8D" w:rsidRDefault="00350206" w:rsidP="007810F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50206" w:rsidRPr="00F71F8D" w14:paraId="4220CAA9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E4642" w14:textId="77777777" w:rsidR="00350206" w:rsidRPr="00F71F8D" w:rsidRDefault="00350206" w:rsidP="007810F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5A50FA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E18287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594AB0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30D04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72C71" w14:textId="77777777" w:rsidR="00350206" w:rsidRPr="00F71F8D" w:rsidRDefault="00350206" w:rsidP="007810F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350206" w:rsidRPr="00F71F8D" w14:paraId="7DA7B220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0B868A" w14:textId="77777777" w:rsidR="00350206" w:rsidRPr="00F71F8D" w:rsidRDefault="00350206" w:rsidP="007810F8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355178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8353D1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335011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937F89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058B4" w14:textId="77777777" w:rsidR="00350206" w:rsidRPr="00F71F8D" w:rsidRDefault="00350206" w:rsidP="007810F8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350206" w:rsidRPr="00F71F8D" w14:paraId="56CE9CA3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97EE5" w14:textId="77777777" w:rsidR="00350206" w:rsidRPr="00F71F8D" w:rsidRDefault="0035020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5E80A" w14:textId="77777777" w:rsidR="00350206" w:rsidRPr="00F71F8D" w:rsidRDefault="00350206" w:rsidP="007810F8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3A119" w14:textId="77777777" w:rsidR="00350206" w:rsidRPr="00F71F8D" w:rsidRDefault="00350206" w:rsidP="007810F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181147" w14:textId="77777777" w:rsidR="00350206" w:rsidRPr="00F71F8D" w:rsidRDefault="00350206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B986D" w14:textId="77777777" w:rsidR="00350206" w:rsidRPr="00F71F8D" w:rsidRDefault="00350206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359F4" w14:textId="77777777" w:rsidR="00350206" w:rsidRPr="00F71F8D" w:rsidRDefault="00350206" w:rsidP="007810F8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350206" w:rsidRPr="00F71F8D" w14:paraId="5F03BE40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BFF7E" w14:textId="77777777" w:rsidR="00350206" w:rsidRPr="00F71F8D" w:rsidRDefault="0035020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655C4B" w14:textId="77777777" w:rsidR="00350206" w:rsidRPr="00F71F8D" w:rsidRDefault="00350206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9262B8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E1EC88" w14:textId="77777777" w:rsidR="00350206" w:rsidRPr="00F71F8D" w:rsidRDefault="00350206" w:rsidP="007810F8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3C0661" w14:textId="77777777" w:rsidR="00350206" w:rsidRPr="00F71F8D" w:rsidRDefault="00350206" w:rsidP="007810F8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DA370" w14:textId="77777777" w:rsidR="00350206" w:rsidRPr="00F71F8D" w:rsidRDefault="00350206" w:rsidP="007810F8">
            <w:pPr>
              <w:ind w:firstLineChars="0" w:firstLine="0"/>
              <w:jc w:val="left"/>
            </w:pPr>
          </w:p>
        </w:tc>
      </w:tr>
      <w:tr w:rsidR="00350206" w:rsidRPr="00F71F8D" w14:paraId="6A0D72AB" w14:textId="77777777" w:rsidTr="007810F8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690CA" w14:textId="77777777" w:rsidR="00350206" w:rsidRPr="00F71F8D" w:rsidRDefault="00350206" w:rsidP="007810F8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350206" w:rsidRPr="00F71F8D" w14:paraId="73469706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F4E96F" w14:textId="115D70FA" w:rsidR="00350206" w:rsidRPr="00F71F8D" w:rsidRDefault="00DF06AF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orderId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EABFC99" w14:textId="7ECF5F22" w:rsidR="00350206" w:rsidRPr="00F71F8D" w:rsidRDefault="00DF06AF" w:rsidP="007810F8">
            <w:pPr>
              <w:ind w:firstLineChars="0" w:firstLine="0"/>
              <w:jc w:val="center"/>
            </w:pPr>
            <w:r>
              <w:t>订单编号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06590A" w14:textId="5B060691" w:rsidR="00350206" w:rsidRPr="00F71F8D" w:rsidRDefault="00DF06AF" w:rsidP="007810F8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92BE5C" w14:textId="77777777" w:rsidR="00350206" w:rsidRPr="00F71F8D" w:rsidRDefault="00350206" w:rsidP="00DF06AF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9D8E35" w14:textId="66319222" w:rsidR="00350206" w:rsidRPr="00F71F8D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0658FB3" w14:textId="744A9422" w:rsidR="00350206" w:rsidRPr="00F71F8D" w:rsidRDefault="00DF06AF" w:rsidP="007810F8">
            <w:pPr>
              <w:ind w:firstLineChars="0" w:firstLine="0"/>
              <w:jc w:val="left"/>
            </w:pPr>
            <w:r>
              <w:rPr>
                <w:rFonts w:hint="eastAsia"/>
              </w:rPr>
              <w:t>订单编号</w:t>
            </w:r>
          </w:p>
        </w:tc>
      </w:tr>
      <w:tr w:rsidR="00350206" w:rsidRPr="00F71F8D" w14:paraId="0477EF10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1CA894" w14:textId="38393142" w:rsidR="00350206" w:rsidRPr="00F71F8D" w:rsidRDefault="00DF06AF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payout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7C2915" w14:textId="44E650AE" w:rsidR="00350206" w:rsidRPr="00F71F8D" w:rsidRDefault="00DF06AF" w:rsidP="007810F8">
            <w:pPr>
              <w:ind w:firstLineChars="0" w:firstLine="0"/>
              <w:jc w:val="center"/>
            </w:pPr>
            <w:r>
              <w:t>支付金额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40D315" w14:textId="16201859" w:rsidR="00350206" w:rsidRPr="00F71F8D" w:rsidRDefault="00DF06AF" w:rsidP="007810F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3EEBF45" w14:textId="77777777" w:rsidR="00350206" w:rsidRPr="00F71F8D" w:rsidRDefault="00350206" w:rsidP="007810F8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2C9076" w14:textId="6852D822" w:rsidR="00350206" w:rsidRPr="00F71F8D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AEC2E8" w14:textId="0E39838C" w:rsidR="00350206" w:rsidRPr="00F71F8D" w:rsidRDefault="00DF06AF" w:rsidP="007810F8">
            <w:pPr>
              <w:ind w:firstLineChars="0" w:firstLine="0"/>
              <w:jc w:val="left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</w:p>
        </w:tc>
      </w:tr>
      <w:tr w:rsidR="00350206" w:rsidRPr="00F71F8D" w14:paraId="202D8F2A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1AF5CF" w14:textId="1CCF3D6E" w:rsidR="00350206" w:rsidRPr="00F71F8D" w:rsidRDefault="00DF06AF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income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54B422" w14:textId="5C852D4A" w:rsidR="00350206" w:rsidRPr="00F71F8D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收入金额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58F3D18" w14:textId="22E753A3" w:rsidR="00350206" w:rsidRPr="00F71F8D" w:rsidRDefault="00DF06AF" w:rsidP="007810F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2772CC" w14:textId="77777777" w:rsidR="00350206" w:rsidRPr="00F71F8D" w:rsidRDefault="00350206" w:rsidP="007810F8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6BD4F9" w14:textId="1F8058B4" w:rsidR="00350206" w:rsidRPr="00F71F8D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D63EA1" w14:textId="4D9950F4" w:rsidR="00350206" w:rsidRPr="00F71F8D" w:rsidRDefault="00DF06AF" w:rsidP="007810F8">
            <w:pPr>
              <w:ind w:firstLineChars="0" w:firstLine="0"/>
              <w:jc w:val="left"/>
            </w:pP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</w:p>
        </w:tc>
      </w:tr>
      <w:tr w:rsidR="00350206" w:rsidRPr="00F71F8D" w14:paraId="2F7CFF19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EDA0EA9" w14:textId="12D5C4A5" w:rsidR="00350206" w:rsidRDefault="00DF06AF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71190C" w14:textId="1CA33994" w:rsidR="00350206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DACF48" w14:textId="7FF5DD58" w:rsidR="00350206" w:rsidRDefault="00DF06AF" w:rsidP="007810F8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4EC28A" w14:textId="77777777" w:rsidR="00350206" w:rsidRPr="00F71F8D" w:rsidRDefault="00350206" w:rsidP="00DF06AF">
            <w:pPr>
              <w:ind w:firstLineChars="0" w:firstLine="0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8A099E" w14:textId="16397A13" w:rsidR="00350206" w:rsidRDefault="00DF06AF" w:rsidP="007810F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9FB203" w14:textId="0ADC8D40" w:rsidR="00350206" w:rsidRDefault="00DF06AF" w:rsidP="007810F8">
            <w:pPr>
              <w:ind w:firstLineChars="0" w:firstLine="0"/>
              <w:jc w:val="left"/>
            </w:pPr>
            <w:r w:rsidRPr="00DF06AF">
              <w:rPr>
                <w:rFonts w:hint="eastAsia"/>
              </w:rPr>
              <w:t>0-</w:t>
            </w:r>
            <w:r w:rsidRPr="00DF06AF">
              <w:rPr>
                <w:rFonts w:hint="eastAsia"/>
              </w:rPr>
              <w:t>交易成功</w:t>
            </w:r>
            <w:r w:rsidRPr="00DF06AF">
              <w:rPr>
                <w:rFonts w:hint="eastAsia"/>
              </w:rPr>
              <w:t>;1-</w:t>
            </w:r>
            <w:r w:rsidRPr="00DF06AF">
              <w:rPr>
                <w:rFonts w:hint="eastAsia"/>
              </w:rPr>
              <w:t>交易失败</w:t>
            </w:r>
          </w:p>
        </w:tc>
      </w:tr>
      <w:tr w:rsidR="00350206" w:rsidRPr="00F71F8D" w14:paraId="5A10818C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532C09" w14:textId="7E555B72" w:rsidR="00350206" w:rsidRDefault="00940DBB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billStudentDesc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CD39D3" w14:textId="50F2C5EC" w:rsidR="00350206" w:rsidRDefault="00940DBB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交易描述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302459" w14:textId="3E3B9CE8" w:rsidR="00350206" w:rsidRDefault="00940DBB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EF5C3A" w14:textId="77777777" w:rsidR="00350206" w:rsidRDefault="00350206" w:rsidP="007810F8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B1D425" w14:textId="0FFF42EE" w:rsidR="00350206" w:rsidRDefault="00940DBB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245653" w14:textId="444FDA33" w:rsidR="00350206" w:rsidRDefault="00940DBB" w:rsidP="007810F8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交易描述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针对学生端</w:t>
            </w:r>
          </w:p>
        </w:tc>
      </w:tr>
      <w:tr w:rsidR="00940DBB" w:rsidRPr="00F71F8D" w14:paraId="4CFE9FEE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646B811" w14:textId="3F2DA658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billTeacherDesc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1046B5" w14:textId="15618485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交易描述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575621F" w14:textId="592598F0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3422D54" w14:textId="77777777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D1E932" w14:textId="1269247E" w:rsidR="00940DBB" w:rsidRDefault="00940DBB" w:rsidP="00940DBB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EC22C5" w14:textId="3F5D30CE" w:rsidR="00940DBB" w:rsidRDefault="00940DBB" w:rsidP="00940DBB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交易描述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针对教师端</w:t>
            </w:r>
          </w:p>
        </w:tc>
      </w:tr>
      <w:tr w:rsidR="00350206" w:rsidRPr="00F71F8D" w14:paraId="713AD127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F4A486C" w14:textId="2D31B7DE" w:rsidR="00350206" w:rsidRDefault="00615373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tradeTime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C944B4" w14:textId="4945C41E" w:rsidR="00350206" w:rsidRDefault="00615373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交易时间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5D95B1" w14:textId="0F9F68DF" w:rsidR="00350206" w:rsidRDefault="00615373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C447B25" w14:textId="77777777" w:rsidR="00350206" w:rsidRDefault="00350206" w:rsidP="007810F8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351E18" w14:textId="7186F0FA" w:rsidR="00350206" w:rsidRDefault="00615373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2D06EE2" w14:textId="4FC6F390" w:rsidR="00350206" w:rsidRDefault="00615373" w:rsidP="007810F8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yyyy-MM-dd HH:mm</w:t>
            </w:r>
            <w:r>
              <w:rPr>
                <w:bCs/>
              </w:rPr>
              <w:t>:ss</w:t>
            </w:r>
          </w:p>
        </w:tc>
      </w:tr>
      <w:tr w:rsidR="00350206" w:rsidRPr="00F71F8D" w14:paraId="5B258D69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76CB70" w14:textId="7209C27A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6774B6" w14:textId="0BD1DB85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F528AF" w14:textId="7EBDACC8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7268EC1" w14:textId="77777777" w:rsidR="00350206" w:rsidRDefault="00350206" w:rsidP="007810F8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3F476D" w14:textId="4D9A80B2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A3D4BF" w14:textId="59C85C73" w:rsidR="00350206" w:rsidRDefault="003D5BF6" w:rsidP="007810F8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教师编号</w:t>
            </w:r>
          </w:p>
        </w:tc>
      </w:tr>
      <w:tr w:rsidR="00350206" w:rsidRPr="00F71F8D" w14:paraId="21E8004C" w14:textId="77777777" w:rsidTr="007810F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AAECFCF" w14:textId="47BA6745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F6709CC" w14:textId="31D11801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EFA988" w14:textId="0E491195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4798C0" w14:textId="77777777" w:rsidR="00350206" w:rsidRDefault="00350206" w:rsidP="007810F8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BBEF7E" w14:textId="05B43289" w:rsidR="00350206" w:rsidRDefault="003D5BF6" w:rsidP="007810F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8DF846D" w14:textId="4CAC3684" w:rsidR="00350206" w:rsidRDefault="003D5BF6" w:rsidP="007810F8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学生编号</w:t>
            </w:r>
          </w:p>
        </w:tc>
      </w:tr>
    </w:tbl>
    <w:p w14:paraId="5C602E03" w14:textId="77777777" w:rsidR="00350206" w:rsidRDefault="00350206" w:rsidP="00350206">
      <w:pPr>
        <w:ind w:firstLine="480"/>
      </w:pPr>
    </w:p>
    <w:p w14:paraId="70D21116" w14:textId="77777777" w:rsidR="00350206" w:rsidRPr="001666BF" w:rsidRDefault="00350206" w:rsidP="00350206">
      <w:pPr>
        <w:ind w:firstLine="480"/>
      </w:pPr>
    </w:p>
    <w:p w14:paraId="126F7520" w14:textId="7E3456C5" w:rsidR="00000CFC" w:rsidRPr="00783E8F" w:rsidRDefault="00000CFC" w:rsidP="00000CF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t>教师端</w:t>
      </w:r>
      <w:r>
        <w:rPr>
          <w:rFonts w:hint="eastAsia"/>
        </w:rPr>
        <w:t>)</w:t>
      </w:r>
      <w:r>
        <w:rPr>
          <w:rFonts w:hint="eastAsia"/>
        </w:rPr>
        <w:t>当月收入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/bill</w:t>
      </w:r>
      <w:r>
        <w:t>/monthIncome)</w:t>
      </w:r>
    </w:p>
    <w:p w14:paraId="58ECFD67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16C23BC7" w14:textId="77777777" w:rsidR="00000CFC" w:rsidRDefault="00000CFC" w:rsidP="00000CF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Pr="00F71F8D">
        <w:rPr>
          <w:rFonts w:hint="eastAsia"/>
          <w:smallCaps/>
          <w:color w:val="000000"/>
          <w:kern w:val="44"/>
          <w:szCs w:val="21"/>
        </w:rPr>
        <w:t>客户</w:t>
      </w:r>
      <w:r w:rsidRPr="00F71F8D">
        <w:rPr>
          <w:smallCaps/>
          <w:color w:val="000000"/>
          <w:kern w:val="44"/>
          <w:szCs w:val="21"/>
        </w:rPr>
        <w:t>端获取</w:t>
      </w:r>
      <w:r>
        <w:rPr>
          <w:rFonts w:hint="eastAsia"/>
          <w:smallCaps/>
          <w:color w:val="000000"/>
          <w:kern w:val="44"/>
          <w:szCs w:val="21"/>
        </w:rPr>
        <w:t>账单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47BEF3A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lastRenderedPageBreak/>
        <w:t>接口约束</w:t>
      </w:r>
    </w:p>
    <w:p w14:paraId="119544D0" w14:textId="77777777" w:rsidR="00000CFC" w:rsidRDefault="00000CFC" w:rsidP="00000CFC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本接口要求登录；</w:t>
      </w:r>
    </w:p>
    <w:p w14:paraId="267D90A4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00CFC" w:rsidRPr="00F71F8D" w14:paraId="6DEE1F93" w14:textId="77777777" w:rsidTr="00A26E6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A22BC72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A42539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34E44E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527740F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9C1055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2B5F26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00CFC" w:rsidRPr="00F71F8D" w14:paraId="450398A1" w14:textId="77777777" w:rsidTr="00A26E6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9A6A83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F4D4AB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8F7CFC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BAB9B9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3B084" w14:textId="77777777" w:rsidR="00000CFC" w:rsidRPr="00F71F8D" w:rsidRDefault="00000CFC" w:rsidP="00A26E61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7AEA3" w14:textId="35F5657A" w:rsidR="00000CFC" w:rsidRPr="00F71F8D" w:rsidRDefault="00DB1CAB" w:rsidP="00DB1CAB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请求头中获取</w:t>
            </w:r>
          </w:p>
        </w:tc>
      </w:tr>
    </w:tbl>
    <w:p w14:paraId="782B6FB3" w14:textId="77777777" w:rsidR="00000CFC" w:rsidRPr="00F71F8D" w:rsidRDefault="00000CFC" w:rsidP="00000CFC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000CFC" w:rsidRPr="00F71F8D" w14:paraId="5C4BC3A2" w14:textId="77777777" w:rsidTr="00A26E6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690D5B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32221F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053AC5F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087952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23438F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E3C00F" w14:textId="77777777" w:rsidR="00000CFC" w:rsidRPr="00F71F8D" w:rsidRDefault="00000CFC" w:rsidP="00A26E61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000CFC" w:rsidRPr="00F71F8D" w14:paraId="475179AE" w14:textId="77777777" w:rsidTr="00A26E61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587FAD" w14:textId="77777777" w:rsidR="00000CFC" w:rsidRPr="00F71F8D" w:rsidRDefault="00000CFC" w:rsidP="00A26E61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income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2717D8" w14:textId="603B240B" w:rsidR="00000CFC" w:rsidRPr="00F71F8D" w:rsidRDefault="006E2834" w:rsidP="00A26E61">
            <w:pPr>
              <w:ind w:firstLineChars="0" w:firstLine="0"/>
              <w:jc w:val="center"/>
            </w:pPr>
            <w:r>
              <w:rPr>
                <w:rFonts w:hint="eastAsia"/>
              </w:rPr>
              <w:t>当月</w:t>
            </w:r>
            <w:r w:rsidR="00000CFC">
              <w:rPr>
                <w:rFonts w:hint="eastAsia"/>
              </w:rPr>
              <w:t>收入金额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6CA8704" w14:textId="77777777" w:rsidR="00000CFC" w:rsidRPr="00F71F8D" w:rsidRDefault="00000CFC" w:rsidP="00A26E61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AAA496" w14:textId="77777777" w:rsidR="00000CFC" w:rsidRPr="00F71F8D" w:rsidRDefault="00000CFC" w:rsidP="00A26E61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78B2D5" w14:textId="77777777" w:rsidR="00000CFC" w:rsidRPr="00F71F8D" w:rsidRDefault="00000CFC" w:rsidP="00A26E61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C7172E5" w14:textId="32917B28" w:rsidR="00000CFC" w:rsidRPr="00F71F8D" w:rsidRDefault="006E2834" w:rsidP="00A26E61">
            <w:pPr>
              <w:ind w:firstLineChars="0" w:firstLine="0"/>
              <w:jc w:val="left"/>
            </w:pPr>
            <w:r>
              <w:rPr>
                <w:rFonts w:hint="eastAsia"/>
              </w:rPr>
              <w:t>当月</w:t>
            </w:r>
            <w:r w:rsidR="00000CFC">
              <w:rPr>
                <w:rFonts w:hint="eastAsia"/>
              </w:rPr>
              <w:t>收入</w:t>
            </w:r>
            <w:r>
              <w:rPr>
                <w:rFonts w:hint="eastAsia"/>
              </w:rPr>
              <w:t>总额</w:t>
            </w:r>
            <w:r w:rsidR="00000CFC">
              <w:rPr>
                <w:rFonts w:hint="eastAsia"/>
              </w:rPr>
              <w:t xml:space="preserve"> </w:t>
            </w:r>
            <w:r w:rsidR="00000CFC">
              <w:rPr>
                <w:rFonts w:hint="eastAsia"/>
              </w:rPr>
              <w:t>单位</w:t>
            </w:r>
            <w:r w:rsidR="00000CFC">
              <w:rPr>
                <w:rFonts w:hint="eastAsia"/>
              </w:rPr>
              <w:t>:</w:t>
            </w:r>
            <w:r w:rsidR="00000CFC">
              <w:rPr>
                <w:rFonts w:hint="eastAsia"/>
              </w:rPr>
              <w:t>元</w:t>
            </w:r>
          </w:p>
        </w:tc>
      </w:tr>
    </w:tbl>
    <w:p w14:paraId="148FDC40" w14:textId="77777777" w:rsidR="00000CFC" w:rsidRDefault="00000CFC" w:rsidP="00000CFC">
      <w:pPr>
        <w:ind w:firstLine="480"/>
      </w:pPr>
    </w:p>
    <w:p w14:paraId="6E013D8B" w14:textId="77777777" w:rsidR="00000CFC" w:rsidRPr="001666BF" w:rsidRDefault="00000CFC" w:rsidP="00000CFC">
      <w:pPr>
        <w:ind w:firstLine="480"/>
      </w:pPr>
    </w:p>
    <w:p w14:paraId="5502CFC0" w14:textId="4EF0D544" w:rsidR="003B7AD1" w:rsidRPr="00783E8F" w:rsidRDefault="003B7AD1" w:rsidP="00000CFC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学生端</w:t>
      </w:r>
      <w:r>
        <w:rPr>
          <w:rFonts w:hint="eastAsia"/>
        </w:rPr>
        <w:t>)</w:t>
      </w:r>
      <w:r>
        <w:rPr>
          <w:rFonts w:hint="eastAsia"/>
        </w:rPr>
        <w:t>我的课程列表</w:t>
      </w:r>
      <w:r w:rsidRPr="00F71F8D">
        <w:rPr>
          <w:rFonts w:hint="eastAsia"/>
        </w:rPr>
        <w:t xml:space="preserve"> (</w:t>
      </w:r>
      <w:r>
        <w:t xml:space="preserve">POST </w:t>
      </w:r>
      <w:r>
        <w:rPr>
          <w:rFonts w:hint="eastAsia"/>
        </w:rPr>
        <w:t>/course</w:t>
      </w:r>
      <w:r w:rsidR="002E3DF2">
        <w:rPr>
          <w:rFonts w:hint="eastAsia"/>
        </w:rPr>
        <w:t>Pur</w:t>
      </w:r>
      <w:r w:rsidR="002E3DF2">
        <w:t>chase</w:t>
      </w:r>
      <w:r>
        <w:t>/list)</w:t>
      </w:r>
    </w:p>
    <w:p w14:paraId="67E8CE64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6942C3C4" w14:textId="76DDD0FA" w:rsidR="003B7AD1" w:rsidRDefault="003B7AD1" w:rsidP="003B7AD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 w:rsidR="00483775">
        <w:rPr>
          <w:smallCaps/>
          <w:color w:val="000000"/>
          <w:kern w:val="44"/>
          <w:szCs w:val="21"/>
        </w:rPr>
        <w:t>学生</w:t>
      </w:r>
      <w:r w:rsidRPr="00F71F8D">
        <w:rPr>
          <w:smallCaps/>
          <w:color w:val="000000"/>
          <w:kern w:val="44"/>
          <w:szCs w:val="21"/>
        </w:rPr>
        <w:t>端获取</w:t>
      </w:r>
      <w:r w:rsidR="00483775">
        <w:rPr>
          <w:smallCaps/>
          <w:color w:val="000000"/>
          <w:kern w:val="44"/>
          <w:szCs w:val="21"/>
        </w:rPr>
        <w:t>我的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smallCaps/>
          <w:color w:val="000000"/>
          <w:kern w:val="44"/>
          <w:szCs w:val="21"/>
        </w:rPr>
        <w:t>列表</w:t>
      </w:r>
      <w:r w:rsidRPr="00F71F8D">
        <w:rPr>
          <w:rFonts w:hint="eastAsia"/>
          <w:smallCaps/>
          <w:color w:val="000000"/>
          <w:kern w:val="44"/>
          <w:szCs w:val="21"/>
        </w:rPr>
        <w:t>，</w:t>
      </w:r>
      <w:r w:rsidRPr="00F71F8D">
        <w:rPr>
          <w:smallCaps/>
          <w:color w:val="000000"/>
          <w:kern w:val="44"/>
          <w:szCs w:val="21"/>
        </w:rPr>
        <w:t>允许指定查询条件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415D368E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3002C532" w14:textId="3F35B4D4" w:rsidR="003B7AD1" w:rsidRDefault="003B7AD1" w:rsidP="003B7AD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本接口要求学生登录；</w:t>
      </w:r>
    </w:p>
    <w:p w14:paraId="7553E04F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B7AD1" w:rsidRPr="00F71F8D" w14:paraId="15EBC44C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D12C0A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93407E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1DF8D7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0E02C7E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17B630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53629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B7AD1" w:rsidRPr="00F71F8D" w14:paraId="210B7462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D665C3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page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0AAEA1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页码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DA003A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476B38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E8F505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0CAB11" w14:textId="77777777" w:rsidR="003B7AD1" w:rsidRPr="00F71F8D" w:rsidRDefault="003B7AD1" w:rsidP="002C148C">
            <w:pPr>
              <w:ind w:leftChars="-11" w:left="-2" w:hangingChars="10" w:hanging="24"/>
              <w:jc w:val="left"/>
              <w:rPr>
                <w:bCs/>
              </w:rPr>
            </w:pPr>
            <w:r w:rsidRPr="00F71F8D">
              <w:rPr>
                <w:rFonts w:hint="eastAsia"/>
                <w:bCs/>
              </w:rPr>
              <w:t>1</w:t>
            </w:r>
            <w:r w:rsidRPr="00F71F8D">
              <w:rPr>
                <w:rFonts w:hint="eastAsia"/>
                <w:bCs/>
              </w:rPr>
              <w:t>表示</w:t>
            </w:r>
            <w:r w:rsidRPr="00F71F8D">
              <w:rPr>
                <w:bCs/>
              </w:rPr>
              <w:t>第</w:t>
            </w:r>
            <w:r w:rsidRPr="00F71F8D">
              <w:rPr>
                <w:bCs/>
              </w:rPr>
              <w:t>1</w:t>
            </w:r>
            <w:r w:rsidRPr="00F71F8D">
              <w:rPr>
                <w:rFonts w:hint="eastAsia"/>
                <w:bCs/>
              </w:rPr>
              <w:t>页，</w:t>
            </w:r>
            <w:r w:rsidRPr="00F71F8D">
              <w:rPr>
                <w:bCs/>
              </w:rPr>
              <w:t>默认为</w:t>
            </w:r>
            <w:r w:rsidRPr="00F71F8D">
              <w:rPr>
                <w:rFonts w:hint="eastAsia"/>
                <w:bCs/>
              </w:rPr>
              <w:t>1</w:t>
            </w:r>
          </w:p>
        </w:tc>
      </w:tr>
      <w:tr w:rsidR="003B7AD1" w:rsidRPr="00F71F8D" w14:paraId="21357679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C98D6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s</w:t>
            </w:r>
            <w:r>
              <w:rPr>
                <w:bCs/>
              </w:rPr>
              <w:t>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01D49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067A9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5BF33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4C44C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B5700" w14:textId="77777777" w:rsidR="003B7AD1" w:rsidRPr="00F71F8D" w:rsidRDefault="003B7AD1" w:rsidP="002C148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每页数量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3B7AD1" w:rsidRPr="00F71F8D" w14:paraId="0C3B3D2A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EB2FC" w14:textId="66B09814" w:rsidR="003B7AD1" w:rsidRPr="00F71F8D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studentId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F53BC6" w14:textId="15BB7A14" w:rsidR="003B7AD1" w:rsidRPr="00F71F8D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学生编号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02E6AE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8938D" w14:textId="4AA356A4" w:rsidR="003B7AD1" w:rsidRPr="00F71F8D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21691C" w14:textId="77777777" w:rsidR="003B7AD1" w:rsidRPr="00F71F8D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CA0554" w14:textId="70656502" w:rsidR="003B7AD1" w:rsidRPr="00F71F8D" w:rsidRDefault="00E0642E" w:rsidP="002C148C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学生编号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3B7AD1" w:rsidRPr="00F71F8D" w14:paraId="04D8E516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C461FB" w14:textId="046B2787" w:rsidR="003B7AD1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F8B90" w14:textId="201F6CC0" w:rsidR="003B7AD1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9E1AF" w14:textId="34251E21" w:rsidR="003B7AD1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E3F6A0" w14:textId="77777777" w:rsidR="003B7AD1" w:rsidRDefault="003B7AD1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79423A" w14:textId="6037518A" w:rsidR="003B7AD1" w:rsidRDefault="00E0642E" w:rsidP="002C148C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E6656" w14:textId="796CAC7F" w:rsidR="003B7AD1" w:rsidRDefault="00E0642E" w:rsidP="002C148C">
            <w:pPr>
              <w:ind w:leftChars="-11" w:left="-2" w:hangingChars="10" w:hanging="24"/>
              <w:jc w:val="left"/>
              <w:rPr>
                <w:bCs/>
              </w:rPr>
            </w:pPr>
            <w:r w:rsidRPr="00E0642E">
              <w:rPr>
                <w:rFonts w:hint="eastAsia"/>
                <w:bCs/>
              </w:rPr>
              <w:t>1-</w:t>
            </w:r>
            <w:r w:rsidRPr="00E0642E">
              <w:rPr>
                <w:rFonts w:hint="eastAsia"/>
                <w:bCs/>
              </w:rPr>
              <w:t>微课</w:t>
            </w:r>
            <w:r w:rsidRPr="00E0642E">
              <w:rPr>
                <w:rFonts w:hint="eastAsia"/>
                <w:bCs/>
              </w:rPr>
              <w:t>;2-vip</w:t>
            </w:r>
            <w:r w:rsidRPr="00E0642E">
              <w:rPr>
                <w:rFonts w:hint="eastAsia"/>
                <w:bCs/>
              </w:rPr>
              <w:t>一对一课程</w:t>
            </w:r>
            <w:r w:rsidRPr="00E0642E">
              <w:rPr>
                <w:rFonts w:hint="eastAsia"/>
                <w:bCs/>
              </w:rPr>
              <w:t>;3-vip</w:t>
            </w:r>
            <w:r w:rsidRPr="00E0642E">
              <w:rPr>
                <w:rFonts w:hint="eastAsia"/>
                <w:bCs/>
              </w:rPr>
              <w:t>云课堂</w:t>
            </w:r>
          </w:p>
        </w:tc>
      </w:tr>
    </w:tbl>
    <w:p w14:paraId="0FD92994" w14:textId="77777777" w:rsidR="003B7AD1" w:rsidRPr="00F71F8D" w:rsidRDefault="003B7AD1" w:rsidP="003B7AD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3B7AD1" w:rsidRPr="00F71F8D" w14:paraId="5BE37568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1CC92B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5E2528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C41B4A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C57C2B9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D5F717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751CEC" w14:textId="77777777" w:rsidR="003B7AD1" w:rsidRPr="00F71F8D" w:rsidRDefault="003B7AD1" w:rsidP="002C148C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3B7AD1" w:rsidRPr="00F71F8D" w14:paraId="2C64792A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BF14C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rFonts w:hint="eastAsia"/>
                <w:bCs/>
              </w:rPr>
              <w:t>total</w:t>
            </w: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04B446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8495BB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0F888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B4BD4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8D65D" w14:textId="77777777" w:rsidR="003B7AD1" w:rsidRPr="00F71F8D" w:rsidRDefault="003B7AD1" w:rsidP="002C148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总</w:t>
            </w:r>
            <w:r w:rsidRPr="00F71F8D">
              <w:t>记录数</w:t>
            </w:r>
          </w:p>
        </w:tc>
      </w:tr>
      <w:tr w:rsidR="003B7AD1" w:rsidRPr="00F71F8D" w14:paraId="5D384F5F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890FC2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 w:rsidRPr="00F71F8D">
              <w:rPr>
                <w:bCs/>
              </w:rPr>
              <w:t>pageSize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2E549B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当前</w:t>
            </w:r>
            <w:r w:rsidRPr="00F71F8D">
              <w:t>页记录</w:t>
            </w:r>
            <w:r w:rsidRPr="00F71F8D">
              <w:rPr>
                <w:rFonts w:hint="eastAsia"/>
              </w:rPr>
              <w:t>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706A98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B60A1C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AE9331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1690F" w14:textId="77777777" w:rsidR="003B7AD1" w:rsidRPr="00F71F8D" w:rsidRDefault="003B7AD1" w:rsidP="002C148C">
            <w:pPr>
              <w:ind w:firstLineChars="0" w:firstLine="0"/>
              <w:jc w:val="left"/>
            </w:pPr>
            <w:r w:rsidRPr="00F71F8D">
              <w:rPr>
                <w:rFonts w:hint="eastAsia"/>
              </w:rPr>
              <w:t>当前</w:t>
            </w:r>
            <w:r w:rsidRPr="00F71F8D">
              <w:t>页记录数</w:t>
            </w:r>
          </w:p>
        </w:tc>
      </w:tr>
      <w:tr w:rsidR="003B7AD1" w:rsidRPr="00F71F8D" w14:paraId="33BC21F2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9D111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tota</w:t>
            </w:r>
            <w:r>
              <w:rPr>
                <w:bCs/>
              </w:rPr>
              <w:t>lPages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E6660C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总页数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E5B146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CEBF3F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8B8E2F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A60B0" w14:textId="77777777" w:rsidR="003B7AD1" w:rsidRPr="00F71F8D" w:rsidRDefault="003B7AD1" w:rsidP="002C148C">
            <w:pPr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3B7AD1" w:rsidRPr="00F71F8D" w14:paraId="5C7F5459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6F0ADE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items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00CB33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05A97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t>Record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201E63" w14:textId="77777777" w:rsidR="003B7AD1" w:rsidRPr="00F71F8D" w:rsidRDefault="003B7AD1" w:rsidP="002C148C">
            <w:pPr>
              <w:ind w:firstLineChars="0" w:firstLine="0"/>
              <w:jc w:val="center"/>
            </w:pPr>
            <w:r w:rsidRPr="00F71F8D">
              <w:rPr>
                <w:rFonts w:hint="eastAsia"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3A730A" w14:textId="77777777" w:rsidR="003B7AD1" w:rsidRPr="00F71F8D" w:rsidRDefault="003B7AD1" w:rsidP="002C148C">
            <w:pPr>
              <w:ind w:firstLineChars="0" w:firstLine="0"/>
              <w:jc w:val="center"/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C0D83" w14:textId="77777777" w:rsidR="003B7AD1" w:rsidRPr="00F71F8D" w:rsidRDefault="003B7AD1" w:rsidP="002C148C">
            <w:pPr>
              <w:ind w:firstLineChars="0" w:firstLine="0"/>
              <w:jc w:val="left"/>
            </w:pPr>
          </w:p>
        </w:tc>
      </w:tr>
      <w:tr w:rsidR="003B7AD1" w:rsidRPr="00F71F8D" w14:paraId="24AB0289" w14:textId="77777777" w:rsidTr="002C148C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3BA9E" w14:textId="77777777" w:rsidR="003B7AD1" w:rsidRPr="00F71F8D" w:rsidRDefault="003B7AD1" w:rsidP="002C148C">
            <w:pPr>
              <w:ind w:firstLineChars="0" w:firstLine="0"/>
              <w:jc w:val="left"/>
            </w:pPr>
            <w:r>
              <w:rPr>
                <w:rFonts w:hint="eastAsia"/>
                <w:bCs/>
              </w:rPr>
              <w:t>items</w:t>
            </w:r>
            <w:r w:rsidRPr="00F71F8D"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一级</w:t>
            </w:r>
            <w:r w:rsidRPr="00F71F8D">
              <w:rPr>
                <w:rFonts w:hint="eastAsia"/>
              </w:rPr>
              <w:t>列表</w:t>
            </w:r>
            <w:r w:rsidRPr="00F71F8D">
              <w:t>节点</w:t>
            </w:r>
            <w:r w:rsidRPr="00F71F8D">
              <w:rPr>
                <w:bCs/>
              </w:rPr>
              <w:t>，</w:t>
            </w:r>
            <w:r w:rsidRPr="00F71F8D">
              <w:rPr>
                <w:rFonts w:hint="eastAsia"/>
                <w:bCs/>
              </w:rPr>
              <w:t>0-</w:t>
            </w:r>
            <w:r w:rsidRPr="00F71F8D">
              <w:rPr>
                <w:bCs/>
              </w:rPr>
              <w:t>N</w:t>
            </w:r>
            <w:r w:rsidRPr="00F71F8D">
              <w:rPr>
                <w:bCs/>
              </w:rPr>
              <w:t>条记录</w:t>
            </w:r>
          </w:p>
        </w:tc>
      </w:tr>
      <w:tr w:rsidR="003B7AD1" w:rsidRPr="00F71F8D" w14:paraId="264820CE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8D1204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F911E5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30745A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CEC8BC5" w14:textId="77777777" w:rsidR="003B7AD1" w:rsidRPr="00F71F8D" w:rsidRDefault="003B7AD1" w:rsidP="002C148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9BACDC5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E74EA2A" w14:textId="77777777" w:rsidR="003B7AD1" w:rsidRPr="00F71F8D" w:rsidRDefault="003B7AD1" w:rsidP="002C148C">
            <w:pPr>
              <w:ind w:firstLineChars="0" w:firstLine="0"/>
              <w:jc w:val="left"/>
            </w:pPr>
            <w:r>
              <w:rPr>
                <w:rFonts w:hint="eastAsia"/>
              </w:rPr>
              <w:t>课程编号</w:t>
            </w:r>
          </w:p>
        </w:tc>
      </w:tr>
      <w:tr w:rsidR="003B7AD1" w:rsidRPr="00F71F8D" w14:paraId="2E475BFE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1F469E" w14:textId="77777777" w:rsidR="003B7AD1" w:rsidRPr="00F71F8D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2E4F5B0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B2360E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3D09E1E" w14:textId="77777777" w:rsidR="003B7AD1" w:rsidRPr="00F71F8D" w:rsidRDefault="003B7AD1" w:rsidP="002C148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54E8F01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1D11CB6" w14:textId="77777777" w:rsidR="003B7AD1" w:rsidRPr="00F71F8D" w:rsidRDefault="003B7AD1" w:rsidP="002C148C">
            <w:pPr>
              <w:ind w:firstLineChars="0" w:firstLine="0"/>
              <w:jc w:val="left"/>
            </w:pPr>
            <w:r>
              <w:rPr>
                <w:rFonts w:hint="eastAsia"/>
              </w:rPr>
              <w:t>课程名称</w:t>
            </w:r>
          </w:p>
        </w:tc>
      </w:tr>
      <w:tr w:rsidR="003B7AD1" w:rsidRPr="00F71F8D" w14:paraId="14A50F94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A0EC01" w14:textId="6BB6B1E6" w:rsidR="003B7AD1" w:rsidRPr="00F71F8D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8A95D6" w14:textId="44566E91" w:rsidR="003B7AD1" w:rsidRPr="00F71F8D" w:rsidRDefault="00417992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A32AC8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AD04C3" w14:textId="77777777" w:rsidR="003B7AD1" w:rsidRPr="00F71F8D" w:rsidRDefault="003B7AD1" w:rsidP="002C148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F9C78F7" w14:textId="77777777" w:rsidR="003B7AD1" w:rsidRPr="00F71F8D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0D98A8C" w14:textId="3B7C7EDF" w:rsidR="003B7AD1" w:rsidRPr="00F71F8D" w:rsidRDefault="00417992" w:rsidP="002C148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</w:p>
        </w:tc>
      </w:tr>
      <w:tr w:rsidR="003B7AD1" w:rsidRPr="00F71F8D" w14:paraId="506DE98F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5357C4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75ABA1D" w14:textId="77777777" w:rsidR="003B7AD1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A2E86B" w14:textId="77777777" w:rsidR="003B7AD1" w:rsidRDefault="003B7AD1" w:rsidP="002C148C">
            <w:pPr>
              <w:ind w:firstLineChars="0" w:firstLine="0"/>
              <w:jc w:val="center"/>
            </w:pPr>
            <w: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BB0A57" w14:textId="77777777" w:rsidR="003B7AD1" w:rsidRPr="00F71F8D" w:rsidRDefault="003B7AD1" w:rsidP="002C148C">
            <w:pPr>
              <w:ind w:firstLineChars="0" w:firstLine="0"/>
              <w:jc w:val="center"/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48891A9" w14:textId="77777777" w:rsidR="003B7AD1" w:rsidRDefault="003B7AD1" w:rsidP="002C148C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648C302" w14:textId="77777777" w:rsidR="003B7AD1" w:rsidRDefault="003B7AD1" w:rsidP="002C148C">
            <w:pPr>
              <w:ind w:firstLineChars="0" w:firstLine="0"/>
              <w:jc w:val="left"/>
            </w:pPr>
            <w: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二年级</w:t>
            </w:r>
          </w:p>
        </w:tc>
      </w:tr>
      <w:tr w:rsidR="003B7AD1" w:rsidRPr="00F71F8D" w14:paraId="1C5C5ED6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3A5F7E1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1233FEA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057D14B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05098E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04C6839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47322A" w14:textId="77777777" w:rsidR="003B7AD1" w:rsidRDefault="003B7AD1" w:rsidP="002C148C">
            <w:pPr>
              <w:ind w:firstLineChars="0" w:firstLine="0"/>
              <w:jc w:val="left"/>
              <w:rPr>
                <w:bCs/>
              </w:rPr>
            </w:pPr>
            <w:r w:rsidRPr="00541E7C">
              <w:rPr>
                <w:rFonts w:hint="eastAsia"/>
                <w:bCs/>
              </w:rPr>
              <w:t>1-</w:t>
            </w:r>
            <w:r w:rsidRPr="00541E7C">
              <w:rPr>
                <w:rFonts w:hint="eastAsia"/>
                <w:bCs/>
              </w:rPr>
              <w:t>微课</w:t>
            </w:r>
            <w:r w:rsidRPr="00541E7C">
              <w:rPr>
                <w:rFonts w:hint="eastAsia"/>
                <w:bCs/>
              </w:rPr>
              <w:t>;2-vip</w:t>
            </w:r>
            <w:r w:rsidRPr="00541E7C">
              <w:rPr>
                <w:rFonts w:hint="eastAsia"/>
                <w:bCs/>
              </w:rPr>
              <w:t>一对一课程</w:t>
            </w:r>
            <w:r w:rsidRPr="00541E7C">
              <w:rPr>
                <w:rFonts w:hint="eastAsia"/>
                <w:bCs/>
              </w:rPr>
              <w:t>;3-vip</w:t>
            </w:r>
            <w:r w:rsidRPr="00541E7C">
              <w:rPr>
                <w:rFonts w:hint="eastAsia"/>
                <w:bCs/>
              </w:rPr>
              <w:t>云课堂</w:t>
            </w:r>
          </w:p>
        </w:tc>
      </w:tr>
      <w:tr w:rsidR="003B7AD1" w:rsidRPr="00F71F8D" w14:paraId="54803729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9BB1CD8" w14:textId="7092E364" w:rsidR="003B7AD1" w:rsidRDefault="003B7AD1" w:rsidP="00417992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tea</w:t>
            </w:r>
            <w:r w:rsidR="00417992">
              <w:rPr>
                <w:rFonts w:hint="eastAsia"/>
                <w:bCs/>
              </w:rPr>
              <w:t>cher</w:t>
            </w:r>
            <w:r w:rsidR="00417992">
              <w:rPr>
                <w:bCs/>
              </w:rPr>
              <w:t>Nick</w:t>
            </w:r>
            <w:r>
              <w:rPr>
                <w:bCs/>
              </w:rPr>
              <w:t>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A4E4777" w14:textId="26B1BC6A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417992">
              <w:rPr>
                <w:rFonts w:hint="eastAsia"/>
                <w:bCs/>
              </w:rPr>
              <w:t>昵称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184E29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7B61FF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6B4B14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2C1722" w14:textId="5482BF7A" w:rsidR="003B7AD1" w:rsidRDefault="003B7AD1" w:rsidP="002C148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417992">
              <w:rPr>
                <w:rFonts w:hint="eastAsia"/>
                <w:bCs/>
              </w:rPr>
              <w:t>昵称</w:t>
            </w:r>
          </w:p>
        </w:tc>
      </w:tr>
      <w:tr w:rsidR="003B7AD1" w:rsidRPr="00F71F8D" w14:paraId="1DC80A09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D1087E" w14:textId="73BE5C99" w:rsidR="003B7AD1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purchasePrice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F3FB97E" w14:textId="50779E70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</w:t>
            </w:r>
            <w:r w:rsidR="00417992">
              <w:rPr>
                <w:bCs/>
              </w:rPr>
              <w:t>购买</w:t>
            </w:r>
            <w:r>
              <w:rPr>
                <w:bCs/>
              </w:rPr>
              <w:t>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ABBE9F1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0AB437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B090E1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B2B49E" w14:textId="42DB461C" w:rsidR="003B7AD1" w:rsidRDefault="003B7AD1" w:rsidP="002C148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</w:t>
            </w:r>
            <w:r w:rsidR="00417992">
              <w:rPr>
                <w:rFonts w:hint="eastAsia"/>
                <w:bCs/>
              </w:rPr>
              <w:t>购买</w:t>
            </w:r>
            <w:r>
              <w:rPr>
                <w:rFonts w:hint="eastAsia"/>
                <w:bCs/>
              </w:rPr>
              <w:t>价格</w:t>
            </w:r>
            <w:r w:rsidR="00417992">
              <w:rPr>
                <w:rFonts w:hint="eastAsia"/>
                <w:bCs/>
              </w:rPr>
              <w:t xml:space="preserve">  </w:t>
            </w:r>
            <w:r w:rsidR="00417992">
              <w:rPr>
                <w:rFonts w:hint="eastAsia"/>
                <w:bCs/>
              </w:rPr>
              <w:t>单位</w:t>
            </w:r>
            <w:r w:rsidR="00417992">
              <w:rPr>
                <w:rFonts w:hint="eastAsia"/>
                <w:bCs/>
              </w:rPr>
              <w:t>:</w:t>
            </w:r>
            <w:r w:rsidR="00417992">
              <w:rPr>
                <w:rFonts w:hint="eastAsia"/>
                <w:bCs/>
              </w:rPr>
              <w:t>元</w:t>
            </w:r>
          </w:p>
        </w:tc>
      </w:tr>
      <w:tr w:rsidR="00417992" w:rsidRPr="00F71F8D" w14:paraId="78016525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0255EA" w14:textId="0014DC34" w:rsidR="00417992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A6E660" w14:textId="11EC8F20" w:rsidR="00417992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E0A7CC" w14:textId="3E4C218B" w:rsidR="00417992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6921C6C" w14:textId="77777777" w:rsidR="00417992" w:rsidRDefault="00417992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591082" w14:textId="09AFAA71" w:rsidR="00417992" w:rsidRDefault="00417992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DB2AAF" w14:textId="7511E72E" w:rsidR="00417992" w:rsidRDefault="00417992" w:rsidP="002C148C">
            <w:pPr>
              <w:ind w:firstLineChars="0"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</w:tr>
      <w:tr w:rsidR="003B7AD1" w:rsidRPr="00F71F8D" w14:paraId="5C34E469" w14:textId="77777777" w:rsidTr="002C148C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35BFD5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createTime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F0D0993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创建时间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3512EA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234B90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16A1C3" w14:textId="77777777" w:rsidR="003B7AD1" w:rsidRDefault="003B7AD1" w:rsidP="002C148C">
            <w:pPr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148AD81" w14:textId="77777777" w:rsidR="003B7AD1" w:rsidRDefault="003B7AD1" w:rsidP="002C148C">
            <w:pPr>
              <w:ind w:firstLineChars="0" w:firstLine="0"/>
              <w:jc w:val="left"/>
              <w:rPr>
                <w:bCs/>
              </w:rPr>
            </w:pPr>
            <w:r>
              <w:rPr>
                <w:bCs/>
              </w:rPr>
              <w:t>创建时间</w:t>
            </w:r>
            <w:r>
              <w:rPr>
                <w:rFonts w:hint="eastAsia"/>
                <w:bCs/>
              </w:rPr>
              <w:t xml:space="preserve"> yyy</w:t>
            </w:r>
            <w:r>
              <w:rPr>
                <w:bCs/>
              </w:rPr>
              <w:t>y-MM-dd HH:mm:ss</w:t>
            </w:r>
          </w:p>
        </w:tc>
      </w:tr>
    </w:tbl>
    <w:p w14:paraId="742B72F9" w14:textId="77777777" w:rsidR="003B7AD1" w:rsidRDefault="003B7AD1" w:rsidP="003B7AD1">
      <w:pPr>
        <w:ind w:firstLine="480"/>
      </w:pPr>
    </w:p>
    <w:p w14:paraId="41E6B62A" w14:textId="77777777" w:rsidR="003B7AD1" w:rsidRPr="001666BF" w:rsidRDefault="003B7AD1" w:rsidP="003B7AD1">
      <w:pPr>
        <w:ind w:firstLine="480"/>
      </w:pPr>
    </w:p>
    <w:p w14:paraId="70A43A96" w14:textId="4D4A2D9A" w:rsidR="00A73BF1" w:rsidRPr="00783E8F" w:rsidRDefault="00A73BF1" w:rsidP="00A73BF1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添加课程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/add)</w:t>
      </w:r>
    </w:p>
    <w:p w14:paraId="67687311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D1346A4" w14:textId="7ACEF91F" w:rsidR="00A73BF1" w:rsidRDefault="00A73BF1" w:rsidP="00A73BF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smallCaps/>
          <w:color w:val="000000"/>
          <w:kern w:val="44"/>
          <w:szCs w:val="21"/>
        </w:rPr>
        <w:t>添加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5789D7E5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E2C4F9F" w14:textId="7E72CE6F" w:rsidR="00A73BF1" w:rsidRDefault="00A73BF1" w:rsidP="00A73BF1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64F76206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73BF1" w:rsidRPr="00F71F8D" w14:paraId="7E042054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78632A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280F3B7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126277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5829EF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54D97F2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CAE01A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A73BF1" w:rsidRPr="00F71F8D" w14:paraId="08F20F5C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4F4EC4" w14:textId="0F9BABD5" w:rsidR="00A73BF1" w:rsidRPr="00F71F8D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DB122" w14:textId="26A5B483" w:rsidR="00A73BF1" w:rsidRPr="00F71F8D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14FFA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5EF82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F1FEDA" w14:textId="77777777" w:rsidR="00A73BF1" w:rsidRPr="00F71F8D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CAECFA" w14:textId="5B0F49FB" w:rsidR="00A73BF1" w:rsidRPr="00F71F8D" w:rsidRDefault="00A73BF1" w:rsidP="0063453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A73BF1" w:rsidRPr="00F71F8D" w14:paraId="29AE24E5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3FC69" w14:textId="77777777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Type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3726A1" w14:textId="77777777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类型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D1CA33" w14:textId="77777777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6ECF5" w14:textId="3CCCDE9F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FD322C" w14:textId="77777777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A7A2F" w14:textId="77777777" w:rsidR="00A73BF1" w:rsidRDefault="00A73BF1" w:rsidP="0063453A">
            <w:pPr>
              <w:ind w:leftChars="-11" w:left="-2" w:hangingChars="10" w:hanging="24"/>
              <w:jc w:val="left"/>
              <w:rPr>
                <w:bCs/>
              </w:rPr>
            </w:pPr>
            <w:r w:rsidRPr="00E0642E">
              <w:rPr>
                <w:rFonts w:hint="eastAsia"/>
                <w:bCs/>
              </w:rPr>
              <w:t>1-</w:t>
            </w:r>
            <w:r w:rsidRPr="00E0642E">
              <w:rPr>
                <w:rFonts w:hint="eastAsia"/>
                <w:bCs/>
              </w:rPr>
              <w:t>微课</w:t>
            </w:r>
            <w:r w:rsidRPr="00E0642E">
              <w:rPr>
                <w:rFonts w:hint="eastAsia"/>
                <w:bCs/>
              </w:rPr>
              <w:t>;2-vip</w:t>
            </w:r>
            <w:r w:rsidRPr="00E0642E">
              <w:rPr>
                <w:rFonts w:hint="eastAsia"/>
                <w:bCs/>
              </w:rPr>
              <w:t>一对一课程</w:t>
            </w:r>
            <w:r w:rsidRPr="00E0642E">
              <w:rPr>
                <w:rFonts w:hint="eastAsia"/>
                <w:bCs/>
              </w:rPr>
              <w:t>;3-vip</w:t>
            </w:r>
            <w:r w:rsidRPr="00E0642E">
              <w:rPr>
                <w:rFonts w:hint="eastAsia"/>
                <w:bCs/>
              </w:rPr>
              <w:t>云课堂</w:t>
            </w:r>
          </w:p>
        </w:tc>
      </w:tr>
      <w:tr w:rsidR="00A73BF1" w:rsidRPr="00F71F8D" w14:paraId="266CE530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30B51" w14:textId="54B87E7D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9612AA" w14:textId="5D82C908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707B5" w14:textId="38D699D4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F7FA6" w14:textId="3EAEED20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0D56D" w14:textId="1A85484A" w:rsid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E8936F" w14:textId="72F226BE" w:rsidR="00A73BF1" w:rsidRPr="00E0642E" w:rsidRDefault="00A73BF1" w:rsidP="0063453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</w:tc>
      </w:tr>
      <w:tr w:rsidR="00A73BF1" w:rsidRPr="00F71F8D" w14:paraId="3FEECFE8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F2338" w14:textId="33823070" w:rsidR="00A73BF1" w:rsidRPr="00A73BF1" w:rsidRDefault="00A73BF1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</w:t>
            </w:r>
            <w:r w:rsidR="00841096">
              <w:rPr>
                <w:bCs/>
              </w:rPr>
              <w:t>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6EF43" w14:textId="20BDFA22" w:rsidR="00A73BF1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C5C7F6" w14:textId="32B150A1" w:rsidR="00A73BF1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95146A" w14:textId="576EFC2A" w:rsidR="00A73BF1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3CFD81" w14:textId="57CCC2A1" w:rsidR="00A73BF1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D5ECEC" w14:textId="3D626918" w:rsidR="00A73BF1" w:rsidRDefault="00841096" w:rsidP="0063453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课程价格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单元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841096" w:rsidRPr="00F71F8D" w14:paraId="398DFF97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721DD" w14:textId="2200311D" w:rsidR="00841096" w:rsidRPr="00A73BF1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1AD056" w14:textId="4B934387" w:rsidR="00841096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B73DCD" w14:textId="7B16B4D4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CA9626" w14:textId="3A0615FE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EFDE1" w14:textId="1686814D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8E84EB" w14:textId="317E144B" w:rsidR="00841096" w:rsidRDefault="00841096" w:rsidP="0063453A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附录四</w:t>
            </w:r>
          </w:p>
        </w:tc>
      </w:tr>
      <w:tr w:rsidR="00841096" w:rsidRPr="00F71F8D" w14:paraId="3BA2B7D1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A4306D" w14:textId="512C030C" w:rsidR="00841096" w:rsidRP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E2B29E" w14:textId="5E3EF900" w:rsidR="00841096" w:rsidRDefault="00841096" w:rsidP="00A73BF1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课程所属阶段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EB3C41" w14:textId="7A5DDFCC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34FD2" w14:textId="7E5F9FB9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CA0CB1" w14:textId="357F7DE9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5E799" w14:textId="71D8007E" w:rsidR="00841096" w:rsidRDefault="00841096" w:rsidP="0063453A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附录三</w:t>
            </w:r>
          </w:p>
        </w:tc>
      </w:tr>
      <w:tr w:rsidR="00841096" w:rsidRPr="00F71F8D" w14:paraId="7AA5EA20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49DB9" w14:textId="1B4DE811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A3B214" w14:textId="6B333FFA" w:rsidR="00841096" w:rsidRDefault="00841096" w:rsidP="00841096">
            <w:pPr>
              <w:ind w:firstLineChars="0" w:firstLine="0"/>
              <w:rPr>
                <w:rFonts w:hint="eastAsia"/>
                <w:bCs/>
              </w:rPr>
            </w:pPr>
            <w:r>
              <w:rPr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36417" w14:textId="6244B512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36A05" w14:textId="00E362A9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72D56" w14:textId="2E4CAF2F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332F2F" w14:textId="30281281" w:rsidR="00841096" w:rsidRDefault="00841096" w:rsidP="0063453A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附录五</w:t>
            </w:r>
          </w:p>
        </w:tc>
      </w:tr>
      <w:tr w:rsidR="00841096" w:rsidRPr="00F71F8D" w14:paraId="6D15B3A3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B5A8BE" w14:textId="5D25407F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courseCoverUrl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1732B4" w14:textId="4E2EDB27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课程封面图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00E746" w14:textId="750B4E92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B557FF" w14:textId="4DD23511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FDBD4F" w14:textId="144ABB19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5A37" w14:textId="7E672F63" w:rsidR="00841096" w:rsidRDefault="00841096" w:rsidP="0063453A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调用图片上传接口后返回的地址</w:t>
            </w:r>
          </w:p>
        </w:tc>
      </w:tr>
      <w:tr w:rsidR="00841096" w:rsidRPr="00F71F8D" w14:paraId="6489E145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30A3D" w14:textId="0C7CEAC9" w:rsidR="00841096" w:rsidRP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C8E2B" w14:textId="1D3D2497" w:rsidR="00841096" w:rsidRDefault="00841096" w:rsidP="00841096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C6D074" w14:textId="6E853BE7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7BAE6" w14:textId="0857F659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9CB57" w14:textId="31925753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CAB4E0" w14:textId="4AF5CC3D" w:rsidR="00841096" w:rsidRDefault="00841096" w:rsidP="0063453A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调用视频上传接口后返回的地址</w:t>
            </w:r>
          </w:p>
        </w:tc>
      </w:tr>
      <w:tr w:rsidR="00841096" w:rsidRPr="00F71F8D" w14:paraId="512B8C94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B5F623" w14:textId="105E845C" w:rsidR="00841096" w:rsidRP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B05F66" w14:textId="61156648" w:rsidR="00841096" w:rsidRDefault="00841096" w:rsidP="00841096">
            <w:pPr>
              <w:ind w:firstLineChars="0" w:firstLine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8BF38" w14:textId="30D392E9" w:rsidR="00841096" w:rsidRDefault="00841096" w:rsidP="0063453A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DCA83B" w14:textId="33D2E19C" w:rsidR="00841096" w:rsidRDefault="00841096" w:rsidP="00841096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E8D97" w14:textId="3C25F424" w:rsidR="00841096" w:rsidRDefault="00841096" w:rsidP="0063453A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AF7F" w14:textId="40CABB27" w:rsidR="00841096" w:rsidRDefault="00841096" w:rsidP="0063453A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</w:tr>
    </w:tbl>
    <w:p w14:paraId="18CA2FD3" w14:textId="77777777" w:rsidR="00A73BF1" w:rsidRPr="00F71F8D" w:rsidRDefault="00A73BF1" w:rsidP="00A73BF1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lastRenderedPageBreak/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A73BF1" w:rsidRPr="00F71F8D" w14:paraId="128CB1AD" w14:textId="77777777" w:rsidTr="0063453A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F9961D5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4AFA59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9731D99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433453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3B2167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7D50AB" w14:textId="77777777" w:rsidR="00A73BF1" w:rsidRPr="00F71F8D" w:rsidRDefault="00A73BF1" w:rsidP="0063453A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3DC83D29" w14:textId="77777777" w:rsidR="00A73BF1" w:rsidRDefault="00A73BF1" w:rsidP="00A73BF1">
      <w:pPr>
        <w:ind w:firstLine="480"/>
      </w:pPr>
    </w:p>
    <w:p w14:paraId="45DF15FA" w14:textId="77777777" w:rsidR="00A73BF1" w:rsidRPr="001666BF" w:rsidRDefault="00A73BF1" w:rsidP="00A73BF1">
      <w:pPr>
        <w:ind w:firstLine="480"/>
      </w:pPr>
    </w:p>
    <w:p w14:paraId="57B06E43" w14:textId="13A49801" w:rsidR="006E36E5" w:rsidRPr="00783E8F" w:rsidRDefault="006E36E5" w:rsidP="006E36E5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修改</w:t>
      </w:r>
      <w:r>
        <w:rPr>
          <w:rFonts w:hint="eastAsia"/>
        </w:rPr>
        <w:t>课程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</w:t>
      </w:r>
      <w:r>
        <w:t>edit</w:t>
      </w:r>
      <w:r>
        <w:t>)</w:t>
      </w:r>
    </w:p>
    <w:p w14:paraId="2682E4AC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068B5648" w14:textId="128B172B" w:rsidR="006E36E5" w:rsidRDefault="006E36E5" w:rsidP="006E36E5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smallCaps/>
          <w:color w:val="000000"/>
          <w:kern w:val="44"/>
          <w:szCs w:val="21"/>
        </w:rPr>
        <w:t>修改</w:t>
      </w:r>
      <w:r>
        <w:rPr>
          <w:rFonts w:hint="eastAsia"/>
          <w:smallCaps/>
          <w:color w:val="000000"/>
          <w:kern w:val="44"/>
          <w:szCs w:val="21"/>
        </w:rPr>
        <w:t>课程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2A79B9AF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1AD54AE3" w14:textId="77777777" w:rsidR="006E36E5" w:rsidRDefault="006E36E5" w:rsidP="006E36E5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03A6B7EA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E36E5" w:rsidRPr="00F71F8D" w14:paraId="6A1A5E6A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EA507E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1ECC5D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592D669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38770D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3BFFB3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ACD1E90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6E36E5" w:rsidRPr="00F71F8D" w14:paraId="2BF4A812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4FC20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691585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6B4423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21F518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44F4B" w14:textId="77777777" w:rsidR="006E36E5" w:rsidRPr="00F71F8D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22C538" w14:textId="77777777" w:rsidR="006E36E5" w:rsidRPr="00F71F8D" w:rsidRDefault="006E36E5" w:rsidP="00763709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6E36E5" w:rsidRPr="00F71F8D" w14:paraId="117E137B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09341" w14:textId="6882D03F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7E00DA" w14:textId="11FC7D29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F375AD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F63674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93DA5A" w14:textId="01192652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2CA335" w14:textId="23ADC635" w:rsidR="006E36E5" w:rsidRDefault="006E36E5" w:rsidP="00763709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6E36E5" w:rsidRPr="00F71F8D" w14:paraId="113537B1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BE0677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courseName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AC03A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D1F00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B2A1A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2AFEE3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812354" w14:textId="77777777" w:rsidR="006E36E5" w:rsidRPr="00E0642E" w:rsidRDefault="006E36E5" w:rsidP="00763709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课程名称</w:t>
            </w:r>
          </w:p>
        </w:tc>
      </w:tr>
      <w:tr w:rsidR="006E36E5" w:rsidRPr="00F71F8D" w14:paraId="564ABE1B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6438A" w14:textId="77777777" w:rsidR="006E36E5" w:rsidRPr="00A73BF1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A73BF1">
              <w:rPr>
                <w:bCs/>
              </w:rPr>
              <w:t>course</w:t>
            </w:r>
            <w:r>
              <w:rPr>
                <w:bCs/>
              </w:rPr>
              <w:t>Price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79CE7D" w14:textId="77777777" w:rsidR="006E36E5" w:rsidRDefault="006E36E5" w:rsidP="00763709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课程价格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36495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6736E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6731DB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F071CE" w14:textId="77777777" w:rsidR="006E36E5" w:rsidRDefault="006E36E5" w:rsidP="00763709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课程价格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单元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元</w:t>
            </w:r>
          </w:p>
        </w:tc>
      </w:tr>
      <w:tr w:rsidR="006E36E5" w:rsidRPr="00F71F8D" w14:paraId="6F638E5C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BFC96" w14:textId="77777777" w:rsidR="006E36E5" w:rsidRPr="00A73BF1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grade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C5B3C0" w14:textId="77777777" w:rsidR="006E36E5" w:rsidRDefault="006E36E5" w:rsidP="00763709">
            <w:pPr>
              <w:ind w:leftChars="-11" w:left="-2" w:hangingChars="10" w:hanging="24"/>
              <w:rPr>
                <w:bCs/>
              </w:rPr>
            </w:pPr>
            <w:r>
              <w:rPr>
                <w:bCs/>
              </w:rPr>
              <w:t>课程所属年级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D9B80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9353AB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FD9C9D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6E168A" w14:textId="77777777" w:rsidR="006E36E5" w:rsidRDefault="006E36E5" w:rsidP="00763709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附录四</w:t>
            </w:r>
          </w:p>
        </w:tc>
      </w:tr>
      <w:tr w:rsidR="006E36E5" w:rsidRPr="00F71F8D" w14:paraId="789A2F07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964A5" w14:textId="77777777" w:rsidR="006E36E5" w:rsidRPr="00841096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stage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76E648" w14:textId="77777777" w:rsidR="006E36E5" w:rsidRDefault="006E36E5" w:rsidP="00763709">
            <w:pPr>
              <w:ind w:leftChars="-11" w:left="-2" w:hangingChars="10" w:hanging="24"/>
              <w:rPr>
                <w:bCs/>
              </w:rPr>
            </w:pPr>
            <w:r>
              <w:rPr>
                <w:rFonts w:hint="eastAsia"/>
                <w:bCs/>
              </w:rPr>
              <w:t>课程所属阶段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6D37EA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06EB17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75BE74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182D99" w14:textId="77777777" w:rsidR="006E36E5" w:rsidRDefault="006E36E5" w:rsidP="00763709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附录三</w:t>
            </w:r>
          </w:p>
        </w:tc>
      </w:tr>
      <w:tr w:rsidR="006E36E5" w:rsidRPr="00F71F8D" w14:paraId="45F2E4EB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0B27B0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subject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FE666D" w14:textId="77777777" w:rsidR="006E36E5" w:rsidRDefault="006E36E5" w:rsidP="00763709">
            <w:pPr>
              <w:ind w:firstLineChars="0" w:firstLine="0"/>
              <w:rPr>
                <w:rFonts w:hint="eastAsia"/>
                <w:bCs/>
              </w:rPr>
            </w:pPr>
            <w:r>
              <w:rPr>
                <w:bCs/>
              </w:rPr>
              <w:t>科目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AC351E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EB1B6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748FF2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C3286E" w14:textId="77777777" w:rsidR="006E36E5" w:rsidRDefault="006E36E5" w:rsidP="00763709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参见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附录五</w:t>
            </w:r>
          </w:p>
        </w:tc>
      </w:tr>
      <w:tr w:rsidR="006E36E5" w:rsidRPr="00F71F8D" w14:paraId="22EC1E1F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44E6DD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courseCoverUrl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595771" w14:textId="77777777" w:rsidR="006E36E5" w:rsidRDefault="006E36E5" w:rsidP="00763709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课程封面图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C7BDF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8CA31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618BC6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3BF9D5" w14:textId="77777777" w:rsidR="006E36E5" w:rsidRDefault="006E36E5" w:rsidP="00763709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调用图片上传接口后返回的地址</w:t>
            </w:r>
          </w:p>
        </w:tc>
      </w:tr>
      <w:tr w:rsidR="006E36E5" w:rsidRPr="00F71F8D" w14:paraId="3D51EDD6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C5883" w14:textId="77777777" w:rsidR="006E36E5" w:rsidRPr="00841096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t>courseVideoUrl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EC7DD9" w14:textId="77777777" w:rsidR="006E36E5" w:rsidRDefault="006E36E5" w:rsidP="00763709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课程播放地址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A4A2A8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0E30C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2F8EE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E4BDCC" w14:textId="77777777" w:rsidR="006E36E5" w:rsidRDefault="006E36E5" w:rsidP="00763709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调用视频上传接口后返回的地址</w:t>
            </w:r>
          </w:p>
        </w:tc>
      </w:tr>
      <w:tr w:rsidR="006E36E5" w:rsidRPr="00F71F8D" w14:paraId="0CAC487C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E0376" w14:textId="77777777" w:rsidR="006E36E5" w:rsidRPr="00841096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 w:rsidRPr="00841096">
              <w:rPr>
                <w:bCs/>
              </w:rPr>
              <w:lastRenderedPageBreak/>
              <w:t>courseIntroduce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777BBE" w14:textId="77777777" w:rsidR="006E36E5" w:rsidRDefault="006E36E5" w:rsidP="00763709">
            <w:pPr>
              <w:ind w:firstLineChars="0" w:firstLine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D2F281" w14:textId="77777777" w:rsidR="006E36E5" w:rsidRDefault="006E36E5" w:rsidP="00763709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E0779" w14:textId="77777777" w:rsidR="006E36E5" w:rsidRDefault="006E36E5" w:rsidP="00763709">
            <w:pPr>
              <w:ind w:leftChars="-11" w:left="-2" w:hangingChars="10" w:hanging="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6160CF" w14:textId="77777777" w:rsidR="006E36E5" w:rsidRDefault="006E36E5" w:rsidP="00763709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BB359" w14:textId="77777777" w:rsidR="006E36E5" w:rsidRDefault="006E36E5" w:rsidP="00763709">
            <w:pPr>
              <w:ind w:leftChars="-11" w:left="-2" w:hangingChars="10" w:hanging="24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课程简介</w:t>
            </w:r>
          </w:p>
        </w:tc>
      </w:tr>
    </w:tbl>
    <w:p w14:paraId="486566C8" w14:textId="77777777" w:rsidR="006E36E5" w:rsidRPr="00F71F8D" w:rsidRDefault="006E36E5" w:rsidP="006E36E5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6E36E5" w:rsidRPr="00F71F8D" w14:paraId="39A6C9C4" w14:textId="77777777" w:rsidTr="00763709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24E729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C50E4D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C263EE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809800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53F91E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988A174" w14:textId="77777777" w:rsidR="006E36E5" w:rsidRPr="00F71F8D" w:rsidRDefault="006E36E5" w:rsidP="00763709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4E9729E3" w14:textId="77777777" w:rsidR="006E36E5" w:rsidRDefault="006E36E5" w:rsidP="006E36E5">
      <w:pPr>
        <w:ind w:firstLine="480"/>
      </w:pPr>
    </w:p>
    <w:p w14:paraId="182EC076" w14:textId="77777777" w:rsidR="006E36E5" w:rsidRPr="001666BF" w:rsidRDefault="006E36E5" w:rsidP="006E36E5">
      <w:pPr>
        <w:ind w:firstLine="480"/>
      </w:pPr>
    </w:p>
    <w:p w14:paraId="065FD9E6" w14:textId="6EC60505" w:rsidR="00F63F58" w:rsidRPr="00783E8F" w:rsidRDefault="00F63F58" w:rsidP="00F63F58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(</w:t>
      </w:r>
      <w:r>
        <w:rPr>
          <w:rFonts w:hint="eastAsia"/>
        </w:rPr>
        <w:t>教师端</w:t>
      </w:r>
      <w:r>
        <w:rPr>
          <w:rFonts w:hint="eastAsia"/>
        </w:rPr>
        <w:t>)</w:t>
      </w:r>
      <w:r>
        <w:rPr>
          <w:rFonts w:hint="eastAsia"/>
        </w:rPr>
        <w:t>课程</w:t>
      </w:r>
      <w:r>
        <w:rPr>
          <w:rFonts w:hint="eastAsia"/>
        </w:rPr>
        <w:t>上下架</w:t>
      </w:r>
      <w:r w:rsidRPr="00F71F8D">
        <w:rPr>
          <w:rFonts w:hint="eastAsia"/>
        </w:rPr>
        <w:t>(</w:t>
      </w:r>
      <w:r>
        <w:t xml:space="preserve">POST </w:t>
      </w:r>
      <w:r>
        <w:rPr>
          <w:rFonts w:hint="eastAsia"/>
        </w:rPr>
        <w:t>/course</w:t>
      </w:r>
      <w:r>
        <w:t>/</w:t>
      </w:r>
      <w:r>
        <w:t>updown</w:t>
      </w:r>
      <w:r>
        <w:t>)</w:t>
      </w:r>
    </w:p>
    <w:p w14:paraId="2637055A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27D51B66" w14:textId="334DA374" w:rsidR="00F63F58" w:rsidRDefault="00F63F58" w:rsidP="00F63F5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 w:rsidRPr="00F71F8D">
        <w:rPr>
          <w:rFonts w:hint="eastAsia"/>
          <w:smallCaps/>
          <w:color w:val="000000"/>
          <w:kern w:val="44"/>
          <w:szCs w:val="21"/>
        </w:rPr>
        <w:t>本</w:t>
      </w:r>
      <w:r w:rsidRPr="00F71F8D">
        <w:rPr>
          <w:smallCaps/>
          <w:color w:val="000000"/>
          <w:kern w:val="44"/>
          <w:szCs w:val="21"/>
        </w:rPr>
        <w:t>接口用于</w:t>
      </w:r>
      <w:r>
        <w:rPr>
          <w:smallCaps/>
          <w:color w:val="000000"/>
          <w:kern w:val="44"/>
          <w:szCs w:val="21"/>
        </w:rPr>
        <w:t>教师</w:t>
      </w:r>
      <w:r w:rsidRPr="00F71F8D">
        <w:rPr>
          <w:smallCaps/>
          <w:color w:val="000000"/>
          <w:kern w:val="44"/>
          <w:szCs w:val="21"/>
        </w:rPr>
        <w:t>端</w:t>
      </w:r>
      <w:r>
        <w:rPr>
          <w:rFonts w:hint="eastAsia"/>
          <w:smallCaps/>
          <w:color w:val="000000"/>
          <w:kern w:val="44"/>
          <w:szCs w:val="21"/>
        </w:rPr>
        <w:t>课程</w:t>
      </w:r>
      <w:r>
        <w:rPr>
          <w:rFonts w:hint="eastAsia"/>
          <w:smallCaps/>
          <w:color w:val="000000"/>
          <w:kern w:val="44"/>
          <w:szCs w:val="21"/>
        </w:rPr>
        <w:t>的上下架</w:t>
      </w:r>
      <w:r w:rsidRPr="00F71F8D">
        <w:rPr>
          <w:rFonts w:hint="eastAsia"/>
          <w:smallCaps/>
          <w:color w:val="000000"/>
          <w:kern w:val="44"/>
          <w:szCs w:val="21"/>
        </w:rPr>
        <w:t>。</w:t>
      </w:r>
    </w:p>
    <w:p w14:paraId="3588D965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E08BA27" w14:textId="77777777" w:rsidR="00F63F58" w:rsidRDefault="00F63F58" w:rsidP="00F63F58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本接口要求教师登录；</w:t>
      </w:r>
    </w:p>
    <w:p w14:paraId="0FDA486E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请求参数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63F58" w:rsidRPr="00F71F8D" w14:paraId="21713A09" w14:textId="77777777" w:rsidTr="00BF2F0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196AC5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21D3FF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CE9B9B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34451B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4BCE56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A37958D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F63F58" w:rsidRPr="00F71F8D" w14:paraId="605E9BF5" w14:textId="77777777" w:rsidTr="00BF2F0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C2FC2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teacherId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50D9B4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教师编号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BC9904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472B5C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573A65" w14:textId="77777777" w:rsidR="00F63F58" w:rsidRPr="00F71F8D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680396" w14:textId="77777777" w:rsidR="00F63F58" w:rsidRPr="00F71F8D" w:rsidRDefault="00F63F58" w:rsidP="00BF2F0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教师编号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请求头中获取</w:t>
            </w:r>
          </w:p>
        </w:tc>
      </w:tr>
      <w:tr w:rsidR="00F63F58" w:rsidRPr="00F71F8D" w14:paraId="357C95FB" w14:textId="77777777" w:rsidTr="00BF2F0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1F99F" w14:textId="77777777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course</w:t>
            </w:r>
            <w:r>
              <w:rPr>
                <w:bCs/>
              </w:rPr>
              <w:t>Id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206A8" w14:textId="77777777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课程编号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660FDB" w14:textId="77777777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7B2093" w14:textId="77777777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9D73FA" w14:textId="77777777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773016" w14:textId="77777777" w:rsidR="00F63F58" w:rsidRDefault="00F63F58" w:rsidP="00BF2F08">
            <w:pPr>
              <w:ind w:leftChars="-11" w:left="-2" w:hangingChars="10" w:hanging="24"/>
              <w:jc w:val="left"/>
              <w:rPr>
                <w:bCs/>
              </w:rPr>
            </w:pPr>
            <w:r>
              <w:rPr>
                <w:bCs/>
              </w:rPr>
              <w:t>课程编号</w:t>
            </w:r>
          </w:p>
        </w:tc>
      </w:tr>
      <w:tr w:rsidR="00F63F58" w:rsidRPr="00F71F8D" w14:paraId="66E10094" w14:textId="77777777" w:rsidTr="00BF2F0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64B44F" w14:textId="7F7B0A29" w:rsidR="00F63F58" w:rsidRDefault="00F63F58" w:rsidP="00BF2F08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65E93A" w14:textId="7E541265" w:rsidR="00F63F58" w:rsidRDefault="00F63F58" w:rsidP="00BF2F08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课程状态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B14E8F" w14:textId="33128F02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F7A6B" w14:textId="6A05040F" w:rsidR="00F63F58" w:rsidRDefault="00F63F58" w:rsidP="00BF2F08">
            <w:pPr>
              <w:ind w:leftChars="-11" w:left="-2" w:hangingChars="10" w:hanging="24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A85D18" w14:textId="5D79A676" w:rsidR="00F63F58" w:rsidRDefault="00F63F58" w:rsidP="00BF2F08">
            <w:pPr>
              <w:ind w:leftChars="-11" w:left="-2" w:hangingChars="10" w:hanging="2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8563B" w14:textId="441BD241" w:rsidR="00F63F58" w:rsidRDefault="00F63F58" w:rsidP="00F63F58">
            <w:pPr>
              <w:ind w:leftChars="-11" w:left="-2" w:hangingChars="10" w:hanging="24"/>
              <w:jc w:val="left"/>
              <w:rPr>
                <w:bCs/>
              </w:rPr>
            </w:pPr>
            <w:r w:rsidRPr="00F63F58">
              <w:rPr>
                <w:rFonts w:hint="eastAsia"/>
                <w:bCs/>
              </w:rPr>
              <w:t>状态</w:t>
            </w:r>
            <w:r w:rsidRPr="00F63F58">
              <w:rPr>
                <w:rFonts w:hint="eastAsia"/>
                <w:bCs/>
              </w:rPr>
              <w:t>(1-</w:t>
            </w:r>
            <w:r w:rsidRPr="00F63F58">
              <w:rPr>
                <w:rFonts w:hint="eastAsia"/>
                <w:bCs/>
              </w:rPr>
              <w:t>未发布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下架</w:t>
            </w:r>
            <w:r>
              <w:rPr>
                <w:rFonts w:hint="eastAsia"/>
                <w:bCs/>
              </w:rPr>
              <w:t>)</w:t>
            </w:r>
            <w:r w:rsidRPr="00F63F58">
              <w:rPr>
                <w:rFonts w:hint="eastAsia"/>
                <w:bCs/>
              </w:rPr>
              <w:t>;2-</w:t>
            </w:r>
            <w:r w:rsidRPr="00F63F58">
              <w:rPr>
                <w:rFonts w:hint="eastAsia"/>
                <w:bCs/>
              </w:rPr>
              <w:t>已发布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上架</w:t>
            </w:r>
            <w:r>
              <w:rPr>
                <w:rFonts w:hint="eastAsia"/>
                <w:bCs/>
              </w:rPr>
              <w:t>)</w:t>
            </w:r>
            <w:r w:rsidRPr="00F63F58">
              <w:rPr>
                <w:rFonts w:hint="eastAsia"/>
                <w:bCs/>
              </w:rPr>
              <w:t>)</w:t>
            </w:r>
          </w:p>
        </w:tc>
      </w:tr>
    </w:tbl>
    <w:p w14:paraId="550414DF" w14:textId="77777777" w:rsidR="00F63F58" w:rsidRPr="00F71F8D" w:rsidRDefault="00F63F58" w:rsidP="00F63F58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 w:rsidRPr="00F71F8D">
        <w:rPr>
          <w:rFonts w:hint="eastAsia"/>
        </w:rPr>
        <w:t>响应消息</w:t>
      </w:r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F63F58" w:rsidRPr="00F71F8D" w14:paraId="061AF667" w14:textId="77777777" w:rsidTr="00BF2F08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A18183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F2318B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6368C2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4B683FD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F24C84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6E21FE" w14:textId="77777777" w:rsidR="00F63F58" w:rsidRPr="00F71F8D" w:rsidRDefault="00F63F58" w:rsidP="00BF2F0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 w:rsidRPr="00F71F8D">
              <w:rPr>
                <w:rFonts w:eastAsia="黑体" w:hint="eastAsia"/>
                <w:b/>
                <w:bCs/>
              </w:rPr>
              <w:t>备注</w:t>
            </w:r>
          </w:p>
        </w:tc>
      </w:tr>
    </w:tbl>
    <w:p w14:paraId="536B7AE6" w14:textId="77777777" w:rsidR="00F63F58" w:rsidRDefault="00F63F58" w:rsidP="00F63F58">
      <w:pPr>
        <w:ind w:firstLine="480"/>
      </w:pPr>
    </w:p>
    <w:p w14:paraId="5D56AD35" w14:textId="77777777" w:rsidR="00F63F58" w:rsidRPr="001666BF" w:rsidRDefault="00F63F58" w:rsidP="00F63F58">
      <w:pPr>
        <w:ind w:firstLine="480"/>
      </w:pPr>
    </w:p>
    <w:p w14:paraId="3C3BBDB1" w14:textId="77777777" w:rsidR="008521EE" w:rsidRDefault="008521EE" w:rsidP="008521EE">
      <w:pPr>
        <w:pStyle w:val="1"/>
      </w:pPr>
      <w:r>
        <w:rPr>
          <w:rFonts w:hint="eastAsia"/>
        </w:rPr>
        <w:lastRenderedPageBreak/>
        <w:t>系统类接口</w:t>
      </w:r>
    </w:p>
    <w:p w14:paraId="5AE9005F" w14:textId="77777777" w:rsidR="008521EE" w:rsidRDefault="008521EE" w:rsidP="008521EE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t>版本检测</w:t>
      </w:r>
      <w:r w:rsidR="00EB234B">
        <w:rPr>
          <w:rFonts w:hint="eastAsia"/>
        </w:rPr>
        <w:t>接口</w:t>
      </w:r>
    </w:p>
    <w:p w14:paraId="37C02AE2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接口功能</w:t>
      </w:r>
    </w:p>
    <w:p w14:paraId="6239E8EE" w14:textId="77777777" w:rsidR="001A066D" w:rsidRPr="002024E5" w:rsidRDefault="001B770B" w:rsidP="001A066D">
      <w:pPr>
        <w:ind w:firstLine="480"/>
      </w:pPr>
      <w:r>
        <w:t>校验版本信息</w:t>
      </w:r>
    </w:p>
    <w:p w14:paraId="62A9E194" w14:textId="77777777" w:rsidR="001A066D" w:rsidRPr="00F71F8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2A3FD2EB" w14:textId="77777777" w:rsidR="001A066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用户登录；</w:t>
      </w:r>
    </w:p>
    <w:p w14:paraId="6D8B4747" w14:textId="77777777" w:rsidR="001A066D" w:rsidRPr="00F71F8D" w:rsidRDefault="001A066D" w:rsidP="001A066D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</w:t>
      </w:r>
      <w:r w:rsidR="00B71D13">
        <w:rPr>
          <w:rFonts w:hint="eastAsia"/>
          <w:smallCaps/>
          <w:color w:val="000000"/>
          <w:kern w:val="44"/>
          <w:szCs w:val="21"/>
        </w:rPr>
        <w:t>不</w:t>
      </w:r>
      <w:r>
        <w:rPr>
          <w:rFonts w:hint="eastAsia"/>
          <w:smallCaps/>
          <w:color w:val="000000"/>
          <w:kern w:val="44"/>
          <w:szCs w:val="21"/>
        </w:rPr>
        <w:t>要求加密</w:t>
      </w:r>
    </w:p>
    <w:p w14:paraId="133A5AB1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请求参数</w:t>
      </w:r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1B770B" w:rsidRPr="00F52AB3" w14:paraId="56E3EB29" w14:textId="77777777" w:rsidTr="00502388">
        <w:tc>
          <w:tcPr>
            <w:tcW w:w="2410" w:type="dxa"/>
          </w:tcPr>
          <w:p w14:paraId="40B6015B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215EDDB9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F6CB7A1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18CD88E3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20092770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1A3AA54B" w14:textId="77777777" w:rsidR="001B770B" w:rsidRPr="00F52AB3" w:rsidRDefault="001B770B" w:rsidP="00502388">
            <w:pPr>
              <w:ind w:firstLineChars="0" w:firstLine="0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1B770B" w14:paraId="2DE630F7" w14:textId="77777777" w:rsidTr="00502388">
        <w:tc>
          <w:tcPr>
            <w:tcW w:w="2410" w:type="dxa"/>
            <w:vAlign w:val="center"/>
          </w:tcPr>
          <w:p w14:paraId="00C17797" w14:textId="77777777" w:rsidR="001B770B" w:rsidRDefault="001B770B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md5</w:t>
            </w:r>
          </w:p>
        </w:tc>
        <w:tc>
          <w:tcPr>
            <w:tcW w:w="1560" w:type="dxa"/>
            <w:vAlign w:val="center"/>
          </w:tcPr>
          <w:p w14:paraId="19157A5B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MD5</w:t>
            </w:r>
          </w:p>
        </w:tc>
        <w:tc>
          <w:tcPr>
            <w:tcW w:w="1134" w:type="dxa"/>
            <w:vAlign w:val="center"/>
          </w:tcPr>
          <w:p w14:paraId="6803A5C3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6EFB11BA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vAlign w:val="center"/>
          </w:tcPr>
          <w:p w14:paraId="30E3F3AC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3407E4ED" w14:textId="77777777" w:rsidR="001B770B" w:rsidRDefault="001B770B" w:rsidP="00502388">
            <w:pPr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安卓版必填</w:t>
            </w:r>
          </w:p>
        </w:tc>
      </w:tr>
      <w:tr w:rsidR="007646EB" w14:paraId="3F6F8E18" w14:textId="77777777" w:rsidTr="00502388">
        <w:tc>
          <w:tcPr>
            <w:tcW w:w="2410" w:type="dxa"/>
            <w:vAlign w:val="center"/>
          </w:tcPr>
          <w:p w14:paraId="72F1378A" w14:textId="77777777" w:rsidR="007646EB" w:rsidRDefault="007646EB" w:rsidP="00502388">
            <w:pPr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client</w:t>
            </w:r>
            <w:r>
              <w:rPr>
                <w:bCs/>
              </w:rPr>
              <w:t>Version</w:t>
            </w:r>
          </w:p>
        </w:tc>
        <w:tc>
          <w:tcPr>
            <w:tcW w:w="1560" w:type="dxa"/>
            <w:vAlign w:val="center"/>
          </w:tcPr>
          <w:p w14:paraId="2AEC91BC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134" w:type="dxa"/>
            <w:vAlign w:val="center"/>
          </w:tcPr>
          <w:p w14:paraId="509FA2A7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172FB3D7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C130A69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218326AD" w14:textId="77777777" w:rsidR="007646EB" w:rsidRDefault="007646EB" w:rsidP="00154A2D">
            <w:pPr>
              <w:ind w:firstLineChars="0" w:firstLine="0"/>
              <w:jc w:val="center"/>
              <w:rPr>
                <w:color w:val="FF0000"/>
              </w:rPr>
            </w:pPr>
            <w:r w:rsidRPr="007646EB">
              <w:rPr>
                <w:rFonts w:hint="eastAsia"/>
              </w:rPr>
              <w:t>客户端版本</w:t>
            </w:r>
          </w:p>
        </w:tc>
      </w:tr>
      <w:tr w:rsidR="007646EB" w14:paraId="379BFE5A" w14:textId="77777777" w:rsidTr="00502388">
        <w:tc>
          <w:tcPr>
            <w:tcW w:w="2410" w:type="dxa"/>
            <w:vAlign w:val="center"/>
          </w:tcPr>
          <w:p w14:paraId="35AB00FE" w14:textId="77777777" w:rsidR="007646EB" w:rsidRDefault="007646EB" w:rsidP="00502388">
            <w:pPr>
              <w:ind w:firstLineChars="0" w:firstLine="0"/>
              <w:jc w:val="center"/>
              <w:rPr>
                <w:bCs/>
              </w:rPr>
            </w:pPr>
            <w:r w:rsidRPr="007646EB">
              <w:rPr>
                <w:bCs/>
              </w:rPr>
              <w:t>clientType</w:t>
            </w:r>
          </w:p>
        </w:tc>
        <w:tc>
          <w:tcPr>
            <w:tcW w:w="1560" w:type="dxa"/>
            <w:vAlign w:val="center"/>
          </w:tcPr>
          <w:p w14:paraId="7C51D4AE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134" w:type="dxa"/>
            <w:vAlign w:val="center"/>
          </w:tcPr>
          <w:p w14:paraId="6A591131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5F579E9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6552DC2C" w14:textId="77777777" w:rsid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36D57FFE" w14:textId="77777777" w:rsidR="007646EB" w:rsidRPr="007646EB" w:rsidRDefault="007646EB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  <w:r w:rsidR="0064575D">
              <w:rPr>
                <w:rFonts w:hint="eastAsia"/>
              </w:rPr>
              <w:t>(</w:t>
            </w:r>
            <w:r w:rsidR="0064575D">
              <w:t>1-</w:t>
            </w:r>
            <w:r w:rsidR="0064575D">
              <w:t>学生端</w:t>
            </w:r>
            <w:r w:rsidR="0064575D">
              <w:t>;2-</w:t>
            </w:r>
            <w:r w:rsidR="0064575D">
              <w:t>教师端</w:t>
            </w:r>
            <w:r w:rsidR="0064575D">
              <w:rPr>
                <w:rFonts w:hint="eastAsia"/>
              </w:rPr>
              <w:t>)</w:t>
            </w:r>
          </w:p>
        </w:tc>
      </w:tr>
      <w:tr w:rsidR="007646EB" w14:paraId="5EC5F5B7" w14:textId="77777777" w:rsidTr="00502388">
        <w:tc>
          <w:tcPr>
            <w:tcW w:w="2410" w:type="dxa"/>
            <w:vAlign w:val="center"/>
          </w:tcPr>
          <w:p w14:paraId="76799CAE" w14:textId="77777777" w:rsidR="007646EB" w:rsidRPr="00154A2D" w:rsidRDefault="00154A2D" w:rsidP="00502388">
            <w:pPr>
              <w:ind w:firstLineChars="0" w:firstLine="0"/>
              <w:jc w:val="center"/>
              <w:rPr>
                <w:bCs/>
              </w:rPr>
            </w:pPr>
            <w:r w:rsidRPr="00154A2D">
              <w:rPr>
                <w:bCs/>
              </w:rPr>
              <w:t>versionState</w:t>
            </w:r>
          </w:p>
        </w:tc>
        <w:tc>
          <w:tcPr>
            <w:tcW w:w="1560" w:type="dxa"/>
            <w:vAlign w:val="center"/>
          </w:tcPr>
          <w:p w14:paraId="327CC52F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134" w:type="dxa"/>
            <w:vAlign w:val="center"/>
          </w:tcPr>
          <w:p w14:paraId="77A56D38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vAlign w:val="center"/>
          </w:tcPr>
          <w:p w14:paraId="205BF2AF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0279E870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14:paraId="19D6C165" w14:textId="77777777" w:rsidR="007646EB" w:rsidRPr="007646EB" w:rsidRDefault="00154A2D" w:rsidP="00502388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0:</w:t>
            </w:r>
            <w:r w:rsidRPr="00154A2D">
              <w:rPr>
                <w:rFonts w:hint="eastAsia"/>
              </w:rPr>
              <w:t>正式版</w:t>
            </w:r>
            <w:r w:rsidRPr="00154A2D">
              <w:rPr>
                <w:rFonts w:hint="eastAsia"/>
              </w:rPr>
              <w:t>;1:</w:t>
            </w:r>
            <w:r w:rsidRPr="00154A2D">
              <w:rPr>
                <w:rFonts w:hint="eastAsia"/>
              </w:rPr>
              <w:t>测试版</w:t>
            </w:r>
          </w:p>
        </w:tc>
      </w:tr>
      <w:tr w:rsidR="007646EB" w14:paraId="2A802E21" w14:textId="77777777" w:rsidTr="00502388">
        <w:tc>
          <w:tcPr>
            <w:tcW w:w="2410" w:type="dxa"/>
            <w:vAlign w:val="center"/>
          </w:tcPr>
          <w:p w14:paraId="6B705CE6" w14:textId="77777777" w:rsidR="007646EB" w:rsidRDefault="00154A2D" w:rsidP="00502388">
            <w:pPr>
              <w:ind w:firstLineChars="0" w:firstLine="0"/>
              <w:jc w:val="center"/>
              <w:rPr>
                <w:bCs/>
              </w:rPr>
            </w:pPr>
            <w:commentRangeStart w:id="87"/>
            <w:r w:rsidRPr="00154A2D">
              <w:rPr>
                <w:bCs/>
              </w:rPr>
              <w:t>phoneSystem</w:t>
            </w:r>
          </w:p>
        </w:tc>
        <w:tc>
          <w:tcPr>
            <w:tcW w:w="1560" w:type="dxa"/>
            <w:vAlign w:val="center"/>
          </w:tcPr>
          <w:p w14:paraId="50A8C137" w14:textId="77777777" w:rsidR="007646EB" w:rsidRDefault="00154A2D" w:rsidP="00502388">
            <w:pPr>
              <w:ind w:firstLineChars="0" w:firstLine="0"/>
              <w:jc w:val="center"/>
            </w:pPr>
            <w:r w:rsidRPr="00154A2D">
              <w:rPr>
                <w:rFonts w:hint="eastAsia"/>
              </w:rPr>
              <w:t>设备类型</w:t>
            </w:r>
          </w:p>
        </w:tc>
        <w:tc>
          <w:tcPr>
            <w:tcW w:w="1134" w:type="dxa"/>
            <w:vAlign w:val="center"/>
          </w:tcPr>
          <w:p w14:paraId="750936EA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ans</w:t>
            </w:r>
          </w:p>
        </w:tc>
        <w:tc>
          <w:tcPr>
            <w:tcW w:w="850" w:type="dxa"/>
            <w:vAlign w:val="center"/>
          </w:tcPr>
          <w:p w14:paraId="7D8CAA56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14:paraId="186FA4D9" w14:textId="77777777" w:rsid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  <w:vAlign w:val="center"/>
          </w:tcPr>
          <w:p w14:paraId="0E13D933" w14:textId="77777777" w:rsidR="007646EB" w:rsidRPr="007646EB" w:rsidRDefault="00154A2D" w:rsidP="00502388">
            <w:pPr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 xml:space="preserve">: </w:t>
            </w:r>
            <w:r w:rsidRPr="00154A2D">
              <w:rPr>
                <w:rFonts w:hint="eastAsia"/>
              </w:rPr>
              <w:t>A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aPad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</w:t>
            </w:r>
            <w:r w:rsidRPr="00154A2D">
              <w:rPr>
                <w:rFonts w:hint="eastAsia"/>
              </w:rPr>
              <w:t>，</w:t>
            </w:r>
            <w:r w:rsidRPr="00154A2D">
              <w:rPr>
                <w:rFonts w:hint="eastAsia"/>
              </w:rPr>
              <w:t>iPad</w:t>
            </w:r>
            <w:commentRangeEnd w:id="87"/>
            <w:r w:rsidR="009C54D9">
              <w:rPr>
                <w:rStyle w:val="af4"/>
              </w:rPr>
              <w:commentReference w:id="87"/>
            </w:r>
          </w:p>
        </w:tc>
      </w:tr>
    </w:tbl>
    <w:p w14:paraId="12766F19" w14:textId="77777777" w:rsidR="001A066D" w:rsidRDefault="001A066D" w:rsidP="001A066D">
      <w:pPr>
        <w:ind w:firstLineChars="0" w:firstLine="0"/>
      </w:pPr>
    </w:p>
    <w:p w14:paraId="6490D404" w14:textId="77777777" w:rsidR="001A066D" w:rsidRDefault="001A066D" w:rsidP="001A066D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响应消息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906"/>
        <w:gridCol w:w="1024"/>
        <w:gridCol w:w="778"/>
        <w:gridCol w:w="894"/>
        <w:gridCol w:w="2467"/>
      </w:tblGrid>
      <w:tr w:rsidR="00254203" w14:paraId="7B3AFF14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2A4B38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参数名称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388992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A68BD8B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F3C5CCE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必填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59C12679" w14:textId="77777777" w:rsidR="00254203" w:rsidRDefault="00254203" w:rsidP="00502388">
            <w:pPr>
              <w:ind w:firstLineChars="0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长度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1EDCF6A" w14:textId="77777777" w:rsidR="00254203" w:rsidRDefault="00254203" w:rsidP="00502388">
            <w:pPr>
              <w:ind w:firstLineChars="0" w:firstLine="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备注</w:t>
            </w:r>
          </w:p>
        </w:tc>
      </w:tr>
      <w:tr w:rsidR="00254203" w14:paraId="2480352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589FD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update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90BC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是否需要更新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63AEB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F30D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11C8D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383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：不需要更新；</w:t>
            </w:r>
          </w:p>
          <w:p w14:paraId="14448A7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：需要更新</w:t>
            </w:r>
          </w:p>
        </w:tc>
      </w:tr>
      <w:tr w:rsidR="00254203" w14:paraId="599934E7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39E5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E378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56B0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6858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CDA5D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2119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1001</w:t>
            </w:r>
          </w:p>
        </w:tc>
      </w:tr>
      <w:tr w:rsidR="00254203" w14:paraId="386E65D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F6F7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lastRenderedPageBreak/>
              <w:t>is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ptional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3F12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是否强制更新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369B7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F5FBB7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68834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63FBF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  <w:p w14:paraId="35C5509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：不强制更新；</w:t>
            </w:r>
          </w:p>
          <w:p w14:paraId="6DB0F33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：强制更新</w:t>
            </w:r>
          </w:p>
        </w:tc>
      </w:tr>
      <w:tr w:rsidR="00254203" w14:paraId="1D20B1C5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57DB5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url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F48715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文件下载路径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EF141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E15EB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B4F1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649F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52BC4D1A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0A404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size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0F1F0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E5EC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6C2ED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0AE47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9AABC5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C1E2C89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6C28D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C26879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新版本内容说明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ECE3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9C8C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962D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1FAC6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66AE6AEF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F5CDB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md5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A3CA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最新客户端版本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5157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4CD9E" w14:textId="77777777" w:rsidR="00254203" w:rsidRDefault="00254203" w:rsidP="00502388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1155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D915C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有新客户端时必需</w:t>
            </w:r>
          </w:p>
        </w:tc>
      </w:tr>
      <w:tr w:rsidR="00254203" w14:paraId="3EACA6A3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93DF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has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nc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kg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B498E" w14:textId="77777777" w:rsidR="00254203" w:rsidRDefault="00254203" w:rsidP="00502388">
            <w:pPr>
              <w:ind w:firstLineChars="0" w:firstLine="0"/>
            </w:pPr>
            <w:r>
              <w:t>是否有安卓增量更新包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1AD17" w14:textId="77777777" w:rsidR="00254203" w:rsidRDefault="00254203" w:rsidP="00502388">
            <w:pPr>
              <w:ind w:firstLineChars="0" w:firstLine="0"/>
            </w:pPr>
            <w:r>
              <w:t>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A49C3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6C81BA" w14:textId="77777777" w:rsidR="00254203" w:rsidRDefault="00254203" w:rsidP="00502388">
            <w:pPr>
              <w:ind w:firstLineChars="0" w:firstLine="0"/>
            </w:pPr>
            <w:r>
              <w:t>1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985C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客户端必需</w:t>
            </w:r>
          </w:p>
          <w:p w14:paraId="4F4DE88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bCs/>
              </w:rPr>
              <w:t>：有</w:t>
            </w:r>
          </w:p>
          <w:p w14:paraId="7ADE5696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：无</w:t>
            </w:r>
          </w:p>
        </w:tc>
      </w:tr>
      <w:tr w:rsidR="00254203" w14:paraId="67054B0D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195A8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rl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70ABA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增量更新包下载地址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339FE" w14:textId="77777777" w:rsidR="00254203" w:rsidRDefault="00254203" w:rsidP="00502388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4A1F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976A42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44FC7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645371CD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D0FAF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d5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EF7DDF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CB0ED" w14:textId="77777777" w:rsidR="00254203" w:rsidRDefault="00254203" w:rsidP="00502388">
            <w:pPr>
              <w:ind w:firstLineChars="0" w:firstLine="0"/>
            </w:pPr>
            <w:r>
              <w:t>ans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C3091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FF48E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95C92C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  <w:tr w:rsidR="00254203" w14:paraId="4FAB2A42" w14:textId="77777777" w:rsidTr="00502388">
        <w:trPr>
          <w:jc w:val="center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1B6FD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bCs/>
              </w:rPr>
              <w:t>inc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ize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5E8DF" w14:textId="77777777" w:rsidR="00254203" w:rsidRDefault="00254203" w:rsidP="00502388">
            <w:pPr>
              <w:ind w:firstLineChars="0" w:firstLine="0"/>
            </w:pPr>
            <w:r>
              <w:rPr>
                <w:rFonts w:hint="eastAsia"/>
              </w:rPr>
              <w:t>增量更新包</w:t>
            </w:r>
            <w:r>
              <w:t>大小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936848" w14:textId="77777777" w:rsidR="00254203" w:rsidRDefault="00254203" w:rsidP="00502388">
            <w:pPr>
              <w:ind w:firstLineChars="0" w:firstLine="0"/>
            </w:pPr>
            <w:r>
              <w:t>d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497FA" w14:textId="77777777" w:rsidR="00254203" w:rsidRDefault="00254203" w:rsidP="00502388">
            <w:pPr>
              <w:ind w:firstLineChars="0" w:firstLine="0"/>
            </w:pPr>
            <w:r>
              <w:t>C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173B8B" w14:textId="77777777" w:rsidR="00254203" w:rsidRDefault="00254203" w:rsidP="00502388">
            <w:pPr>
              <w:ind w:firstLineChars="0" w:firstLine="0"/>
            </w:pPr>
          </w:p>
        </w:tc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428B9" w14:textId="77777777" w:rsidR="00254203" w:rsidRDefault="00254203" w:rsidP="00502388">
            <w:pPr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Android</w:t>
            </w:r>
            <w:r>
              <w:rPr>
                <w:rFonts w:hint="eastAsia"/>
                <w:bCs/>
              </w:rPr>
              <w:t>客户端且有增量更新包时必需</w:t>
            </w:r>
          </w:p>
        </w:tc>
      </w:tr>
    </w:tbl>
    <w:p w14:paraId="264AE701" w14:textId="77777777" w:rsidR="001A066D" w:rsidRPr="00911CF6" w:rsidRDefault="001A066D" w:rsidP="001A066D">
      <w:pPr>
        <w:ind w:firstLineChars="0" w:firstLine="0"/>
      </w:pPr>
    </w:p>
    <w:p w14:paraId="228CD686" w14:textId="77777777" w:rsidR="008521EE" w:rsidRPr="008521EE" w:rsidRDefault="008521EE" w:rsidP="008521EE">
      <w:pPr>
        <w:ind w:firstLine="480"/>
      </w:pPr>
    </w:p>
    <w:p w14:paraId="100E9F42" w14:textId="77777777" w:rsidR="00E83BCC" w:rsidRPr="00E83BCC" w:rsidRDefault="008521EE" w:rsidP="00E83BCC">
      <w:pPr>
        <w:pStyle w:val="1"/>
      </w:pPr>
      <w:r>
        <w:rPr>
          <w:rFonts w:hint="eastAsia"/>
        </w:rPr>
        <w:t>模块二</w:t>
      </w:r>
      <w:bookmarkEnd w:id="86"/>
    </w:p>
    <w:p w14:paraId="1C0072E2" w14:textId="77777777" w:rsidR="007D15C7" w:rsidRDefault="00765C9B" w:rsidP="007D15C7">
      <w:pPr>
        <w:ind w:firstLine="480"/>
        <w:rPr>
          <w:smallCaps/>
          <w:color w:val="000000"/>
          <w:kern w:val="44"/>
          <w:szCs w:val="21"/>
        </w:rPr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按模块进行分类，本处描述该模块的大致情况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843FBA7" w14:textId="77777777" w:rsidR="003B16D7" w:rsidRDefault="00765C9B" w:rsidP="004B6960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88" w:name="_Toc481444936"/>
      <w:r>
        <w:rPr>
          <w:rFonts w:hint="eastAsia"/>
        </w:rPr>
        <w:t>一级功能</w:t>
      </w:r>
      <w:bookmarkEnd w:id="88"/>
    </w:p>
    <w:p w14:paraId="431A0E4F" w14:textId="77777777" w:rsidR="00B3239B" w:rsidRPr="00B3239B" w:rsidRDefault="00B3239B" w:rsidP="00B323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本处描述该一级功能的说明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59A3C1F7" w14:textId="77777777" w:rsidR="003B16D7" w:rsidRDefault="00765C9B" w:rsidP="00485F52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89" w:name="_Toc481444937"/>
      <w:r>
        <w:rPr>
          <w:rFonts w:hint="eastAsia"/>
        </w:rPr>
        <w:t>二级功能</w:t>
      </w:r>
      <w:r w:rsidR="00133A58">
        <w:rPr>
          <w:rFonts w:hint="eastAsia"/>
        </w:rPr>
        <w:t>（二级功能方法名）</w:t>
      </w:r>
      <w:bookmarkEnd w:id="89"/>
    </w:p>
    <w:p w14:paraId="7A5515B1" w14:textId="77777777" w:rsidR="00765C9B" w:rsidRPr="00765C9B" w:rsidRDefault="00765C9B" w:rsidP="00765C9B">
      <w:pPr>
        <w:ind w:firstLine="480"/>
      </w:pPr>
      <w:r w:rsidRPr="006A378F">
        <w:rPr>
          <w:rFonts w:hint="eastAsia"/>
          <w:smallCaps/>
          <w:color w:val="000000"/>
          <w:kern w:val="44"/>
          <w:szCs w:val="21"/>
        </w:rPr>
        <w:t>【</w:t>
      </w:r>
      <w:r>
        <w:rPr>
          <w:rFonts w:hint="eastAsia"/>
          <w:smallCaps/>
          <w:color w:val="000000"/>
          <w:kern w:val="44"/>
          <w:szCs w:val="21"/>
        </w:rPr>
        <w:t>大致为最小单位，即需要描述的实际接口，本处描述该接口的功能说明</w:t>
      </w:r>
      <w:r w:rsidRPr="006A378F">
        <w:rPr>
          <w:rFonts w:hint="eastAsia"/>
          <w:smallCaps/>
          <w:color w:val="000000"/>
          <w:kern w:val="44"/>
          <w:szCs w:val="21"/>
        </w:rPr>
        <w:t>】</w:t>
      </w:r>
    </w:p>
    <w:p w14:paraId="2D2E15E5" w14:textId="77777777" w:rsidR="002F5D39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0" w:name="_Toc481444938"/>
      <w:r>
        <w:rPr>
          <w:rFonts w:hint="eastAsia"/>
        </w:rPr>
        <w:lastRenderedPageBreak/>
        <w:t>接口功能</w:t>
      </w:r>
    </w:p>
    <w:p w14:paraId="5C0ACFED" w14:textId="77777777" w:rsidR="002024E5" w:rsidRPr="002024E5" w:rsidRDefault="002024E5" w:rsidP="002024E5">
      <w:pPr>
        <w:ind w:firstLine="480"/>
      </w:pPr>
    </w:p>
    <w:p w14:paraId="25D799DB" w14:textId="77777777" w:rsidR="002F5D39" w:rsidRPr="00F71F8D" w:rsidRDefault="002F5D39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接口约束</w:t>
      </w:r>
    </w:p>
    <w:p w14:paraId="5B362978" w14:textId="77777777" w:rsidR="002F5D39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本接口要求用户登录；</w:t>
      </w:r>
    </w:p>
    <w:p w14:paraId="47E1C24D" w14:textId="77777777" w:rsidR="002F5D39" w:rsidRPr="00F71F8D" w:rsidRDefault="002F5D39" w:rsidP="002F5D39">
      <w:pPr>
        <w:spacing w:beforeLines="50" w:before="120"/>
        <w:ind w:firstLine="480"/>
        <w:jc w:val="left"/>
        <w:rPr>
          <w:smallCaps/>
          <w:color w:val="000000"/>
          <w:kern w:val="44"/>
          <w:szCs w:val="21"/>
        </w:rPr>
      </w:pPr>
      <w:r>
        <w:rPr>
          <w:rFonts w:hint="eastAsia"/>
          <w:smallCaps/>
          <w:color w:val="000000"/>
          <w:kern w:val="44"/>
          <w:szCs w:val="21"/>
        </w:rPr>
        <w:t>本接口要求加密，支持</w:t>
      </w:r>
      <w:r>
        <w:rPr>
          <w:rFonts w:hint="eastAsia"/>
          <w:smallCaps/>
          <w:color w:val="000000"/>
          <w:kern w:val="44"/>
          <w:szCs w:val="21"/>
        </w:rPr>
        <w:t>MD5</w:t>
      </w:r>
      <w:r>
        <w:rPr>
          <w:rFonts w:hint="eastAsia"/>
          <w:smallCaps/>
          <w:color w:val="000000"/>
          <w:kern w:val="44"/>
          <w:szCs w:val="21"/>
        </w:rPr>
        <w:t>、</w:t>
      </w:r>
      <w:r>
        <w:rPr>
          <w:rFonts w:hint="eastAsia"/>
          <w:smallCaps/>
          <w:color w:val="000000"/>
          <w:kern w:val="44"/>
          <w:szCs w:val="21"/>
        </w:rPr>
        <w:t>RSA</w:t>
      </w:r>
      <w:r>
        <w:rPr>
          <w:rFonts w:hint="eastAsia"/>
          <w:smallCaps/>
          <w:color w:val="000000"/>
          <w:kern w:val="44"/>
          <w:szCs w:val="21"/>
        </w:rPr>
        <w:t>；</w:t>
      </w:r>
    </w:p>
    <w:p w14:paraId="3AE7D86B" w14:textId="77777777" w:rsidR="003B16D7" w:rsidRDefault="00984F13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r>
        <w:rPr>
          <w:rFonts w:hint="eastAsia"/>
        </w:rPr>
        <w:t>请求参数</w:t>
      </w:r>
      <w:bookmarkEnd w:id="90"/>
    </w:p>
    <w:tbl>
      <w:tblPr>
        <w:tblStyle w:val="af3"/>
        <w:tblW w:w="9640" w:type="dxa"/>
        <w:tblInd w:w="-601" w:type="dxa"/>
        <w:tblLook w:val="04A0" w:firstRow="1" w:lastRow="0" w:firstColumn="1" w:lastColumn="0" w:noHBand="0" w:noVBand="1"/>
      </w:tblPr>
      <w:tblGrid>
        <w:gridCol w:w="2410"/>
        <w:gridCol w:w="1560"/>
        <w:gridCol w:w="1134"/>
        <w:gridCol w:w="850"/>
        <w:gridCol w:w="992"/>
        <w:gridCol w:w="2694"/>
      </w:tblGrid>
      <w:tr w:rsidR="00F52AB3" w14:paraId="5EA0C45F" w14:textId="77777777" w:rsidTr="00D74679">
        <w:tc>
          <w:tcPr>
            <w:tcW w:w="2410" w:type="dxa"/>
          </w:tcPr>
          <w:p w14:paraId="6B664F8B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0" w:type="dxa"/>
          </w:tcPr>
          <w:p w14:paraId="4F067D0F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6F88223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</w:tcPr>
          <w:p w14:paraId="46A562D0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92" w:type="dxa"/>
          </w:tcPr>
          <w:p w14:paraId="51CCA731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694" w:type="dxa"/>
          </w:tcPr>
          <w:p w14:paraId="3336F6A4" w14:textId="77777777" w:rsidR="00F52AB3" w:rsidRPr="00F52AB3" w:rsidRDefault="00F52AB3" w:rsidP="00927090">
            <w:pPr>
              <w:ind w:firstLineChars="0" w:firstLine="0"/>
              <w:jc w:val="center"/>
            </w:pPr>
            <w:r w:rsidRPr="00F52AB3">
              <w:rPr>
                <w:rFonts w:hint="eastAsia"/>
                <w:b/>
                <w:bCs/>
              </w:rPr>
              <w:t>备注</w:t>
            </w:r>
          </w:p>
        </w:tc>
      </w:tr>
      <w:tr w:rsidR="00F52AB3" w:rsidRPr="002F5D39" w14:paraId="04A5636A" w14:textId="77777777" w:rsidTr="00D74679">
        <w:tc>
          <w:tcPr>
            <w:tcW w:w="2410" w:type="dxa"/>
          </w:tcPr>
          <w:p w14:paraId="589A65B3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60" w:type="dxa"/>
          </w:tcPr>
          <w:p w14:paraId="363C612A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</w:t>
            </w:r>
          </w:p>
        </w:tc>
        <w:tc>
          <w:tcPr>
            <w:tcW w:w="1134" w:type="dxa"/>
          </w:tcPr>
          <w:p w14:paraId="456859A1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n</w:t>
            </w:r>
          </w:p>
        </w:tc>
        <w:tc>
          <w:tcPr>
            <w:tcW w:w="850" w:type="dxa"/>
          </w:tcPr>
          <w:p w14:paraId="4F43595E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M</w:t>
            </w:r>
          </w:p>
        </w:tc>
        <w:tc>
          <w:tcPr>
            <w:tcW w:w="992" w:type="dxa"/>
          </w:tcPr>
          <w:p w14:paraId="65C849DB" w14:textId="77777777" w:rsidR="00F52AB3" w:rsidRPr="002F5D39" w:rsidRDefault="00DF2189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10</w:t>
            </w:r>
          </w:p>
        </w:tc>
        <w:tc>
          <w:tcPr>
            <w:tcW w:w="2694" w:type="dxa"/>
          </w:tcPr>
          <w:p w14:paraId="4FC6472D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8B3BCA" w:rsidRPr="002F5D39" w14:paraId="6E4C271C" w14:textId="77777777" w:rsidTr="00190C46">
        <w:tc>
          <w:tcPr>
            <w:tcW w:w="2410" w:type="dxa"/>
          </w:tcPr>
          <w:p w14:paraId="57E399B8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60" w:type="dxa"/>
          </w:tcPr>
          <w:p w14:paraId="518D1B3C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参数二</w:t>
            </w:r>
          </w:p>
        </w:tc>
        <w:tc>
          <w:tcPr>
            <w:tcW w:w="1134" w:type="dxa"/>
          </w:tcPr>
          <w:p w14:paraId="2D5A9C26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</w:t>
            </w:r>
          </w:p>
        </w:tc>
        <w:tc>
          <w:tcPr>
            <w:tcW w:w="850" w:type="dxa"/>
          </w:tcPr>
          <w:p w14:paraId="08251EFF" w14:textId="77777777" w:rsidR="008B3BCA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C</w:t>
            </w:r>
          </w:p>
        </w:tc>
        <w:tc>
          <w:tcPr>
            <w:tcW w:w="992" w:type="dxa"/>
          </w:tcPr>
          <w:p w14:paraId="1322D12A" w14:textId="77777777" w:rsidR="008B3BCA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20</w:t>
            </w:r>
          </w:p>
        </w:tc>
        <w:tc>
          <w:tcPr>
            <w:tcW w:w="2694" w:type="dxa"/>
          </w:tcPr>
          <w:p w14:paraId="39BEF866" w14:textId="77777777" w:rsidR="008B3BCA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F52AB3" w:rsidRPr="002F5D39" w14:paraId="17AD8A9C" w14:textId="77777777" w:rsidTr="00190C46">
        <w:tc>
          <w:tcPr>
            <w:tcW w:w="2410" w:type="dxa"/>
          </w:tcPr>
          <w:p w14:paraId="7A855701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  <w:bCs/>
              </w:rPr>
              <w:t>p</w:t>
            </w:r>
            <w:r w:rsidR="00F52AB3" w:rsidRPr="002F5D39">
              <w:rPr>
                <w:rFonts w:ascii="微软雅黑" w:hAnsi="微软雅黑" w:hint="eastAsia"/>
                <w:bCs/>
              </w:rPr>
              <w:t>ara</w:t>
            </w:r>
            <w:r w:rsidRPr="002F5D39">
              <w:rPr>
                <w:rFonts w:ascii="微软雅黑" w:hAnsi="微软雅黑" w:hint="eastAsia"/>
                <w:bCs/>
              </w:rPr>
              <w:t>3</w:t>
            </w:r>
          </w:p>
        </w:tc>
        <w:tc>
          <w:tcPr>
            <w:tcW w:w="1560" w:type="dxa"/>
          </w:tcPr>
          <w:p w14:paraId="6867A8B0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参数三</w:t>
            </w:r>
          </w:p>
        </w:tc>
        <w:tc>
          <w:tcPr>
            <w:tcW w:w="1134" w:type="dxa"/>
          </w:tcPr>
          <w:p w14:paraId="6BBF545B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ans</w:t>
            </w:r>
          </w:p>
        </w:tc>
        <w:tc>
          <w:tcPr>
            <w:tcW w:w="850" w:type="dxa"/>
          </w:tcPr>
          <w:p w14:paraId="261420E5" w14:textId="77777777" w:rsidR="00F52AB3" w:rsidRPr="002F5D39" w:rsidRDefault="008B3BCA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O</w:t>
            </w:r>
          </w:p>
        </w:tc>
        <w:tc>
          <w:tcPr>
            <w:tcW w:w="992" w:type="dxa"/>
          </w:tcPr>
          <w:p w14:paraId="6D3EB227" w14:textId="77777777" w:rsidR="00F52AB3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30</w:t>
            </w:r>
          </w:p>
        </w:tc>
        <w:tc>
          <w:tcPr>
            <w:tcW w:w="2694" w:type="dxa"/>
          </w:tcPr>
          <w:p w14:paraId="19456E84" w14:textId="77777777" w:rsidR="00F52AB3" w:rsidRPr="002F5D39" w:rsidRDefault="008113B2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F52AB3" w:rsidRPr="002F5D39" w14:paraId="34AB8B2A" w14:textId="77777777" w:rsidTr="00D74679">
        <w:tc>
          <w:tcPr>
            <w:tcW w:w="2410" w:type="dxa"/>
          </w:tcPr>
          <w:p w14:paraId="77AB2F2D" w14:textId="77777777" w:rsidR="00F52AB3" w:rsidRPr="002F5D39" w:rsidRDefault="00F52AB3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560" w:type="dxa"/>
          </w:tcPr>
          <w:p w14:paraId="7D3DCD80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省略</w:t>
            </w: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1134" w:type="dxa"/>
          </w:tcPr>
          <w:p w14:paraId="4701A6F4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850" w:type="dxa"/>
          </w:tcPr>
          <w:p w14:paraId="256EB76F" w14:textId="77777777" w:rsidR="00F52AB3" w:rsidRPr="002F5D39" w:rsidRDefault="008B3BCA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992" w:type="dxa"/>
          </w:tcPr>
          <w:p w14:paraId="237FDA2B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  <w:tc>
          <w:tcPr>
            <w:tcW w:w="2694" w:type="dxa"/>
          </w:tcPr>
          <w:p w14:paraId="7AE169FA" w14:textId="77777777" w:rsidR="00F52AB3" w:rsidRPr="002F5D39" w:rsidRDefault="008113B2" w:rsidP="00F52AB3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/>
              </w:rPr>
              <w:t>……</w:t>
            </w:r>
          </w:p>
        </w:tc>
      </w:tr>
    </w:tbl>
    <w:p w14:paraId="3406A11A" w14:textId="77777777" w:rsidR="009257E7" w:rsidRDefault="009257E7" w:rsidP="00C45394">
      <w:pPr>
        <w:ind w:firstLineChars="0" w:firstLine="0"/>
      </w:pPr>
    </w:p>
    <w:p w14:paraId="7D5F29EC" w14:textId="77777777" w:rsidR="00911CF6" w:rsidRDefault="00911CF6" w:rsidP="002F5D39">
      <w:pPr>
        <w:pStyle w:val="3"/>
        <w:widowControl w:val="0"/>
        <w:numPr>
          <w:ilvl w:val="2"/>
          <w:numId w:val="1"/>
        </w:numPr>
        <w:tabs>
          <w:tab w:val="num" w:pos="709"/>
        </w:tabs>
        <w:spacing w:after="120" w:line="415" w:lineRule="auto"/>
        <w:ind w:left="709"/>
        <w:jc w:val="both"/>
      </w:pPr>
      <w:bookmarkStart w:id="91" w:name="_Toc481444939"/>
      <w:r>
        <w:rPr>
          <w:rFonts w:hint="eastAsia"/>
        </w:rPr>
        <w:t>响应消息</w:t>
      </w:r>
      <w:bookmarkEnd w:id="91"/>
    </w:p>
    <w:tbl>
      <w:tblPr>
        <w:tblW w:w="9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541"/>
        <w:gridCol w:w="1112"/>
        <w:gridCol w:w="836"/>
        <w:gridCol w:w="974"/>
        <w:gridCol w:w="2792"/>
      </w:tblGrid>
      <w:tr w:rsidR="00911CF6" w14:paraId="4E406B24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6D84DE0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30700D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4478F39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4E31C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D8A8B7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CD2CE8" w14:textId="77777777" w:rsidR="00911CF6" w:rsidRPr="00911CF6" w:rsidRDefault="00911CF6" w:rsidP="00927090">
            <w:pPr>
              <w:ind w:firstLineChars="0" w:firstLine="0"/>
              <w:jc w:val="center"/>
              <w:rPr>
                <w:b/>
                <w:bCs/>
              </w:rPr>
            </w:pPr>
            <w:r w:rsidRPr="00911CF6">
              <w:rPr>
                <w:rFonts w:hint="eastAsia"/>
                <w:b/>
                <w:bCs/>
              </w:rPr>
              <w:t>备注</w:t>
            </w:r>
          </w:p>
        </w:tc>
      </w:tr>
      <w:tr w:rsidR="00DF2189" w:rsidRPr="002F5D39" w14:paraId="673437DD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B1A06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218C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D071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51EBA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F8693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EA0E5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参数一备注</w:t>
            </w:r>
          </w:p>
        </w:tc>
      </w:tr>
      <w:tr w:rsidR="00DF2189" w:rsidRPr="002F5D39" w14:paraId="0C10A8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01A3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09F0E3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B36EB" w14:textId="77777777" w:rsidR="00DF2189" w:rsidRPr="002F5D39" w:rsidRDefault="00AB38A4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691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B6EB9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20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93AAEB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参数二备注</w:t>
            </w:r>
          </w:p>
        </w:tc>
      </w:tr>
      <w:tr w:rsidR="00DF2189" w:rsidRPr="002F5D39" w14:paraId="4558560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2D9B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84E60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39890" w14:textId="77777777" w:rsidR="00DF2189" w:rsidRPr="002F5D39" w:rsidRDefault="00AB38A4" w:rsidP="00AB38A4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F07E11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211D07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30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6380FE" w14:textId="77777777" w:rsidR="00DF2189" w:rsidRPr="002F5D39" w:rsidRDefault="00DF2189" w:rsidP="00190C46">
            <w:pPr>
              <w:ind w:firstLineChars="0" w:firstLine="0"/>
              <w:rPr>
                <w:rFonts w:ascii="微软雅黑" w:hAnsi="微软雅黑"/>
              </w:rPr>
            </w:pPr>
            <w:r w:rsidRPr="002F5D39">
              <w:rPr>
                <w:rFonts w:ascii="微软雅黑" w:hAnsi="微软雅黑" w:hint="eastAsia"/>
              </w:rPr>
              <w:t>参数三备注</w:t>
            </w:r>
          </w:p>
        </w:tc>
      </w:tr>
      <w:tr w:rsidR="00DF2189" w:rsidRPr="002F5D39" w14:paraId="7206CD64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94EDD" w14:textId="77777777" w:rsidR="00DF2189" w:rsidRPr="002F5D39" w:rsidRDefault="00DF2189" w:rsidP="00D67A80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836BF2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省略</w:t>
            </w: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D0FFD4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3247B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B72ED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04CBAF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  <w:tr w:rsidR="00DF2189" w:rsidRPr="002F5D39" w14:paraId="1000910E" w14:textId="77777777" w:rsidTr="00D67A80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A0266D9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</w:t>
            </w:r>
            <w:r w:rsidR="00DF2189" w:rsidRPr="002F5D39">
              <w:rPr>
                <w:rFonts w:ascii="微软雅黑" w:hAnsi="微软雅黑" w:hint="eastAsia"/>
                <w:bCs/>
              </w:rPr>
              <w:t>List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304D81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1A09F4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r</w:t>
            </w:r>
            <w:r w:rsidR="00DF2189" w:rsidRPr="002F5D39">
              <w:rPr>
                <w:rFonts w:ascii="微软雅黑" w:hAnsi="微软雅黑" w:hint="eastAsia"/>
                <w:bCs/>
              </w:rPr>
              <w:t>ecord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CC968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C766AE" w14:textId="77777777" w:rsidR="00DF2189" w:rsidRPr="002F5D39" w:rsidRDefault="00DF2189" w:rsidP="00911CF6">
            <w:pPr>
              <w:ind w:firstLineChars="0" w:firstLine="0"/>
              <w:rPr>
                <w:rFonts w:ascii="微软雅黑" w:hAnsi="微软雅黑"/>
                <w:bCs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BB217C" w14:textId="77777777" w:rsidR="00DF2189" w:rsidRPr="002F5D39" w:rsidRDefault="005264C4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子记录</w:t>
            </w:r>
          </w:p>
        </w:tc>
      </w:tr>
      <w:tr w:rsidR="00DF2189" w:rsidRPr="002F5D39" w14:paraId="4B9CE2BE" w14:textId="77777777" w:rsidTr="00190C46">
        <w:trPr>
          <w:jc w:val="center"/>
        </w:trPr>
        <w:tc>
          <w:tcPr>
            <w:tcW w:w="96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97512" w14:textId="77777777" w:rsidR="00DF2189" w:rsidRPr="002F5D39" w:rsidRDefault="00E82AD2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paraXList</w:t>
            </w:r>
            <w:r w:rsidR="00DF2189" w:rsidRPr="002F5D39">
              <w:rPr>
                <w:rFonts w:ascii="微软雅黑" w:hAnsi="微软雅黑" w:hint="eastAsia"/>
                <w:bCs/>
              </w:rPr>
              <w:t>，</w:t>
            </w:r>
            <w:r w:rsidRPr="002F5D39">
              <w:rPr>
                <w:rFonts w:ascii="微软雅黑" w:hAnsi="微软雅黑"/>
                <w:bCs/>
              </w:rPr>
              <w:t>子记录</w:t>
            </w:r>
            <w:r w:rsidR="00DF2189" w:rsidRPr="002F5D39">
              <w:rPr>
                <w:rFonts w:ascii="微软雅黑" w:hAnsi="微软雅黑"/>
                <w:bCs/>
              </w:rPr>
              <w:t>节点</w:t>
            </w:r>
            <w:r w:rsidRPr="002F5D39">
              <w:rPr>
                <w:rFonts w:ascii="微软雅黑" w:hAnsi="微软雅黑" w:hint="eastAsia"/>
                <w:bCs/>
              </w:rPr>
              <w:t>(paraX可以用实际意义的英文替换)</w:t>
            </w:r>
            <w:r w:rsidR="00DF2189" w:rsidRPr="002F5D39">
              <w:rPr>
                <w:rFonts w:ascii="微软雅黑" w:hAnsi="微软雅黑"/>
                <w:bCs/>
              </w:rPr>
              <w:t>，</w:t>
            </w:r>
            <w:r w:rsidR="00DF2189" w:rsidRPr="002F5D39">
              <w:rPr>
                <w:rFonts w:ascii="微软雅黑" w:hAnsi="微软雅黑" w:hint="eastAsia"/>
                <w:bCs/>
              </w:rPr>
              <w:t>0-</w:t>
            </w:r>
            <w:r w:rsidR="00DF2189" w:rsidRPr="002F5D39">
              <w:rPr>
                <w:rFonts w:ascii="微软雅黑" w:hAnsi="微软雅黑"/>
                <w:bCs/>
              </w:rPr>
              <w:t>N条记录</w:t>
            </w:r>
          </w:p>
        </w:tc>
      </w:tr>
      <w:tr w:rsidR="00AB6D97" w:rsidRPr="002F5D39" w14:paraId="2DB9D8E1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B37D7F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E25AB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BECF55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24DA3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M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D3CD10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100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6EC64A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参数一备注</w:t>
            </w:r>
          </w:p>
        </w:tc>
      </w:tr>
      <w:tr w:rsidR="00AB6D97" w:rsidRPr="002F5D39" w14:paraId="14A3D9A8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C1FAF7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C5BDA8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E09AD6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44DF3F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C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D949F9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200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BA8C44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参数二备注</w:t>
            </w:r>
          </w:p>
        </w:tc>
      </w:tr>
      <w:tr w:rsidR="00AB6D97" w:rsidRPr="002F5D39" w14:paraId="401FA467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CE1CA69" w14:textId="77777777" w:rsidR="00AB6D97" w:rsidRPr="002F5D39" w:rsidRDefault="00AB6D97" w:rsidP="00AB6D97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s</w:t>
            </w:r>
            <w:r w:rsidRPr="002F5D39">
              <w:rPr>
                <w:rFonts w:ascii="微软雅黑" w:hAnsi="微软雅黑"/>
                <w:bCs/>
              </w:rPr>
              <w:t>ub</w:t>
            </w:r>
            <w:r w:rsidRPr="002F5D39">
              <w:rPr>
                <w:rFonts w:ascii="微软雅黑" w:hAnsi="微软雅黑" w:hint="eastAsia"/>
                <w:bCs/>
              </w:rPr>
              <w:t>Para3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D1F09D1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C87184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ans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6B79F96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O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D71EDAC" w14:textId="77777777" w:rsidR="00AB6D97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300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B7B175" w14:textId="77777777" w:rsidR="00AB6D97" w:rsidRPr="002F5D39" w:rsidRDefault="00AB6D97" w:rsidP="00190C4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 w:hint="eastAsia"/>
                <w:bCs/>
              </w:rPr>
              <w:t>参数三备注</w:t>
            </w:r>
          </w:p>
        </w:tc>
      </w:tr>
      <w:tr w:rsidR="00DF2189" w:rsidRPr="002F5D39" w14:paraId="58B518DA" w14:textId="77777777" w:rsidTr="00190C46">
        <w:trPr>
          <w:jc w:val="center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8F2E786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A8CCEE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省略……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BCAAAB8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90409AB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AF3C122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45114A" w14:textId="77777777" w:rsidR="00DF2189" w:rsidRPr="002F5D39" w:rsidRDefault="00AB6D97" w:rsidP="00911CF6">
            <w:pPr>
              <w:ind w:firstLineChars="0" w:firstLine="0"/>
              <w:rPr>
                <w:rFonts w:ascii="微软雅黑" w:hAnsi="微软雅黑"/>
                <w:bCs/>
              </w:rPr>
            </w:pPr>
            <w:r w:rsidRPr="002F5D39">
              <w:rPr>
                <w:rFonts w:ascii="微软雅黑" w:hAnsi="微软雅黑"/>
                <w:bCs/>
              </w:rPr>
              <w:t>……</w:t>
            </w:r>
          </w:p>
        </w:tc>
      </w:tr>
    </w:tbl>
    <w:p w14:paraId="36873C49" w14:textId="77777777" w:rsidR="00D74679" w:rsidRPr="00911CF6" w:rsidRDefault="00D74679" w:rsidP="00C45394">
      <w:pPr>
        <w:ind w:firstLineChars="0" w:firstLine="0"/>
      </w:pPr>
    </w:p>
    <w:p w14:paraId="7D20953B" w14:textId="77777777" w:rsidR="003925BA" w:rsidRPr="00F71F8D" w:rsidRDefault="003925BA" w:rsidP="00D909F5">
      <w:pPr>
        <w:pStyle w:val="1"/>
        <w:pageBreakBefore/>
        <w:tabs>
          <w:tab w:val="num" w:pos="567"/>
        </w:tabs>
      </w:pPr>
      <w:bookmarkStart w:id="92" w:name="_Toc480451984"/>
      <w:bookmarkStart w:id="93" w:name="_Toc481444940"/>
      <w:r w:rsidRPr="00F71F8D">
        <w:rPr>
          <w:rFonts w:hint="eastAsia"/>
        </w:rPr>
        <w:lastRenderedPageBreak/>
        <w:t>附录</w:t>
      </w:r>
      <w:bookmarkEnd w:id="92"/>
      <w:bookmarkEnd w:id="93"/>
    </w:p>
    <w:p w14:paraId="6609FB08" w14:textId="77777777" w:rsidR="003925BA" w:rsidRPr="00F71F8D" w:rsidRDefault="003925BA" w:rsidP="003925BA">
      <w:pPr>
        <w:pStyle w:val="2"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94" w:name="_错误信息编码"/>
      <w:bookmarkStart w:id="95" w:name="_返回编码定义"/>
      <w:bookmarkStart w:id="96" w:name="_附录一_返回编码定义"/>
      <w:bookmarkStart w:id="97" w:name="_Toc480451985"/>
      <w:bookmarkStart w:id="98" w:name="_Toc481444941"/>
      <w:bookmarkEnd w:id="94"/>
      <w:bookmarkEnd w:id="95"/>
      <w:bookmarkEnd w:id="9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返回编码定义</w:t>
      </w:r>
      <w:bookmarkEnd w:id="97"/>
      <w:bookmarkEnd w:id="98"/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6378"/>
      </w:tblGrid>
      <w:tr w:rsidR="003925BA" w:rsidRPr="00F71F8D" w14:paraId="08C7DF2B" w14:textId="77777777" w:rsidTr="00844B5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F052D3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bookmarkStart w:id="99" w:name="OLE_LINK22"/>
            <w:bookmarkStart w:id="100" w:name="OLE_LINK23"/>
            <w:r w:rsidRPr="00F71F8D">
              <w:rPr>
                <w:rFonts w:ascii="Cambria" w:hAnsi="Cambria" w:hint="eastAsia"/>
                <w:b/>
                <w:bCs/>
              </w:rPr>
              <w:t>错误码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A6383A" w14:textId="77777777" w:rsidR="003925BA" w:rsidRPr="00F71F8D" w:rsidRDefault="003925BA" w:rsidP="00033CD8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 w:rsidRPr="00F71F8D">
              <w:rPr>
                <w:rFonts w:ascii="Cambria" w:hAnsi="Cambria" w:hint="eastAsia"/>
                <w:b/>
                <w:bCs/>
              </w:rPr>
              <w:t>含义</w:t>
            </w:r>
          </w:p>
        </w:tc>
      </w:tr>
      <w:tr w:rsidR="003925BA" w:rsidRPr="00F71F8D" w14:paraId="787E0816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C91CC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000000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20C49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请求成功</w:t>
            </w:r>
          </w:p>
        </w:tc>
      </w:tr>
      <w:tr w:rsidR="003925BA" w:rsidRPr="00F71F8D" w14:paraId="780709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91D5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77B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系统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5A2DAB3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F996AA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2xxxxx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5D232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业务</w:t>
            </w:r>
            <w:r w:rsidRPr="00F71F8D">
              <w:rPr>
                <w:rFonts w:cs="宋体"/>
                <w:color w:val="000000"/>
                <w:szCs w:val="21"/>
              </w:rPr>
              <w:t>类错误</w:t>
            </w:r>
          </w:p>
        </w:tc>
      </w:tr>
      <w:tr w:rsidR="003925BA" w:rsidRPr="00F71F8D" w14:paraId="681FB68F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0E6221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3</w:t>
            </w:r>
            <w:r w:rsidRPr="00F71F8D">
              <w:rPr>
                <w:rFonts w:cs="宋体"/>
                <w:color w:val="000000"/>
                <w:szCs w:val="21"/>
              </w:rPr>
              <w:t>xxxx</w:t>
            </w:r>
            <w:r w:rsidRPr="00F71F8D">
              <w:rPr>
                <w:rFonts w:cs="宋体" w:hint="eastAsia"/>
                <w:color w:val="000000"/>
                <w:szCs w:val="21"/>
              </w:rPr>
              <w:t>x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75D36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数据</w:t>
            </w:r>
            <w:r w:rsidRPr="00F71F8D">
              <w:rPr>
                <w:rFonts w:cs="宋体"/>
                <w:color w:val="000000"/>
                <w:szCs w:val="21"/>
              </w:rPr>
              <w:t>库类错误</w:t>
            </w:r>
          </w:p>
        </w:tc>
      </w:tr>
      <w:tr w:rsidR="003925BA" w:rsidRPr="00F71F8D" w14:paraId="2765FD5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B72E7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10</w:t>
            </w:r>
            <w:r w:rsidRPr="00F71F8D">
              <w:rPr>
                <w:rFonts w:cs="宋体"/>
                <w:color w:val="000000"/>
                <w:szCs w:val="21"/>
              </w:rPr>
              <w:t>0001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3D16D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网络连接</w:t>
            </w:r>
            <w:r w:rsidRPr="00F71F8D">
              <w:rPr>
                <w:rFonts w:cs="宋体"/>
                <w:color w:val="000000"/>
                <w:szCs w:val="21"/>
              </w:rPr>
              <w:t>超时</w:t>
            </w:r>
          </w:p>
        </w:tc>
      </w:tr>
      <w:tr w:rsidR="003925BA" w:rsidRPr="00F71F8D" w14:paraId="38FD45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4DC08" w14:textId="77777777" w:rsidR="003925BA" w:rsidRPr="00F71F8D" w:rsidRDefault="003925BA" w:rsidP="00033CD8">
            <w:pPr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/>
                <w:color w:val="000000"/>
                <w:szCs w:val="21"/>
              </w:rPr>
              <w:t>100002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9E830" w14:textId="77777777" w:rsidR="003925BA" w:rsidRPr="00F71F8D" w:rsidRDefault="003925BA" w:rsidP="00A3205C">
            <w:pPr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 w:rsidRPr="00F71F8D">
              <w:rPr>
                <w:rFonts w:cs="宋体" w:hint="eastAsia"/>
                <w:color w:val="000000"/>
                <w:szCs w:val="21"/>
              </w:rPr>
              <w:t>网络</w:t>
            </w:r>
            <w:r w:rsidRPr="00F71F8D">
              <w:rPr>
                <w:rFonts w:cs="宋体"/>
                <w:color w:val="000000"/>
                <w:szCs w:val="21"/>
              </w:rPr>
              <w:t>请求错误</w:t>
            </w:r>
          </w:p>
        </w:tc>
      </w:tr>
      <w:tr w:rsidR="003925BA" w:rsidRPr="00F71F8D" w14:paraId="7B734F1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657400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0128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未知</w:t>
            </w:r>
            <w:r w:rsidRPr="00F71F8D">
              <w:rPr>
                <w:color w:val="000000"/>
                <w:szCs w:val="21"/>
              </w:rPr>
              <w:t>系统错误</w:t>
            </w:r>
          </w:p>
        </w:tc>
      </w:tr>
      <w:tr w:rsidR="003925BA" w:rsidRPr="00F71F8D" w14:paraId="675F1DF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DBF82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01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8A0D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已</w:t>
            </w:r>
            <w:r w:rsidRPr="00F71F8D">
              <w:rPr>
                <w:color w:val="000000"/>
                <w:szCs w:val="21"/>
              </w:rPr>
              <w:t>有新版本，</w:t>
            </w:r>
            <w:r w:rsidRPr="00F71F8D">
              <w:rPr>
                <w:rFonts w:hint="eastAsia"/>
                <w:color w:val="000000"/>
                <w:szCs w:val="21"/>
              </w:rPr>
              <w:t>必须</w:t>
            </w:r>
            <w:r w:rsidRPr="00F71F8D">
              <w:rPr>
                <w:color w:val="000000"/>
                <w:szCs w:val="21"/>
              </w:rPr>
              <w:t>升级</w:t>
            </w:r>
          </w:p>
        </w:tc>
      </w:tr>
      <w:tr w:rsidR="003925BA" w:rsidRPr="00F71F8D" w14:paraId="4BEC9F30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C651E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00102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8FFD13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报文</w:t>
            </w:r>
            <w:r w:rsidRPr="00F71F8D">
              <w:rPr>
                <w:color w:val="000000"/>
                <w:szCs w:val="21"/>
              </w:rPr>
              <w:t>解析错误</w:t>
            </w:r>
          </w:p>
        </w:tc>
      </w:tr>
      <w:tr w:rsidR="003925BA" w:rsidRPr="00F71F8D" w14:paraId="08C91FA4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3D3BF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</w:t>
            </w:r>
            <w:r w:rsidRPr="00F71F8D">
              <w:rPr>
                <w:kern w:val="0"/>
              </w:rPr>
              <w:t>3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F2206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参数错误</w:t>
            </w:r>
          </w:p>
        </w:tc>
      </w:tr>
      <w:tr w:rsidR="003925BA" w:rsidRPr="00F71F8D" w14:paraId="43E924E8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F99CA" w14:textId="77777777" w:rsidR="003925BA" w:rsidRPr="00F71F8D" w:rsidRDefault="003925BA" w:rsidP="00033CD8">
            <w:pPr>
              <w:ind w:firstLineChars="0" w:firstLine="0"/>
              <w:jc w:val="center"/>
              <w:rPr>
                <w:kern w:val="0"/>
              </w:rPr>
            </w:pP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00</w:t>
            </w:r>
            <w:r w:rsidRPr="00F71F8D">
              <w:rPr>
                <w:kern w:val="0"/>
              </w:rPr>
              <w:t>1</w:t>
            </w:r>
            <w:r w:rsidRPr="00F71F8D">
              <w:rPr>
                <w:rFonts w:hint="eastAsia"/>
                <w:kern w:val="0"/>
              </w:rPr>
              <w:t>04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BB19A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验签失败</w:t>
            </w:r>
          </w:p>
        </w:tc>
      </w:tr>
      <w:tr w:rsidR="003925BA" w:rsidRPr="00F71F8D" w14:paraId="7C47EE51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9A874" w14:textId="77777777" w:rsidR="003925BA" w:rsidRPr="00F71F8D" w:rsidRDefault="003925BA" w:rsidP="00033CD8">
            <w:pPr>
              <w:ind w:firstLineChars="0" w:firstLine="0"/>
              <w:jc w:val="center"/>
            </w:pPr>
            <w:bookmarkStart w:id="101" w:name="OLE_LINK56" w:colFirst="1" w:colLast="2"/>
            <w:bookmarkStart w:id="102" w:name="OLE_LINK57" w:colFirst="1" w:colLast="2"/>
            <w:bookmarkStart w:id="103" w:name="_Hlk385868144"/>
            <w:r w:rsidRPr="00F71F8D">
              <w:rPr>
                <w:kern w:val="0"/>
              </w:rPr>
              <w:t>100105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0519E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动态密码错误</w:t>
            </w:r>
          </w:p>
        </w:tc>
      </w:tr>
      <w:tr w:rsidR="003925BA" w:rsidRPr="00F71F8D" w14:paraId="2021C8B9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8E840C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color w:val="000000"/>
                <w:szCs w:val="21"/>
              </w:rPr>
              <w:t>100106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CAC7B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会话过期或</w:t>
            </w:r>
            <w:r w:rsidRPr="00F71F8D">
              <w:rPr>
                <w:color w:val="000000"/>
                <w:szCs w:val="21"/>
              </w:rPr>
              <w:t>在其他设备登录过</w:t>
            </w:r>
            <w:r w:rsidRPr="00F71F8D">
              <w:rPr>
                <w:rFonts w:hint="eastAsia"/>
                <w:color w:val="000000"/>
                <w:szCs w:val="21"/>
              </w:rPr>
              <w:t>；</w:t>
            </w:r>
            <w:r w:rsidRPr="00F71F8D">
              <w:rPr>
                <w:color w:val="000000"/>
                <w:szCs w:val="21"/>
              </w:rPr>
              <w:t>客户端需提示</w:t>
            </w:r>
            <w:r w:rsidRPr="00F71F8D">
              <w:rPr>
                <w:rFonts w:hint="eastAsia"/>
                <w:color w:val="000000"/>
                <w:szCs w:val="21"/>
              </w:rPr>
              <w:t>然后</w:t>
            </w:r>
            <w:r w:rsidRPr="00F71F8D">
              <w:rPr>
                <w:color w:val="000000"/>
                <w:szCs w:val="21"/>
              </w:rPr>
              <w:t>跳到登录</w:t>
            </w:r>
          </w:p>
        </w:tc>
      </w:tr>
      <w:tr w:rsidR="003925BA" w:rsidRPr="00F71F8D" w14:paraId="41C8B777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E132F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100107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2D1D5" w14:textId="77777777" w:rsidR="003925BA" w:rsidRPr="00F71F8D" w:rsidRDefault="003925BA" w:rsidP="00A3205C">
            <w:pPr>
              <w:ind w:firstLineChars="0" w:firstLine="0"/>
              <w:jc w:val="left"/>
              <w:rPr>
                <w:color w:val="000000"/>
                <w:szCs w:val="21"/>
              </w:rPr>
            </w:pPr>
            <w:r w:rsidRPr="00F71F8D">
              <w:rPr>
                <w:rFonts w:hint="eastAsia"/>
                <w:color w:val="000000"/>
                <w:szCs w:val="21"/>
              </w:rPr>
              <w:t>用户</w:t>
            </w:r>
            <w:r w:rsidRPr="00F71F8D">
              <w:rPr>
                <w:color w:val="000000"/>
                <w:szCs w:val="21"/>
              </w:rPr>
              <w:t>未登录，但当前操作要求登录</w:t>
            </w:r>
            <w:r w:rsidRPr="00F71F8D">
              <w:rPr>
                <w:rFonts w:hint="eastAsia"/>
                <w:color w:val="000000"/>
                <w:szCs w:val="21"/>
              </w:rPr>
              <w:t>；客户</w:t>
            </w:r>
            <w:r w:rsidRPr="00F71F8D">
              <w:rPr>
                <w:color w:val="000000"/>
                <w:szCs w:val="21"/>
              </w:rPr>
              <w:t>端</w:t>
            </w:r>
            <w:r w:rsidRPr="00F71F8D">
              <w:rPr>
                <w:rFonts w:hint="eastAsia"/>
                <w:color w:val="000000"/>
                <w:szCs w:val="21"/>
              </w:rPr>
              <w:t>不</w:t>
            </w:r>
            <w:r w:rsidRPr="00F71F8D">
              <w:rPr>
                <w:color w:val="000000"/>
                <w:szCs w:val="21"/>
              </w:rPr>
              <w:t>提示直接跳到登录</w:t>
            </w:r>
          </w:p>
        </w:tc>
      </w:tr>
      <w:tr w:rsidR="003925BA" w14:paraId="555A64E3" w14:textId="77777777" w:rsidTr="00844B5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316F6" w14:textId="77777777" w:rsidR="003925BA" w:rsidRPr="00F71F8D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4C730" w14:textId="77777777" w:rsidR="003925BA" w:rsidRDefault="003925BA" w:rsidP="00033CD8">
            <w:pPr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14:paraId="07DD3A40" w14:textId="77777777" w:rsidR="003925BA" w:rsidRPr="00F71F8D" w:rsidRDefault="00611EF8" w:rsidP="00611EF8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bookmarkStart w:id="104" w:name="_Toc481444942"/>
      <w:bookmarkEnd w:id="99"/>
      <w:bookmarkEnd w:id="100"/>
      <w:bookmarkEnd w:id="101"/>
      <w:bookmarkEnd w:id="102"/>
      <w:bookmarkEnd w:id="103"/>
      <w:r>
        <w:rPr>
          <w:rFonts w:hint="eastAsia"/>
        </w:rPr>
        <w:lastRenderedPageBreak/>
        <w:t>附录二</w:t>
      </w:r>
      <w:r w:rsidR="003925BA">
        <w:rPr>
          <w:rFonts w:hint="eastAsia"/>
        </w:rPr>
        <w:t xml:space="preserve"> </w:t>
      </w:r>
      <w:r w:rsidR="003925BA">
        <w:rPr>
          <w:rFonts w:hint="eastAsia"/>
        </w:rPr>
        <w:t>分发市场编号定义</w:t>
      </w:r>
      <w:bookmarkEnd w:id="104"/>
    </w:p>
    <w:tbl>
      <w:tblPr>
        <w:tblW w:w="7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422"/>
        <w:gridCol w:w="4919"/>
      </w:tblGrid>
      <w:tr w:rsidR="006D26D4" w:rsidRPr="00F71F8D" w14:paraId="0A80EF7F" w14:textId="77777777" w:rsidTr="002978B1">
        <w:trPr>
          <w:tblHeader/>
        </w:trPr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D105E4C" w14:textId="77777777" w:rsidR="006D26D4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市场类别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FE7A88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市场编号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AF5C9E" w14:textId="77777777" w:rsidR="006D26D4" w:rsidRPr="00F71F8D" w:rsidRDefault="006D26D4" w:rsidP="00844B51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市场名称</w:t>
            </w:r>
          </w:p>
        </w:tc>
      </w:tr>
      <w:tr w:rsidR="006D26D4" w:rsidRPr="00F71F8D" w14:paraId="082E5E0D" w14:textId="77777777" w:rsidTr="002978B1"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0834D" w14:textId="77777777" w:rsidR="006D26D4" w:rsidRDefault="006D26D4" w:rsidP="006D26D4">
            <w:pPr>
              <w:widowControl/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App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Store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69E23C" w14:textId="77777777" w:rsidR="006D26D4" w:rsidRDefault="006D26D4" w:rsidP="006D26D4">
            <w:pPr>
              <w:widowControl/>
              <w:ind w:leftChars="-59" w:hangingChars="59" w:hanging="142"/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</w:rPr>
              <w:t>1000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8F9A6" w14:textId="77777777" w:rsidR="006D26D4" w:rsidRPr="00F71F8D" w:rsidRDefault="006D26D4" w:rsidP="006D26D4">
            <w:pPr>
              <w:widowControl/>
              <w:ind w:firstLineChars="0" w:firstLine="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APPstore</w:t>
            </w:r>
          </w:p>
        </w:tc>
      </w:tr>
      <w:tr w:rsidR="00262E16" w:rsidRPr="00F71F8D" w14:paraId="0ABBA41A" w14:textId="77777777" w:rsidTr="002978B1">
        <w:tc>
          <w:tcPr>
            <w:tcW w:w="14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5DADF3A" w14:textId="77777777" w:rsidR="00262E16" w:rsidRDefault="00262E16" w:rsidP="001A4E75">
            <w:pPr>
              <w:widowControl/>
              <w:ind w:firstLineChars="0" w:firstLine="0"/>
              <w:jc w:val="center"/>
            </w:pPr>
            <w:r w:rsidRPr="001A4E75">
              <w:rPr>
                <w:rFonts w:ascii="微软雅黑" w:hAnsi="微软雅黑" w:hint="eastAsia"/>
              </w:rPr>
              <w:t>安卓市场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2B15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2000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A9826" w14:textId="77777777" w:rsidR="00262E16" w:rsidRDefault="00262E16" w:rsidP="00262E16">
            <w:pPr>
              <w:widowControl/>
              <w:ind w:firstLineChars="0" w:firstLine="0"/>
              <w:jc w:val="left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百度，</w:t>
            </w: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  <w:r>
              <w:rPr>
                <w:rFonts w:hint="eastAsia"/>
                <w:color w:val="000000"/>
                <w:sz w:val="22"/>
                <w:szCs w:val="22"/>
              </w:rPr>
              <w:t>，安卓市场</w:t>
            </w:r>
          </w:p>
        </w:tc>
      </w:tr>
      <w:tr w:rsidR="00262E16" w:rsidRPr="00F71F8D" w14:paraId="47F43D0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B93390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0D67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2001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D301075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魅族应用中心</w:t>
            </w:r>
          </w:p>
        </w:tc>
      </w:tr>
      <w:tr w:rsidR="00262E16" w:rsidRPr="00F71F8D" w14:paraId="09CB1E63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FD73925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83254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2002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B6FC450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安智市场</w:t>
            </w:r>
          </w:p>
        </w:tc>
      </w:tr>
      <w:tr w:rsidR="00262E16" w:rsidRPr="00F71F8D" w14:paraId="0782326F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059700A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C12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2003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FD5C8B9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豌豆荚</w:t>
            </w:r>
          </w:p>
        </w:tc>
      </w:tr>
      <w:tr w:rsidR="00262E16" w:rsidRPr="00F71F8D" w14:paraId="34A79810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D57BE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FF33DF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2004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975BB83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华为市场</w:t>
            </w:r>
          </w:p>
        </w:tc>
      </w:tr>
      <w:tr w:rsidR="00262E16" w:rsidRPr="00F71F8D" w14:paraId="1234CC39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C8160E0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E3AA8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2005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CD0B3B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pp</w:t>
            </w:r>
            <w:r>
              <w:rPr>
                <w:rFonts w:hint="eastAsia"/>
                <w:color w:val="000000"/>
                <w:sz w:val="22"/>
                <w:szCs w:val="22"/>
              </w:rPr>
              <w:t>助手</w:t>
            </w:r>
          </w:p>
        </w:tc>
      </w:tr>
      <w:tr w:rsidR="00262E16" w:rsidRPr="00F71F8D" w14:paraId="145E2E7C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E8B6ED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8EB0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2006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ACE389A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应用宝</w:t>
            </w:r>
          </w:p>
        </w:tc>
      </w:tr>
      <w:tr w:rsidR="00262E16" w:rsidRPr="00F71F8D" w14:paraId="179F42DB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2A09E9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CB18B1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2007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17F319D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小米应用市场</w:t>
            </w:r>
          </w:p>
        </w:tc>
      </w:tr>
      <w:tr w:rsidR="00262E16" w:rsidRPr="00F71F8D" w14:paraId="60A971E4" w14:textId="77777777" w:rsidTr="00844B51">
        <w:tc>
          <w:tcPr>
            <w:tcW w:w="14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3D497D6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D1C323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337D9C1" w14:textId="77777777" w:rsidR="00262E16" w:rsidRDefault="00262E16" w:rsidP="00262E16">
            <w:pPr>
              <w:ind w:firstLineChars="0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  <w:r>
              <w:rPr>
                <w:rFonts w:hint="eastAsia"/>
                <w:color w:val="000000"/>
                <w:sz w:val="22"/>
                <w:szCs w:val="22"/>
              </w:rPr>
              <w:t>市场</w:t>
            </w:r>
          </w:p>
        </w:tc>
      </w:tr>
      <w:tr w:rsidR="00262E16" w:rsidRPr="00F71F8D" w14:paraId="5056F5B1" w14:textId="77777777" w:rsidTr="00844B51">
        <w:tc>
          <w:tcPr>
            <w:tcW w:w="14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831B2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6AE5E" w14:textId="77777777" w:rsidR="00262E16" w:rsidRDefault="00262E16" w:rsidP="00262E16">
            <w:pPr>
              <w:ind w:leftChars="-59" w:hangingChars="59" w:hanging="14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2188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24C3340" w14:textId="77777777" w:rsidR="00262E16" w:rsidRDefault="00262E16" w:rsidP="00262E16">
            <w:pPr>
              <w:ind w:firstLineChars="0" w:firstLine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官网</w:t>
            </w:r>
          </w:p>
        </w:tc>
      </w:tr>
    </w:tbl>
    <w:p w14:paraId="331C602B" w14:textId="3169D553" w:rsidR="003925BA" w:rsidRDefault="003925BA" w:rsidP="003925BA">
      <w:pPr>
        <w:ind w:firstLine="480"/>
      </w:pPr>
    </w:p>
    <w:p w14:paraId="5BBCE59A" w14:textId="77777777" w:rsidR="00581DA7" w:rsidRDefault="00581DA7" w:rsidP="003925BA">
      <w:pPr>
        <w:ind w:firstLine="480"/>
      </w:pPr>
    </w:p>
    <w:p w14:paraId="78C12FDD" w14:textId="77777777" w:rsidR="00581DA7" w:rsidRDefault="00581DA7" w:rsidP="003925BA">
      <w:pPr>
        <w:ind w:firstLine="480"/>
      </w:pPr>
    </w:p>
    <w:p w14:paraId="26563935" w14:textId="77777777" w:rsidR="00581DA7" w:rsidRDefault="00581DA7" w:rsidP="003925BA">
      <w:pPr>
        <w:ind w:firstLine="480"/>
      </w:pPr>
    </w:p>
    <w:p w14:paraId="4DA80B7F" w14:textId="78E0AB2A" w:rsidR="00581DA7" w:rsidRPr="00F71F8D" w:rsidRDefault="00581DA7" w:rsidP="00581DA7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附录三</w:t>
      </w:r>
      <w:r>
        <w:rPr>
          <w:rFonts w:hint="eastAsia"/>
        </w:rPr>
        <w:t xml:space="preserve"> </w:t>
      </w:r>
      <w:r>
        <w:rPr>
          <w:rFonts w:hint="eastAsia"/>
        </w:rPr>
        <w:t>阶段定义</w:t>
      </w:r>
      <w:r>
        <w:rPr>
          <w:rFonts w:hint="eastAsia"/>
        </w:rPr>
        <w:t>(stage)</w:t>
      </w:r>
    </w:p>
    <w:tbl>
      <w:tblPr>
        <w:tblW w:w="4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</w:tblGrid>
      <w:tr w:rsidR="00581DA7" w:rsidRPr="00F71F8D" w14:paraId="5A8A4340" w14:textId="77777777" w:rsidTr="00581DA7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DC2BD4" w14:textId="3043E56D" w:rsidR="00581DA7" w:rsidRPr="00F71F8D" w:rsidRDefault="00581DA7" w:rsidP="00C2790F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阶段名称</w:t>
            </w:r>
          </w:p>
        </w:tc>
      </w:tr>
      <w:tr w:rsidR="00581DA7" w:rsidRPr="00F71F8D" w14:paraId="38307E0F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B177A" w14:textId="33E87643" w:rsidR="00581DA7" w:rsidRPr="00F71F8D" w:rsidRDefault="00581DA7" w:rsidP="00021D45">
            <w:pPr>
              <w:widowControl/>
              <w:ind w:firstLineChars="0" w:firstLine="0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小学</w:t>
            </w:r>
          </w:p>
        </w:tc>
      </w:tr>
      <w:tr w:rsidR="00581DA7" w:rsidRPr="00F71F8D" w14:paraId="63701499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4677D6" w14:textId="7ACAD7D1" w:rsidR="00581DA7" w:rsidRDefault="00581DA7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初中</w:t>
            </w:r>
          </w:p>
        </w:tc>
      </w:tr>
      <w:tr w:rsidR="00581DA7" w:rsidRPr="00F71F8D" w14:paraId="4CBFD8C8" w14:textId="77777777" w:rsidTr="00581DA7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6C633D9" w14:textId="5B1867D7" w:rsidR="00581DA7" w:rsidRDefault="00581DA7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高中</w:t>
            </w:r>
          </w:p>
        </w:tc>
      </w:tr>
    </w:tbl>
    <w:p w14:paraId="54DD6CE9" w14:textId="77777777" w:rsidR="00581DA7" w:rsidRDefault="00581DA7" w:rsidP="003925BA">
      <w:pPr>
        <w:ind w:firstLine="480"/>
      </w:pPr>
    </w:p>
    <w:p w14:paraId="7B942BB4" w14:textId="77777777" w:rsidR="007B39F9" w:rsidRDefault="007B39F9" w:rsidP="003925BA">
      <w:pPr>
        <w:ind w:firstLine="480"/>
      </w:pPr>
    </w:p>
    <w:p w14:paraId="671897F2" w14:textId="2F3BC811" w:rsidR="007B39F9" w:rsidRPr="00F71F8D" w:rsidRDefault="007B39F9" w:rsidP="007B39F9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附录四</w:t>
      </w:r>
      <w:r>
        <w:rPr>
          <w:rFonts w:hint="eastAsia"/>
        </w:rPr>
        <w:t xml:space="preserve"> </w:t>
      </w:r>
      <w:r>
        <w:rPr>
          <w:rFonts w:hint="eastAsia"/>
        </w:rPr>
        <w:t>年级定义</w:t>
      </w:r>
      <w:r>
        <w:rPr>
          <w:rFonts w:hint="eastAsia"/>
        </w:rPr>
        <w:t>(grade)</w:t>
      </w:r>
    </w:p>
    <w:tbl>
      <w:tblPr>
        <w:tblW w:w="9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  <w:gridCol w:w="4919"/>
      </w:tblGrid>
      <w:tr w:rsidR="007B39F9" w:rsidRPr="00F71F8D" w14:paraId="0EB05562" w14:textId="6F5FF2AD" w:rsidTr="007B39F9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58A1E11" w14:textId="31DF5B86" w:rsidR="007B39F9" w:rsidRPr="00F71F8D" w:rsidRDefault="007B39F9" w:rsidP="00C2790F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年级名称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EEDBEB3" w14:textId="4B0E8461" w:rsidR="007B39F9" w:rsidRDefault="007B39F9" w:rsidP="00C2790F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所属阶段</w:t>
            </w:r>
          </w:p>
        </w:tc>
      </w:tr>
      <w:tr w:rsidR="007B39F9" w:rsidRPr="00F71F8D" w14:paraId="29BCE459" w14:textId="11B9A994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8D038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一年级</w:t>
            </w:r>
          </w:p>
          <w:p w14:paraId="3618E94F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二年级</w:t>
            </w:r>
          </w:p>
          <w:p w14:paraId="74BB4401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三年级</w:t>
            </w:r>
          </w:p>
          <w:p w14:paraId="4F2CBF11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四年级</w:t>
            </w:r>
          </w:p>
          <w:p w14:paraId="02AACDD0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五年级</w:t>
            </w:r>
          </w:p>
          <w:p w14:paraId="1DC856F6" w14:textId="3BF32F4A" w:rsidR="007B39F9" w:rsidRPr="00B541CD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六年级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DFDFE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68E5C76C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52206562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1AAB505C" w14:textId="2C1CB6D1" w:rsidR="007B39F9" w:rsidRP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小学</w:t>
            </w:r>
          </w:p>
        </w:tc>
      </w:tr>
      <w:tr w:rsidR="007B39F9" w:rsidRPr="00F71F8D" w14:paraId="2BE12317" w14:textId="393698BD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BB1173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七年级</w:t>
            </w:r>
          </w:p>
          <w:p w14:paraId="2399161C" w14:textId="77777777" w:rsidR="007B39F9" w:rsidRPr="007B39F9" w:rsidRDefault="007B39F9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八年级</w:t>
            </w:r>
          </w:p>
          <w:p w14:paraId="4E910106" w14:textId="42F205E4" w:rsidR="007B39F9" w:rsidRDefault="007B39F9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 w:rsidRPr="007B39F9">
              <w:rPr>
                <w:rFonts w:ascii="微软雅黑" w:hAnsi="微软雅黑" w:hint="eastAsia"/>
                <w:sz w:val="22"/>
                <w:szCs w:val="22"/>
              </w:rPr>
              <w:t>九年级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DE30B3" w14:textId="77777777" w:rsid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</w:p>
          <w:p w14:paraId="7E8E50CA" w14:textId="356484BC" w:rsidR="007B39F9" w:rsidRPr="007B39F9" w:rsidRDefault="007B39F9" w:rsidP="007B39F9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初中</w:t>
            </w:r>
          </w:p>
        </w:tc>
      </w:tr>
      <w:tr w:rsidR="007B39F9" w:rsidRPr="00F71F8D" w14:paraId="200387F2" w14:textId="34BE5630" w:rsidTr="007B39F9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E9A1DC1" w14:textId="77777777" w:rsidR="007B39F9" w:rsidRP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高一</w:t>
            </w:r>
          </w:p>
          <w:p w14:paraId="59746F3F" w14:textId="77777777" w:rsidR="007B39F9" w:rsidRP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高二</w:t>
            </w:r>
          </w:p>
          <w:p w14:paraId="770BF003" w14:textId="62DCA092" w:rsidR="007B39F9" w:rsidRDefault="007B39F9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7B39F9">
              <w:rPr>
                <w:rFonts w:hint="eastAsia"/>
                <w:color w:val="000000"/>
                <w:sz w:val="22"/>
                <w:szCs w:val="22"/>
              </w:rPr>
              <w:t>高三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F2389" w14:textId="77777777" w:rsidR="007B39F9" w:rsidRDefault="007B39F9" w:rsidP="007B39F9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  <w:p w14:paraId="04FD2C35" w14:textId="71710872" w:rsidR="007B39F9" w:rsidRPr="007B39F9" w:rsidRDefault="007B39F9" w:rsidP="007B39F9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高中</w:t>
            </w:r>
          </w:p>
        </w:tc>
      </w:tr>
    </w:tbl>
    <w:p w14:paraId="7E5D948B" w14:textId="77777777" w:rsidR="007B39F9" w:rsidRDefault="007B39F9" w:rsidP="003925BA">
      <w:pPr>
        <w:ind w:firstLine="480"/>
      </w:pPr>
    </w:p>
    <w:p w14:paraId="490AF605" w14:textId="77777777" w:rsidR="0082688F" w:rsidRDefault="0082688F" w:rsidP="003925BA">
      <w:pPr>
        <w:ind w:firstLine="480"/>
      </w:pPr>
    </w:p>
    <w:p w14:paraId="448D06F1" w14:textId="77777777" w:rsidR="0082688F" w:rsidRDefault="0082688F" w:rsidP="003925BA">
      <w:pPr>
        <w:ind w:firstLine="480"/>
      </w:pPr>
    </w:p>
    <w:p w14:paraId="71501F51" w14:textId="77777777" w:rsidR="0082688F" w:rsidRDefault="0082688F" w:rsidP="003925BA">
      <w:pPr>
        <w:ind w:firstLine="480"/>
      </w:pPr>
    </w:p>
    <w:p w14:paraId="554F95ED" w14:textId="77777777" w:rsidR="0082688F" w:rsidRDefault="0082688F" w:rsidP="003925BA">
      <w:pPr>
        <w:ind w:firstLine="480"/>
      </w:pPr>
    </w:p>
    <w:p w14:paraId="11DF656C" w14:textId="55059F89" w:rsidR="0082688F" w:rsidRPr="00F71F8D" w:rsidRDefault="0082688F" w:rsidP="0082688F">
      <w:pPr>
        <w:pStyle w:val="2"/>
        <w:pageBreakBefore/>
        <w:widowControl w:val="0"/>
        <w:tabs>
          <w:tab w:val="num" w:pos="737"/>
        </w:tabs>
        <w:spacing w:after="120" w:line="415" w:lineRule="auto"/>
        <w:ind w:left="737" w:hanging="737"/>
        <w:jc w:val="both"/>
      </w:pPr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>
        <w:rPr>
          <w:rFonts w:hint="eastAsia"/>
        </w:rPr>
        <w:t>科目定义</w:t>
      </w:r>
      <w:r>
        <w:rPr>
          <w:rFonts w:hint="eastAsia"/>
        </w:rPr>
        <w:t>(subject)</w:t>
      </w:r>
    </w:p>
    <w:tbl>
      <w:tblPr>
        <w:tblW w:w="4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9"/>
      </w:tblGrid>
      <w:tr w:rsidR="00021D45" w:rsidRPr="00F71F8D" w14:paraId="177CFE40" w14:textId="77777777" w:rsidTr="00021D45">
        <w:trPr>
          <w:tblHeader/>
        </w:trPr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B76DFD" w14:textId="5A73803A" w:rsidR="00021D45" w:rsidRPr="00F71F8D" w:rsidRDefault="00021D45" w:rsidP="00C2790F">
            <w:pPr>
              <w:ind w:firstLineChars="0" w:firstLine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科目名称</w:t>
            </w:r>
          </w:p>
        </w:tc>
      </w:tr>
      <w:tr w:rsidR="00021D45" w:rsidRPr="00F71F8D" w14:paraId="6E47B5F6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8F77F9" w14:textId="4D1BCFEC" w:rsidR="00021D45" w:rsidRPr="00B541CD" w:rsidRDefault="00021D45" w:rsidP="00021D45">
            <w:pPr>
              <w:widowControl/>
              <w:ind w:firstLineChars="0" w:firstLine="0"/>
              <w:jc w:val="center"/>
              <w:rPr>
                <w:rFonts w:ascii="微软雅黑" w:hAnsi="微软雅黑"/>
                <w:sz w:val="22"/>
                <w:szCs w:val="22"/>
              </w:rPr>
            </w:pPr>
            <w:r w:rsidRPr="00CA520A">
              <w:rPr>
                <w:rFonts w:hint="eastAsia"/>
              </w:rPr>
              <w:t>语文</w:t>
            </w:r>
          </w:p>
        </w:tc>
      </w:tr>
      <w:tr w:rsidR="00021D45" w:rsidRPr="00F71F8D" w14:paraId="0729B12F" w14:textId="77777777" w:rsidTr="00021D45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4F88F" w14:textId="2AA3F69B" w:rsidR="00021D45" w:rsidRDefault="00021D45" w:rsidP="00021D45">
            <w:pPr>
              <w:widowControl/>
              <w:ind w:firstLineChars="0" w:firstLine="0"/>
              <w:jc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 w:rsidRPr="00CA520A">
              <w:rPr>
                <w:rFonts w:hint="eastAsia"/>
              </w:rPr>
              <w:t>数学</w:t>
            </w:r>
          </w:p>
        </w:tc>
      </w:tr>
      <w:tr w:rsidR="00021D45" w:rsidRPr="00F71F8D" w14:paraId="3636EA68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879F7" w14:textId="61BF81A6" w:rsidR="00021D45" w:rsidRDefault="00021D45" w:rsidP="00021D45">
            <w:pPr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CA520A">
              <w:rPr>
                <w:rFonts w:hint="eastAsia"/>
              </w:rPr>
              <w:t>英语</w:t>
            </w:r>
          </w:p>
        </w:tc>
      </w:tr>
      <w:tr w:rsidR="00021D45" w:rsidRPr="00F71F8D" w14:paraId="476FD1F1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0B656" w14:textId="0ADDB3EB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物理</w:t>
            </w:r>
          </w:p>
        </w:tc>
      </w:tr>
      <w:tr w:rsidR="00021D45" w:rsidRPr="00F71F8D" w14:paraId="1A75B247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29AB3" w14:textId="764C0673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化学</w:t>
            </w:r>
          </w:p>
        </w:tc>
      </w:tr>
      <w:tr w:rsidR="00021D45" w:rsidRPr="00F71F8D" w14:paraId="6DC5EA73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5750DC" w14:textId="5DA05FF0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生物</w:t>
            </w:r>
          </w:p>
        </w:tc>
      </w:tr>
      <w:tr w:rsidR="00021D45" w:rsidRPr="00F71F8D" w14:paraId="1C057E7C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E13AC" w14:textId="6C8D6542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历史</w:t>
            </w:r>
          </w:p>
        </w:tc>
      </w:tr>
      <w:tr w:rsidR="00021D45" w:rsidRPr="00F71F8D" w14:paraId="1C3DC04C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C44F2" w14:textId="07728479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地理</w:t>
            </w:r>
          </w:p>
        </w:tc>
      </w:tr>
      <w:tr w:rsidR="00021D45" w:rsidRPr="00F71F8D" w14:paraId="1CDF1D21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259E3" w14:textId="4F50D439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思想政治</w:t>
            </w:r>
          </w:p>
        </w:tc>
      </w:tr>
      <w:tr w:rsidR="00021D45" w:rsidRPr="00F71F8D" w14:paraId="67AB701A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BBFB7C" w14:textId="6AEA665F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品德与生活</w:t>
            </w:r>
          </w:p>
        </w:tc>
      </w:tr>
      <w:tr w:rsidR="00021D45" w:rsidRPr="00F71F8D" w14:paraId="56D63D24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25FE8" w14:textId="3D663848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音乐</w:t>
            </w:r>
          </w:p>
        </w:tc>
      </w:tr>
      <w:tr w:rsidR="00021D45" w:rsidRPr="00F71F8D" w14:paraId="528CAEEE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0432" w14:textId="158A000B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体育</w:t>
            </w:r>
          </w:p>
        </w:tc>
      </w:tr>
      <w:tr w:rsidR="00021D45" w:rsidRPr="00F71F8D" w14:paraId="23777106" w14:textId="77777777" w:rsidTr="002C766B"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3F915" w14:textId="6A307053" w:rsidR="00021D45" w:rsidRPr="009162CA" w:rsidRDefault="00021D45" w:rsidP="00021D45">
            <w:pPr>
              <w:ind w:firstLineChars="0" w:firstLine="0"/>
              <w:jc w:val="center"/>
            </w:pPr>
            <w:r w:rsidRPr="00CA520A">
              <w:rPr>
                <w:rFonts w:hint="eastAsia"/>
              </w:rPr>
              <w:t>科学</w:t>
            </w:r>
          </w:p>
        </w:tc>
      </w:tr>
    </w:tbl>
    <w:p w14:paraId="69378467" w14:textId="77777777" w:rsidR="0082688F" w:rsidRDefault="0082688F" w:rsidP="003925BA">
      <w:pPr>
        <w:ind w:firstLine="480"/>
      </w:pPr>
    </w:p>
    <w:p w14:paraId="5CC03882" w14:textId="21873EB7" w:rsidR="00021D45" w:rsidRPr="00230A5D" w:rsidRDefault="00021D45" w:rsidP="003925BA">
      <w:pPr>
        <w:ind w:firstLine="480"/>
      </w:pPr>
    </w:p>
    <w:sectPr w:rsidR="00021D45" w:rsidRPr="00230A5D" w:rsidSect="00717B47">
      <w:footerReference w:type="default" r:id="rId18"/>
      <w:type w:val="nextColumn"/>
      <w:pgSz w:w="11906" w:h="16838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7" w:author="admin" w:date="2017-05-15T10:02:00Z" w:initials="a">
    <w:p w14:paraId="42DFCF5F" w14:textId="09AB5665" w:rsidR="00502388" w:rsidRDefault="00502388">
      <w:pPr>
        <w:pStyle w:val="af5"/>
        <w:ind w:firstLine="420"/>
      </w:pPr>
      <w:r>
        <w:rPr>
          <w:rStyle w:val="af4"/>
        </w:rPr>
        <w:annotationRef/>
      </w:r>
      <w:r>
        <w:t>clientVersions/clientType/versionState/phoneSystem</w:t>
      </w:r>
      <w:r>
        <w:t>均从请求头中获取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DFCF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DF5E8" w14:textId="77777777" w:rsidR="00481058" w:rsidRDefault="00481058" w:rsidP="00340294">
      <w:pPr>
        <w:ind w:left="210" w:right="210" w:firstLine="480"/>
      </w:pPr>
      <w:r>
        <w:separator/>
      </w:r>
    </w:p>
  </w:endnote>
  <w:endnote w:type="continuationSeparator" w:id="0">
    <w:p w14:paraId="37019824" w14:textId="77777777" w:rsidR="00481058" w:rsidRDefault="00481058" w:rsidP="00340294">
      <w:pPr>
        <w:ind w:left="210" w:right="21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9F543" w14:textId="77777777" w:rsidR="00502388" w:rsidRDefault="00502388" w:rsidP="00962FB6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AD8D8" w14:textId="77777777" w:rsidR="00502388" w:rsidRDefault="00502388" w:rsidP="0083598A">
    <w:pPr>
      <w:pStyle w:val="a7"/>
      <w:ind w:firstLineChars="0" w:firstLine="0"/>
      <w:rPr>
        <w:kern w:val="0"/>
        <w:szCs w:val="21"/>
      </w:rPr>
    </w:pPr>
    <w:r>
      <w:rPr>
        <w:rFonts w:hint="eastAsia"/>
        <w:kern w:val="0"/>
        <w:szCs w:val="21"/>
      </w:rPr>
      <w:t>——————————————————————————————————————————</w:t>
    </w:r>
  </w:p>
  <w:p w14:paraId="7CBD9CC0" w14:textId="77777777" w:rsidR="00502388" w:rsidRPr="00717B47" w:rsidRDefault="00502388" w:rsidP="0083598A">
    <w:pPr>
      <w:pStyle w:val="a7"/>
      <w:ind w:firstLineChars="0" w:firstLine="0"/>
    </w:pPr>
    <w:r w:rsidRPr="00905B1E">
      <w:rPr>
        <w:rFonts w:hint="eastAsia"/>
      </w:rPr>
      <w:t>版权声明：本文档为</w:t>
    </w:r>
    <w:r>
      <w:rPr>
        <w:rFonts w:hint="eastAsia"/>
      </w:rPr>
      <w:t>Seaway I.T.</w:t>
    </w:r>
    <w:r>
      <w:rPr>
        <w:rFonts w:hint="eastAsia"/>
      </w:rPr>
      <w:t>系列技术</w:t>
    </w:r>
    <w:r w:rsidRPr="00905B1E">
      <w:rPr>
        <w:rFonts w:hint="eastAsia"/>
      </w:rPr>
      <w:t>文件之一，版权归</w:t>
    </w:r>
    <w:r>
      <w:rPr>
        <w:rFonts w:hint="eastAsia"/>
      </w:rPr>
      <w:t>Seaway I.T.</w:t>
    </w:r>
    <w:r>
      <w:rPr>
        <w:rFonts w:hint="eastAsia"/>
      </w:rPr>
      <w:t>所有。</w:t>
    </w:r>
    <w:r w:rsidRPr="00905B1E">
      <w:rPr>
        <w:rFonts w:hint="eastAsia"/>
      </w:rPr>
      <w:t>未经</w:t>
    </w:r>
    <w:r>
      <w:rPr>
        <w:rFonts w:hint="eastAsia"/>
      </w:rPr>
      <w:t>Seaway I.T.</w:t>
    </w:r>
    <w:r>
      <w:rPr>
        <w:rFonts w:hint="eastAsia"/>
      </w:rPr>
      <w:t>书面授权，任</w:t>
    </w:r>
    <w:r w:rsidRPr="00905B1E">
      <w:rPr>
        <w:rFonts w:hint="eastAsia"/>
      </w:rPr>
      <w:t>何公司和个人不得将此文档公开、转载或以其它方式散发，否则，</w:t>
    </w:r>
    <w:r>
      <w:rPr>
        <w:rFonts w:hint="eastAsia"/>
      </w:rPr>
      <w:t xml:space="preserve"> Seaway I.T.</w:t>
    </w:r>
    <w:r>
      <w:rPr>
        <w:rFonts w:hint="eastAsia"/>
      </w:rPr>
      <w:t>将追究其法律责任</w:t>
    </w:r>
  </w:p>
  <w:p w14:paraId="11335A21" w14:textId="77777777" w:rsidR="00502388" w:rsidRPr="00A00026" w:rsidRDefault="00502388" w:rsidP="00962FB6">
    <w:pPr>
      <w:pStyle w:val="a7"/>
      <w:wordWrap w:val="0"/>
      <w:ind w:left="210" w:right="210" w:firstLine="360"/>
      <w:jc w:val="right"/>
      <w:rPr>
        <w:rFonts w:ascii="Verdana" w:hAnsi="Verdana"/>
        <w:kern w:val="0"/>
        <w:szCs w:val="21"/>
      </w:rPr>
    </w:pPr>
    <w:r>
      <w:rPr>
        <w:rFonts w:ascii="Verdana" w:hAnsi="Verdana" w:hint="eastAsia"/>
        <w:kern w:val="0"/>
        <w:szCs w:val="21"/>
      </w:rPr>
      <w:t>目录第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4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E4BC3" w14:textId="77777777" w:rsidR="00502388" w:rsidRDefault="00502388" w:rsidP="00962FB6">
    <w:pPr>
      <w:pStyle w:val="a7"/>
      <w:ind w:left="210" w:right="21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2FADD" w14:textId="77777777" w:rsidR="00502388" w:rsidRDefault="00502388" w:rsidP="0083598A">
    <w:pPr>
      <w:pStyle w:val="a7"/>
      <w:ind w:firstLineChars="0" w:firstLine="0"/>
      <w:jc w:val="both"/>
      <w:rPr>
        <w:kern w:val="0"/>
        <w:szCs w:val="21"/>
      </w:rPr>
    </w:pPr>
    <w:r>
      <w:rPr>
        <w:rFonts w:ascii="Verdana" w:hAnsi="Verdana" w:cs="Arial" w:hint="eastAsia"/>
        <w:kern w:val="0"/>
        <w:szCs w:val="21"/>
      </w:rPr>
      <w:t>——</w:t>
    </w:r>
    <w:r>
      <w:rPr>
        <w:rFonts w:hint="eastAsia"/>
        <w:kern w:val="0"/>
        <w:szCs w:val="21"/>
      </w:rPr>
      <w:t>————————————————————————————————————————</w:t>
    </w:r>
  </w:p>
  <w:p w14:paraId="6EEEC507" w14:textId="77777777" w:rsidR="00502388" w:rsidRPr="00717B47" w:rsidRDefault="00502388" w:rsidP="00962FB6">
    <w:pPr>
      <w:pStyle w:val="a7"/>
      <w:ind w:left="210" w:right="210" w:firstLine="360"/>
      <w:jc w:val="right"/>
    </w:pPr>
    <w:r>
      <w:rPr>
        <w:rFonts w:ascii="Verdana" w:hAnsi="Verdana" w:hint="eastAsia"/>
        <w:kern w:val="0"/>
        <w:szCs w:val="21"/>
      </w:rPr>
      <w:t>正文第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A731C6">
      <w:rPr>
        <w:rStyle w:val="af"/>
        <w:noProof/>
      </w:rPr>
      <w:t>9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9DB35" w14:textId="77777777" w:rsidR="00481058" w:rsidRDefault="00481058" w:rsidP="00340294">
      <w:pPr>
        <w:ind w:left="210" w:right="210" w:firstLine="480"/>
      </w:pPr>
      <w:r>
        <w:separator/>
      </w:r>
    </w:p>
  </w:footnote>
  <w:footnote w:type="continuationSeparator" w:id="0">
    <w:p w14:paraId="35BFE037" w14:textId="77777777" w:rsidR="00481058" w:rsidRDefault="00481058" w:rsidP="00340294">
      <w:pPr>
        <w:ind w:left="210" w:right="21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C47E" w14:textId="77777777" w:rsidR="00502388" w:rsidRDefault="00502388" w:rsidP="00962FB6">
    <w:pPr>
      <w:pStyle w:val="ae"/>
      <w:ind w:left="210"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EA807" w14:textId="77777777" w:rsidR="00502388" w:rsidRDefault="00502388" w:rsidP="00977187">
    <w:pPr>
      <w:pStyle w:val="ae"/>
      <w:ind w:leftChars="88" w:left="211" w:rightChars="88" w:right="211" w:firstLineChars="40" w:firstLine="72"/>
      <w:jc w:val="both"/>
    </w:pPr>
    <w:r>
      <w:rPr>
        <w:rFonts w:hint="eastAsia"/>
      </w:rPr>
      <w:tab/>
    </w:r>
    <w:r>
      <w:rPr>
        <w:rFonts w:hint="eastAsia"/>
      </w:rPr>
      <w:tab/>
      <w:t>Hive</w:t>
    </w:r>
    <w:r>
      <w:rPr>
        <w:rFonts w:hint="eastAsia"/>
      </w:rPr>
      <w:t>客户端接入接口协议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18018" w14:textId="77777777" w:rsidR="00502388" w:rsidRDefault="00502388" w:rsidP="00962FB6">
    <w:pPr>
      <w:pStyle w:val="ae"/>
      <w:ind w:left="210" w:right="210"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"/>
      </v:shape>
    </w:pict>
  </w:numPicBullet>
  <w:abstractNum w:abstractNumId="0">
    <w:nsid w:val="00000009"/>
    <w:multiLevelType w:val="multilevel"/>
    <w:tmpl w:val="2A58CB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2"/>
        </w:tabs>
        <w:ind w:left="1702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  <w:lang w:val="en-US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1">
    <w:nsid w:val="06FD577C"/>
    <w:multiLevelType w:val="hybridMultilevel"/>
    <w:tmpl w:val="717E89CA"/>
    <w:lvl w:ilvl="0" w:tplc="64E2D108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8A37C0">
      <w:start w:val="8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64E2D10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A12E31"/>
    <w:multiLevelType w:val="hybridMultilevel"/>
    <w:tmpl w:val="9A0C483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C527780"/>
    <w:multiLevelType w:val="hybridMultilevel"/>
    <w:tmpl w:val="6F18895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B0427F7C">
      <w:start w:val="1"/>
      <w:numFmt w:val="bullet"/>
      <w:lvlText w:val="ￚ"/>
      <w:lvlJc w:val="left"/>
      <w:pPr>
        <w:ind w:left="132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B4330A9"/>
    <w:multiLevelType w:val="multilevel"/>
    <w:tmpl w:val="CF9E63E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  <w:b/>
        <w:i w:val="0"/>
        <w:spacing w:val="0"/>
        <w:w w:val="100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i w:val="0"/>
        <w:spacing w:val="0"/>
        <w:w w:val="100"/>
        <w:position w:val="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b/>
        <w:i w:val="0"/>
        <w:spacing w:val="0"/>
        <w:w w:val="100"/>
        <w:position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spacing w:val="0"/>
        <w:w w:val="100"/>
        <w:position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sz w:val="21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sz w:val="21"/>
      </w:rPr>
    </w:lvl>
  </w:abstractNum>
  <w:abstractNum w:abstractNumId="5">
    <w:nsid w:val="53C90AEE"/>
    <w:multiLevelType w:val="hybridMultilevel"/>
    <w:tmpl w:val="2036027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E595242"/>
    <w:multiLevelType w:val="multilevel"/>
    <w:tmpl w:val="01B60C6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87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isLgl/>
      <w:suff w:val="space"/>
      <w:lvlText w:val="%1.%2.%3"/>
      <w:lvlJc w:val="left"/>
      <w:pPr>
        <w:ind w:left="1069" w:hanging="709"/>
      </w:pPr>
      <w:rPr>
        <w:rFonts w:ascii="Times New Roman" w:hAnsi="Times New Roman" w:hint="default"/>
        <w:b/>
        <w:i w:val="0"/>
        <w:spacing w:val="0"/>
        <w:w w:val="100"/>
        <w:position w:val="0"/>
        <w:sz w:val="36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851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0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7">
    <w:nsid w:val="6AC13806"/>
    <w:multiLevelType w:val="hybridMultilevel"/>
    <w:tmpl w:val="643CB7DC"/>
    <w:lvl w:ilvl="0" w:tplc="D1621E4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CAC42C0"/>
    <w:multiLevelType w:val="multilevel"/>
    <w:tmpl w:val="06B21C7C"/>
    <w:lvl w:ilvl="0">
      <w:start w:val="1"/>
      <w:numFmt w:val="bullet"/>
      <w:lvlText w:val="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87"/>
    <w:rsid w:val="00000CFC"/>
    <w:rsid w:val="00001941"/>
    <w:rsid w:val="00001F26"/>
    <w:rsid w:val="00004731"/>
    <w:rsid w:val="000058E0"/>
    <w:rsid w:val="00005DFB"/>
    <w:rsid w:val="00010CAC"/>
    <w:rsid w:val="00011E37"/>
    <w:rsid w:val="0001290A"/>
    <w:rsid w:val="00013EF0"/>
    <w:rsid w:val="000151E1"/>
    <w:rsid w:val="00015422"/>
    <w:rsid w:val="000168A8"/>
    <w:rsid w:val="00017CD3"/>
    <w:rsid w:val="00020488"/>
    <w:rsid w:val="00021D45"/>
    <w:rsid w:val="0002292A"/>
    <w:rsid w:val="000244AD"/>
    <w:rsid w:val="00024EE0"/>
    <w:rsid w:val="00025504"/>
    <w:rsid w:val="000258B4"/>
    <w:rsid w:val="0002670C"/>
    <w:rsid w:val="00027C25"/>
    <w:rsid w:val="00030CB3"/>
    <w:rsid w:val="0003152F"/>
    <w:rsid w:val="00033CD8"/>
    <w:rsid w:val="00034CC3"/>
    <w:rsid w:val="00034DF4"/>
    <w:rsid w:val="00037036"/>
    <w:rsid w:val="00037757"/>
    <w:rsid w:val="00037CCF"/>
    <w:rsid w:val="000419A0"/>
    <w:rsid w:val="000421D7"/>
    <w:rsid w:val="0004233B"/>
    <w:rsid w:val="000426CC"/>
    <w:rsid w:val="0004298F"/>
    <w:rsid w:val="00042A38"/>
    <w:rsid w:val="00042B17"/>
    <w:rsid w:val="00043439"/>
    <w:rsid w:val="0004349A"/>
    <w:rsid w:val="0004397C"/>
    <w:rsid w:val="00045D2A"/>
    <w:rsid w:val="00045FAA"/>
    <w:rsid w:val="0004671C"/>
    <w:rsid w:val="00046977"/>
    <w:rsid w:val="00046C21"/>
    <w:rsid w:val="00046E3F"/>
    <w:rsid w:val="00047D45"/>
    <w:rsid w:val="000506B6"/>
    <w:rsid w:val="00050C1C"/>
    <w:rsid w:val="0005391C"/>
    <w:rsid w:val="00053D38"/>
    <w:rsid w:val="000554BD"/>
    <w:rsid w:val="00055EE2"/>
    <w:rsid w:val="0005721F"/>
    <w:rsid w:val="00060C5D"/>
    <w:rsid w:val="00060CA9"/>
    <w:rsid w:val="00065A1E"/>
    <w:rsid w:val="000676E9"/>
    <w:rsid w:val="0007014E"/>
    <w:rsid w:val="00071403"/>
    <w:rsid w:val="000727BC"/>
    <w:rsid w:val="00072FD2"/>
    <w:rsid w:val="00074025"/>
    <w:rsid w:val="0007542C"/>
    <w:rsid w:val="00075CB3"/>
    <w:rsid w:val="0007627E"/>
    <w:rsid w:val="00077C2A"/>
    <w:rsid w:val="00082C1F"/>
    <w:rsid w:val="00086EAE"/>
    <w:rsid w:val="00087420"/>
    <w:rsid w:val="00087604"/>
    <w:rsid w:val="0009088E"/>
    <w:rsid w:val="00091180"/>
    <w:rsid w:val="00091DC9"/>
    <w:rsid w:val="00093593"/>
    <w:rsid w:val="00093ADA"/>
    <w:rsid w:val="00096182"/>
    <w:rsid w:val="000976E4"/>
    <w:rsid w:val="00097900"/>
    <w:rsid w:val="00097D37"/>
    <w:rsid w:val="000A1F55"/>
    <w:rsid w:val="000A3FBE"/>
    <w:rsid w:val="000A51E4"/>
    <w:rsid w:val="000B10D0"/>
    <w:rsid w:val="000B1803"/>
    <w:rsid w:val="000B25E1"/>
    <w:rsid w:val="000B344C"/>
    <w:rsid w:val="000B42E6"/>
    <w:rsid w:val="000B4D76"/>
    <w:rsid w:val="000B5C15"/>
    <w:rsid w:val="000B69D1"/>
    <w:rsid w:val="000B72D4"/>
    <w:rsid w:val="000C1252"/>
    <w:rsid w:val="000C213C"/>
    <w:rsid w:val="000C5B22"/>
    <w:rsid w:val="000C5C46"/>
    <w:rsid w:val="000C7EF3"/>
    <w:rsid w:val="000D1B68"/>
    <w:rsid w:val="000D24A0"/>
    <w:rsid w:val="000D6BA1"/>
    <w:rsid w:val="000D7EB3"/>
    <w:rsid w:val="000D7FA6"/>
    <w:rsid w:val="000E1386"/>
    <w:rsid w:val="000E2E91"/>
    <w:rsid w:val="000E3C40"/>
    <w:rsid w:val="000E635B"/>
    <w:rsid w:val="000E7B56"/>
    <w:rsid w:val="000F0927"/>
    <w:rsid w:val="000F0A89"/>
    <w:rsid w:val="000F14C9"/>
    <w:rsid w:val="000F158A"/>
    <w:rsid w:val="000F1C56"/>
    <w:rsid w:val="000F234B"/>
    <w:rsid w:val="000F28A9"/>
    <w:rsid w:val="000F315E"/>
    <w:rsid w:val="000F3D46"/>
    <w:rsid w:val="000F3DB3"/>
    <w:rsid w:val="000F40D6"/>
    <w:rsid w:val="000F5C5A"/>
    <w:rsid w:val="000F65BA"/>
    <w:rsid w:val="000F7479"/>
    <w:rsid w:val="0010029C"/>
    <w:rsid w:val="0010087F"/>
    <w:rsid w:val="00101166"/>
    <w:rsid w:val="0010262C"/>
    <w:rsid w:val="00104D72"/>
    <w:rsid w:val="00107122"/>
    <w:rsid w:val="00107C9E"/>
    <w:rsid w:val="00110DA6"/>
    <w:rsid w:val="001120D1"/>
    <w:rsid w:val="00113B7E"/>
    <w:rsid w:val="0011434B"/>
    <w:rsid w:val="001150C9"/>
    <w:rsid w:val="001159A7"/>
    <w:rsid w:val="00116938"/>
    <w:rsid w:val="00116C04"/>
    <w:rsid w:val="001178A6"/>
    <w:rsid w:val="00122B73"/>
    <w:rsid w:val="00126F99"/>
    <w:rsid w:val="00127570"/>
    <w:rsid w:val="001275A6"/>
    <w:rsid w:val="001277FB"/>
    <w:rsid w:val="0013052A"/>
    <w:rsid w:val="001319BA"/>
    <w:rsid w:val="001331B7"/>
    <w:rsid w:val="00133A58"/>
    <w:rsid w:val="00133C2B"/>
    <w:rsid w:val="0013657C"/>
    <w:rsid w:val="001378A3"/>
    <w:rsid w:val="0014021C"/>
    <w:rsid w:val="00146EE6"/>
    <w:rsid w:val="00147CCD"/>
    <w:rsid w:val="00147F60"/>
    <w:rsid w:val="001504B2"/>
    <w:rsid w:val="001508ED"/>
    <w:rsid w:val="00151E03"/>
    <w:rsid w:val="0015412D"/>
    <w:rsid w:val="00154A08"/>
    <w:rsid w:val="00154A2D"/>
    <w:rsid w:val="0015562E"/>
    <w:rsid w:val="0015589C"/>
    <w:rsid w:val="0016081E"/>
    <w:rsid w:val="001617C7"/>
    <w:rsid w:val="001617FB"/>
    <w:rsid w:val="0016318C"/>
    <w:rsid w:val="00163EF3"/>
    <w:rsid w:val="00163FB5"/>
    <w:rsid w:val="001665F1"/>
    <w:rsid w:val="001667ED"/>
    <w:rsid w:val="00166F25"/>
    <w:rsid w:val="00167CD6"/>
    <w:rsid w:val="00171130"/>
    <w:rsid w:val="001747B3"/>
    <w:rsid w:val="00176ED7"/>
    <w:rsid w:val="001777FE"/>
    <w:rsid w:val="00181372"/>
    <w:rsid w:val="00181A29"/>
    <w:rsid w:val="001821A6"/>
    <w:rsid w:val="00190000"/>
    <w:rsid w:val="0019063C"/>
    <w:rsid w:val="00190C46"/>
    <w:rsid w:val="00190FBC"/>
    <w:rsid w:val="00193A6D"/>
    <w:rsid w:val="00195695"/>
    <w:rsid w:val="0019681D"/>
    <w:rsid w:val="001A066D"/>
    <w:rsid w:val="001A0BA0"/>
    <w:rsid w:val="001A1C4E"/>
    <w:rsid w:val="001A306C"/>
    <w:rsid w:val="001A4E75"/>
    <w:rsid w:val="001A55F9"/>
    <w:rsid w:val="001A6082"/>
    <w:rsid w:val="001A6491"/>
    <w:rsid w:val="001A7675"/>
    <w:rsid w:val="001B241B"/>
    <w:rsid w:val="001B3A07"/>
    <w:rsid w:val="001B3A15"/>
    <w:rsid w:val="001B3BBF"/>
    <w:rsid w:val="001B595D"/>
    <w:rsid w:val="001B61A4"/>
    <w:rsid w:val="001B6D98"/>
    <w:rsid w:val="001B770B"/>
    <w:rsid w:val="001C0D0C"/>
    <w:rsid w:val="001C237F"/>
    <w:rsid w:val="001C4EAD"/>
    <w:rsid w:val="001C5BE0"/>
    <w:rsid w:val="001C69B9"/>
    <w:rsid w:val="001C7541"/>
    <w:rsid w:val="001D16F1"/>
    <w:rsid w:val="001D2D0F"/>
    <w:rsid w:val="001D3A7C"/>
    <w:rsid w:val="001D3CF0"/>
    <w:rsid w:val="001D3D4A"/>
    <w:rsid w:val="001D4FB0"/>
    <w:rsid w:val="001D6102"/>
    <w:rsid w:val="001D6480"/>
    <w:rsid w:val="001D6971"/>
    <w:rsid w:val="001D734A"/>
    <w:rsid w:val="001D7D43"/>
    <w:rsid w:val="001E0528"/>
    <w:rsid w:val="001E3E07"/>
    <w:rsid w:val="001E448D"/>
    <w:rsid w:val="001E64BB"/>
    <w:rsid w:val="001E6B16"/>
    <w:rsid w:val="001E6B82"/>
    <w:rsid w:val="001F107B"/>
    <w:rsid w:val="001F1943"/>
    <w:rsid w:val="001F1B64"/>
    <w:rsid w:val="001F304F"/>
    <w:rsid w:val="001F3D73"/>
    <w:rsid w:val="001F6537"/>
    <w:rsid w:val="001F7089"/>
    <w:rsid w:val="001F72E9"/>
    <w:rsid w:val="001F730A"/>
    <w:rsid w:val="001F75B4"/>
    <w:rsid w:val="001F7CDC"/>
    <w:rsid w:val="001F7FFA"/>
    <w:rsid w:val="00201FED"/>
    <w:rsid w:val="002024E5"/>
    <w:rsid w:val="00204F3F"/>
    <w:rsid w:val="0021187D"/>
    <w:rsid w:val="00213D3E"/>
    <w:rsid w:val="00213E0B"/>
    <w:rsid w:val="00214F5F"/>
    <w:rsid w:val="002151C5"/>
    <w:rsid w:val="00217B31"/>
    <w:rsid w:val="002208F9"/>
    <w:rsid w:val="00220C55"/>
    <w:rsid w:val="00222171"/>
    <w:rsid w:val="0022268C"/>
    <w:rsid w:val="00222AD1"/>
    <w:rsid w:val="0022325C"/>
    <w:rsid w:val="002254D3"/>
    <w:rsid w:val="0022552F"/>
    <w:rsid w:val="0022647F"/>
    <w:rsid w:val="00227412"/>
    <w:rsid w:val="002307DE"/>
    <w:rsid w:val="00230A5D"/>
    <w:rsid w:val="002316D7"/>
    <w:rsid w:val="00232979"/>
    <w:rsid w:val="002415B2"/>
    <w:rsid w:val="00241A34"/>
    <w:rsid w:val="00241FF6"/>
    <w:rsid w:val="002425BC"/>
    <w:rsid w:val="002425BF"/>
    <w:rsid w:val="00243DE7"/>
    <w:rsid w:val="00244952"/>
    <w:rsid w:val="002466F5"/>
    <w:rsid w:val="0025060D"/>
    <w:rsid w:val="00252590"/>
    <w:rsid w:val="00253267"/>
    <w:rsid w:val="00254203"/>
    <w:rsid w:val="00256DF1"/>
    <w:rsid w:val="00256F7E"/>
    <w:rsid w:val="00261A50"/>
    <w:rsid w:val="00261BF9"/>
    <w:rsid w:val="00261C7A"/>
    <w:rsid w:val="00262E16"/>
    <w:rsid w:val="002638DA"/>
    <w:rsid w:val="002652E0"/>
    <w:rsid w:val="0026703A"/>
    <w:rsid w:val="00273C9D"/>
    <w:rsid w:val="00274C1B"/>
    <w:rsid w:val="00275737"/>
    <w:rsid w:val="00276A42"/>
    <w:rsid w:val="00276C8A"/>
    <w:rsid w:val="0028262B"/>
    <w:rsid w:val="00282959"/>
    <w:rsid w:val="00282DBB"/>
    <w:rsid w:val="00283CE8"/>
    <w:rsid w:val="0028475B"/>
    <w:rsid w:val="00285999"/>
    <w:rsid w:val="002870CA"/>
    <w:rsid w:val="002872A5"/>
    <w:rsid w:val="00290EE5"/>
    <w:rsid w:val="00291CF4"/>
    <w:rsid w:val="00291FA7"/>
    <w:rsid w:val="00292CCF"/>
    <w:rsid w:val="00293144"/>
    <w:rsid w:val="0029348D"/>
    <w:rsid w:val="00294EBE"/>
    <w:rsid w:val="002951B8"/>
    <w:rsid w:val="002969A5"/>
    <w:rsid w:val="002978B1"/>
    <w:rsid w:val="00297B43"/>
    <w:rsid w:val="002A151A"/>
    <w:rsid w:val="002A2301"/>
    <w:rsid w:val="002A266B"/>
    <w:rsid w:val="002A3065"/>
    <w:rsid w:val="002A4BA6"/>
    <w:rsid w:val="002A51C0"/>
    <w:rsid w:val="002A5C7B"/>
    <w:rsid w:val="002A6B7B"/>
    <w:rsid w:val="002B3C3E"/>
    <w:rsid w:val="002B4BD3"/>
    <w:rsid w:val="002B5CBE"/>
    <w:rsid w:val="002B654B"/>
    <w:rsid w:val="002B722D"/>
    <w:rsid w:val="002B7EBE"/>
    <w:rsid w:val="002C065E"/>
    <w:rsid w:val="002C0D6D"/>
    <w:rsid w:val="002C2198"/>
    <w:rsid w:val="002C278E"/>
    <w:rsid w:val="002C297D"/>
    <w:rsid w:val="002C2F11"/>
    <w:rsid w:val="002C5D24"/>
    <w:rsid w:val="002D299B"/>
    <w:rsid w:val="002D389F"/>
    <w:rsid w:val="002D6848"/>
    <w:rsid w:val="002E0DCF"/>
    <w:rsid w:val="002E0FA7"/>
    <w:rsid w:val="002E1057"/>
    <w:rsid w:val="002E1F78"/>
    <w:rsid w:val="002E20B5"/>
    <w:rsid w:val="002E3AF0"/>
    <w:rsid w:val="002E3DF2"/>
    <w:rsid w:val="002E404E"/>
    <w:rsid w:val="002E55C3"/>
    <w:rsid w:val="002E5FB7"/>
    <w:rsid w:val="002E7344"/>
    <w:rsid w:val="002E7FA8"/>
    <w:rsid w:val="002F05B9"/>
    <w:rsid w:val="002F148B"/>
    <w:rsid w:val="002F1CE9"/>
    <w:rsid w:val="002F2DAE"/>
    <w:rsid w:val="002F3310"/>
    <w:rsid w:val="002F3471"/>
    <w:rsid w:val="002F5D39"/>
    <w:rsid w:val="002F632E"/>
    <w:rsid w:val="002F6BCF"/>
    <w:rsid w:val="002F7CA4"/>
    <w:rsid w:val="00305AD5"/>
    <w:rsid w:val="003063A7"/>
    <w:rsid w:val="00306A10"/>
    <w:rsid w:val="00313BCA"/>
    <w:rsid w:val="00316842"/>
    <w:rsid w:val="00316B43"/>
    <w:rsid w:val="003207D6"/>
    <w:rsid w:val="0032086E"/>
    <w:rsid w:val="00321332"/>
    <w:rsid w:val="003224A6"/>
    <w:rsid w:val="00323A1F"/>
    <w:rsid w:val="00323B97"/>
    <w:rsid w:val="00330132"/>
    <w:rsid w:val="003320EB"/>
    <w:rsid w:val="00332D3B"/>
    <w:rsid w:val="00335C0C"/>
    <w:rsid w:val="00340294"/>
    <w:rsid w:val="00341044"/>
    <w:rsid w:val="00344A12"/>
    <w:rsid w:val="003458F2"/>
    <w:rsid w:val="00347C61"/>
    <w:rsid w:val="00350206"/>
    <w:rsid w:val="00350F1C"/>
    <w:rsid w:val="00351201"/>
    <w:rsid w:val="003519F8"/>
    <w:rsid w:val="00351B32"/>
    <w:rsid w:val="00352100"/>
    <w:rsid w:val="0035398C"/>
    <w:rsid w:val="00356073"/>
    <w:rsid w:val="00361BB2"/>
    <w:rsid w:val="00366631"/>
    <w:rsid w:val="0036693F"/>
    <w:rsid w:val="003729B1"/>
    <w:rsid w:val="00373B2B"/>
    <w:rsid w:val="00373BC9"/>
    <w:rsid w:val="003755C1"/>
    <w:rsid w:val="0037653F"/>
    <w:rsid w:val="00381445"/>
    <w:rsid w:val="00384C26"/>
    <w:rsid w:val="003914DD"/>
    <w:rsid w:val="0039194B"/>
    <w:rsid w:val="003919C9"/>
    <w:rsid w:val="0039207A"/>
    <w:rsid w:val="003925BA"/>
    <w:rsid w:val="0039367F"/>
    <w:rsid w:val="00393AC0"/>
    <w:rsid w:val="003A0B56"/>
    <w:rsid w:val="003A2CE8"/>
    <w:rsid w:val="003A3B35"/>
    <w:rsid w:val="003A4219"/>
    <w:rsid w:val="003A52F6"/>
    <w:rsid w:val="003A53F9"/>
    <w:rsid w:val="003A5CC5"/>
    <w:rsid w:val="003B16D7"/>
    <w:rsid w:val="003B2111"/>
    <w:rsid w:val="003B3128"/>
    <w:rsid w:val="003B3B23"/>
    <w:rsid w:val="003B3F93"/>
    <w:rsid w:val="003B43E2"/>
    <w:rsid w:val="003B53BD"/>
    <w:rsid w:val="003B64A5"/>
    <w:rsid w:val="003B706C"/>
    <w:rsid w:val="003B73CE"/>
    <w:rsid w:val="003B7AD1"/>
    <w:rsid w:val="003C20D8"/>
    <w:rsid w:val="003C34BD"/>
    <w:rsid w:val="003C48DF"/>
    <w:rsid w:val="003C4FD0"/>
    <w:rsid w:val="003C6B8A"/>
    <w:rsid w:val="003C74D9"/>
    <w:rsid w:val="003C7678"/>
    <w:rsid w:val="003C7EB3"/>
    <w:rsid w:val="003D1A8F"/>
    <w:rsid w:val="003D1B56"/>
    <w:rsid w:val="003D40A9"/>
    <w:rsid w:val="003D45E0"/>
    <w:rsid w:val="003D5B00"/>
    <w:rsid w:val="003D5BF6"/>
    <w:rsid w:val="003D6CEF"/>
    <w:rsid w:val="003D7005"/>
    <w:rsid w:val="003E0891"/>
    <w:rsid w:val="003E0917"/>
    <w:rsid w:val="003E0986"/>
    <w:rsid w:val="003E2020"/>
    <w:rsid w:val="003E2087"/>
    <w:rsid w:val="003E48D3"/>
    <w:rsid w:val="003E5239"/>
    <w:rsid w:val="003E6042"/>
    <w:rsid w:val="003E61DA"/>
    <w:rsid w:val="003E6B84"/>
    <w:rsid w:val="003E7BDD"/>
    <w:rsid w:val="003F02E9"/>
    <w:rsid w:val="003F1066"/>
    <w:rsid w:val="003F1416"/>
    <w:rsid w:val="003F1559"/>
    <w:rsid w:val="003F4B5D"/>
    <w:rsid w:val="003F4E23"/>
    <w:rsid w:val="003F6C04"/>
    <w:rsid w:val="00402151"/>
    <w:rsid w:val="00407127"/>
    <w:rsid w:val="00411958"/>
    <w:rsid w:val="00412129"/>
    <w:rsid w:val="00412224"/>
    <w:rsid w:val="0041254E"/>
    <w:rsid w:val="00413F0E"/>
    <w:rsid w:val="00417992"/>
    <w:rsid w:val="004204E5"/>
    <w:rsid w:val="00423F59"/>
    <w:rsid w:val="00425D0E"/>
    <w:rsid w:val="00431016"/>
    <w:rsid w:val="00431AF8"/>
    <w:rsid w:val="00432418"/>
    <w:rsid w:val="00432442"/>
    <w:rsid w:val="004328A2"/>
    <w:rsid w:val="004338BB"/>
    <w:rsid w:val="00434E86"/>
    <w:rsid w:val="004357B7"/>
    <w:rsid w:val="00435CEB"/>
    <w:rsid w:val="00437ECE"/>
    <w:rsid w:val="004403D5"/>
    <w:rsid w:val="00440E7E"/>
    <w:rsid w:val="0044131D"/>
    <w:rsid w:val="00441858"/>
    <w:rsid w:val="00446045"/>
    <w:rsid w:val="004469EB"/>
    <w:rsid w:val="00446F08"/>
    <w:rsid w:val="00447F9E"/>
    <w:rsid w:val="004502CE"/>
    <w:rsid w:val="004508C1"/>
    <w:rsid w:val="00452108"/>
    <w:rsid w:val="00453858"/>
    <w:rsid w:val="00453EA7"/>
    <w:rsid w:val="00454DCA"/>
    <w:rsid w:val="00455ED2"/>
    <w:rsid w:val="00461DF6"/>
    <w:rsid w:val="00464B3E"/>
    <w:rsid w:val="00464D98"/>
    <w:rsid w:val="00464ECB"/>
    <w:rsid w:val="00466C25"/>
    <w:rsid w:val="004670F8"/>
    <w:rsid w:val="00467DE0"/>
    <w:rsid w:val="00467F11"/>
    <w:rsid w:val="00471D68"/>
    <w:rsid w:val="0047206F"/>
    <w:rsid w:val="00472DE1"/>
    <w:rsid w:val="004737E4"/>
    <w:rsid w:val="00475283"/>
    <w:rsid w:val="004755A6"/>
    <w:rsid w:val="0047573D"/>
    <w:rsid w:val="00475ABB"/>
    <w:rsid w:val="00476BB9"/>
    <w:rsid w:val="00476C7A"/>
    <w:rsid w:val="00477563"/>
    <w:rsid w:val="00477D09"/>
    <w:rsid w:val="00481058"/>
    <w:rsid w:val="00482D81"/>
    <w:rsid w:val="00482F9F"/>
    <w:rsid w:val="00483775"/>
    <w:rsid w:val="00483923"/>
    <w:rsid w:val="00483BA9"/>
    <w:rsid w:val="00485F52"/>
    <w:rsid w:val="00486B26"/>
    <w:rsid w:val="0048732D"/>
    <w:rsid w:val="00487AF1"/>
    <w:rsid w:val="00491414"/>
    <w:rsid w:val="0049422A"/>
    <w:rsid w:val="00497298"/>
    <w:rsid w:val="004A11C4"/>
    <w:rsid w:val="004A291E"/>
    <w:rsid w:val="004A423B"/>
    <w:rsid w:val="004A453B"/>
    <w:rsid w:val="004A732D"/>
    <w:rsid w:val="004B1BC9"/>
    <w:rsid w:val="004B3505"/>
    <w:rsid w:val="004B5440"/>
    <w:rsid w:val="004B5C08"/>
    <w:rsid w:val="004B6960"/>
    <w:rsid w:val="004B725B"/>
    <w:rsid w:val="004B7A1E"/>
    <w:rsid w:val="004C0327"/>
    <w:rsid w:val="004C0349"/>
    <w:rsid w:val="004C33B5"/>
    <w:rsid w:val="004C5E76"/>
    <w:rsid w:val="004C60D7"/>
    <w:rsid w:val="004C6362"/>
    <w:rsid w:val="004D13EB"/>
    <w:rsid w:val="004D22F7"/>
    <w:rsid w:val="004D2BBB"/>
    <w:rsid w:val="004D2C26"/>
    <w:rsid w:val="004D33FB"/>
    <w:rsid w:val="004D46E2"/>
    <w:rsid w:val="004E2820"/>
    <w:rsid w:val="004E2D40"/>
    <w:rsid w:val="004E5A82"/>
    <w:rsid w:val="004E5D49"/>
    <w:rsid w:val="004F0206"/>
    <w:rsid w:val="004F1704"/>
    <w:rsid w:val="004F1FFB"/>
    <w:rsid w:val="004F236C"/>
    <w:rsid w:val="004F283A"/>
    <w:rsid w:val="004F2D1C"/>
    <w:rsid w:val="004F3BD1"/>
    <w:rsid w:val="004F68BD"/>
    <w:rsid w:val="00500498"/>
    <w:rsid w:val="005013BE"/>
    <w:rsid w:val="00501C82"/>
    <w:rsid w:val="00502388"/>
    <w:rsid w:val="005041E3"/>
    <w:rsid w:val="00504895"/>
    <w:rsid w:val="00505B3F"/>
    <w:rsid w:val="00510FB7"/>
    <w:rsid w:val="00513C2C"/>
    <w:rsid w:val="00513D88"/>
    <w:rsid w:val="005179E3"/>
    <w:rsid w:val="00522585"/>
    <w:rsid w:val="005236B6"/>
    <w:rsid w:val="005249F7"/>
    <w:rsid w:val="0052579D"/>
    <w:rsid w:val="00525A39"/>
    <w:rsid w:val="005264C4"/>
    <w:rsid w:val="00527645"/>
    <w:rsid w:val="00527BB4"/>
    <w:rsid w:val="00531990"/>
    <w:rsid w:val="005319C2"/>
    <w:rsid w:val="00532C56"/>
    <w:rsid w:val="00532E3C"/>
    <w:rsid w:val="005355EC"/>
    <w:rsid w:val="00536100"/>
    <w:rsid w:val="00540E52"/>
    <w:rsid w:val="00541E7C"/>
    <w:rsid w:val="005421BF"/>
    <w:rsid w:val="00543485"/>
    <w:rsid w:val="005458CA"/>
    <w:rsid w:val="00553656"/>
    <w:rsid w:val="00553774"/>
    <w:rsid w:val="00554B49"/>
    <w:rsid w:val="00555ECD"/>
    <w:rsid w:val="00557C5E"/>
    <w:rsid w:val="00557F0A"/>
    <w:rsid w:val="00560D73"/>
    <w:rsid w:val="00562595"/>
    <w:rsid w:val="0056354E"/>
    <w:rsid w:val="0056465E"/>
    <w:rsid w:val="005659BC"/>
    <w:rsid w:val="005701C1"/>
    <w:rsid w:val="00571AE2"/>
    <w:rsid w:val="00574238"/>
    <w:rsid w:val="00574B6B"/>
    <w:rsid w:val="00575ABE"/>
    <w:rsid w:val="00575F01"/>
    <w:rsid w:val="00576251"/>
    <w:rsid w:val="00576E0F"/>
    <w:rsid w:val="005772D5"/>
    <w:rsid w:val="00580084"/>
    <w:rsid w:val="00580EBC"/>
    <w:rsid w:val="00581DA7"/>
    <w:rsid w:val="00582327"/>
    <w:rsid w:val="0058372C"/>
    <w:rsid w:val="0059091B"/>
    <w:rsid w:val="00591CFA"/>
    <w:rsid w:val="00591EB3"/>
    <w:rsid w:val="00594C97"/>
    <w:rsid w:val="00595152"/>
    <w:rsid w:val="0059704D"/>
    <w:rsid w:val="005A0209"/>
    <w:rsid w:val="005A0531"/>
    <w:rsid w:val="005A1326"/>
    <w:rsid w:val="005A15CD"/>
    <w:rsid w:val="005A1DED"/>
    <w:rsid w:val="005A220F"/>
    <w:rsid w:val="005A23D5"/>
    <w:rsid w:val="005A30DD"/>
    <w:rsid w:val="005A58B3"/>
    <w:rsid w:val="005B035F"/>
    <w:rsid w:val="005B167C"/>
    <w:rsid w:val="005B3FF5"/>
    <w:rsid w:val="005B5DE7"/>
    <w:rsid w:val="005B75C4"/>
    <w:rsid w:val="005B799F"/>
    <w:rsid w:val="005C0C6C"/>
    <w:rsid w:val="005C26D0"/>
    <w:rsid w:val="005C2918"/>
    <w:rsid w:val="005C5D77"/>
    <w:rsid w:val="005D13F7"/>
    <w:rsid w:val="005D23A1"/>
    <w:rsid w:val="005D72FC"/>
    <w:rsid w:val="005D7498"/>
    <w:rsid w:val="005E0D3F"/>
    <w:rsid w:val="005E108C"/>
    <w:rsid w:val="005E25BA"/>
    <w:rsid w:val="005E50F5"/>
    <w:rsid w:val="005E630A"/>
    <w:rsid w:val="005F0ADD"/>
    <w:rsid w:val="005F28B5"/>
    <w:rsid w:val="005F3D41"/>
    <w:rsid w:val="005F49FC"/>
    <w:rsid w:val="005F4AED"/>
    <w:rsid w:val="005F602A"/>
    <w:rsid w:val="005F6A8F"/>
    <w:rsid w:val="005F7E48"/>
    <w:rsid w:val="00600147"/>
    <w:rsid w:val="00601121"/>
    <w:rsid w:val="00602420"/>
    <w:rsid w:val="00604C1A"/>
    <w:rsid w:val="00606EB8"/>
    <w:rsid w:val="00610BD0"/>
    <w:rsid w:val="00610FC6"/>
    <w:rsid w:val="00611EF8"/>
    <w:rsid w:val="0061249A"/>
    <w:rsid w:val="006124B0"/>
    <w:rsid w:val="00612775"/>
    <w:rsid w:val="0061304D"/>
    <w:rsid w:val="00613B0D"/>
    <w:rsid w:val="00614351"/>
    <w:rsid w:val="00615373"/>
    <w:rsid w:val="00616AA4"/>
    <w:rsid w:val="006214D4"/>
    <w:rsid w:val="00624F51"/>
    <w:rsid w:val="0062761C"/>
    <w:rsid w:val="00630AD3"/>
    <w:rsid w:val="006313E9"/>
    <w:rsid w:val="00631E3A"/>
    <w:rsid w:val="0063593E"/>
    <w:rsid w:val="0064214A"/>
    <w:rsid w:val="00642E70"/>
    <w:rsid w:val="006433D7"/>
    <w:rsid w:val="0064415C"/>
    <w:rsid w:val="00644E34"/>
    <w:rsid w:val="0064575D"/>
    <w:rsid w:val="00647D19"/>
    <w:rsid w:val="006509E1"/>
    <w:rsid w:val="0065122B"/>
    <w:rsid w:val="00651637"/>
    <w:rsid w:val="0065225A"/>
    <w:rsid w:val="006524BC"/>
    <w:rsid w:val="00653E0C"/>
    <w:rsid w:val="00654508"/>
    <w:rsid w:val="00655523"/>
    <w:rsid w:val="006561BA"/>
    <w:rsid w:val="0065727C"/>
    <w:rsid w:val="00660AB3"/>
    <w:rsid w:val="006634E2"/>
    <w:rsid w:val="006658B9"/>
    <w:rsid w:val="0066637E"/>
    <w:rsid w:val="006664BC"/>
    <w:rsid w:val="006668A4"/>
    <w:rsid w:val="0067154C"/>
    <w:rsid w:val="00674450"/>
    <w:rsid w:val="0067479D"/>
    <w:rsid w:val="006758ED"/>
    <w:rsid w:val="006760CE"/>
    <w:rsid w:val="006768A1"/>
    <w:rsid w:val="00677CCD"/>
    <w:rsid w:val="00683FFF"/>
    <w:rsid w:val="006844C1"/>
    <w:rsid w:val="00685086"/>
    <w:rsid w:val="00686E46"/>
    <w:rsid w:val="00686EB2"/>
    <w:rsid w:val="00690D62"/>
    <w:rsid w:val="0069217D"/>
    <w:rsid w:val="00694413"/>
    <w:rsid w:val="006949FF"/>
    <w:rsid w:val="006951BC"/>
    <w:rsid w:val="00695268"/>
    <w:rsid w:val="00697633"/>
    <w:rsid w:val="00697FA6"/>
    <w:rsid w:val="006A0941"/>
    <w:rsid w:val="006A1CBE"/>
    <w:rsid w:val="006A1DFA"/>
    <w:rsid w:val="006A2746"/>
    <w:rsid w:val="006A6AEB"/>
    <w:rsid w:val="006B152C"/>
    <w:rsid w:val="006B24A0"/>
    <w:rsid w:val="006B2980"/>
    <w:rsid w:val="006B3D4E"/>
    <w:rsid w:val="006B44A6"/>
    <w:rsid w:val="006B48FE"/>
    <w:rsid w:val="006B4F6E"/>
    <w:rsid w:val="006B56B8"/>
    <w:rsid w:val="006B642F"/>
    <w:rsid w:val="006B754F"/>
    <w:rsid w:val="006C0FEC"/>
    <w:rsid w:val="006C35BE"/>
    <w:rsid w:val="006C3A6F"/>
    <w:rsid w:val="006C5176"/>
    <w:rsid w:val="006C5343"/>
    <w:rsid w:val="006C69B0"/>
    <w:rsid w:val="006D1695"/>
    <w:rsid w:val="006D2078"/>
    <w:rsid w:val="006D242F"/>
    <w:rsid w:val="006D26D4"/>
    <w:rsid w:val="006D314E"/>
    <w:rsid w:val="006D79A0"/>
    <w:rsid w:val="006E04DB"/>
    <w:rsid w:val="006E18A4"/>
    <w:rsid w:val="006E200F"/>
    <w:rsid w:val="006E26F9"/>
    <w:rsid w:val="006E2834"/>
    <w:rsid w:val="006E33A8"/>
    <w:rsid w:val="006E36E5"/>
    <w:rsid w:val="006E5942"/>
    <w:rsid w:val="006E66FE"/>
    <w:rsid w:val="006E74F1"/>
    <w:rsid w:val="006E7AA6"/>
    <w:rsid w:val="006F06FF"/>
    <w:rsid w:val="006F267A"/>
    <w:rsid w:val="006F2F4C"/>
    <w:rsid w:val="006F44E4"/>
    <w:rsid w:val="006F4EF2"/>
    <w:rsid w:val="006F632E"/>
    <w:rsid w:val="006F6359"/>
    <w:rsid w:val="006F6E77"/>
    <w:rsid w:val="006F7AEB"/>
    <w:rsid w:val="00701190"/>
    <w:rsid w:val="007012B7"/>
    <w:rsid w:val="00701FD4"/>
    <w:rsid w:val="007026E7"/>
    <w:rsid w:val="0070488C"/>
    <w:rsid w:val="0070517D"/>
    <w:rsid w:val="00705C85"/>
    <w:rsid w:val="007077C0"/>
    <w:rsid w:val="00710225"/>
    <w:rsid w:val="0071057C"/>
    <w:rsid w:val="0071075C"/>
    <w:rsid w:val="0071243C"/>
    <w:rsid w:val="00712700"/>
    <w:rsid w:val="0071418E"/>
    <w:rsid w:val="007145B4"/>
    <w:rsid w:val="007156A1"/>
    <w:rsid w:val="007166C1"/>
    <w:rsid w:val="00717B47"/>
    <w:rsid w:val="007211F4"/>
    <w:rsid w:val="007226B0"/>
    <w:rsid w:val="00722F62"/>
    <w:rsid w:val="00723338"/>
    <w:rsid w:val="00724236"/>
    <w:rsid w:val="0072725B"/>
    <w:rsid w:val="007276AF"/>
    <w:rsid w:val="00727CD4"/>
    <w:rsid w:val="007301BD"/>
    <w:rsid w:val="00731250"/>
    <w:rsid w:val="0073140D"/>
    <w:rsid w:val="00732AB2"/>
    <w:rsid w:val="00735EA5"/>
    <w:rsid w:val="00736E8F"/>
    <w:rsid w:val="00745541"/>
    <w:rsid w:val="00747440"/>
    <w:rsid w:val="0075027E"/>
    <w:rsid w:val="00752863"/>
    <w:rsid w:val="00752BE4"/>
    <w:rsid w:val="007548E2"/>
    <w:rsid w:val="00757832"/>
    <w:rsid w:val="0076185D"/>
    <w:rsid w:val="00762B6A"/>
    <w:rsid w:val="00764394"/>
    <w:rsid w:val="007646EB"/>
    <w:rsid w:val="00764A60"/>
    <w:rsid w:val="007650B1"/>
    <w:rsid w:val="00765C9B"/>
    <w:rsid w:val="00765F57"/>
    <w:rsid w:val="0076690D"/>
    <w:rsid w:val="00771920"/>
    <w:rsid w:val="00773E15"/>
    <w:rsid w:val="00774593"/>
    <w:rsid w:val="00777956"/>
    <w:rsid w:val="0078140B"/>
    <w:rsid w:val="00783E8F"/>
    <w:rsid w:val="00783FE5"/>
    <w:rsid w:val="00785E9D"/>
    <w:rsid w:val="00790535"/>
    <w:rsid w:val="00795BBD"/>
    <w:rsid w:val="00797675"/>
    <w:rsid w:val="00797ADD"/>
    <w:rsid w:val="007A20BB"/>
    <w:rsid w:val="007A26A6"/>
    <w:rsid w:val="007A4355"/>
    <w:rsid w:val="007A4752"/>
    <w:rsid w:val="007A53EF"/>
    <w:rsid w:val="007A65DE"/>
    <w:rsid w:val="007A68DC"/>
    <w:rsid w:val="007A71CD"/>
    <w:rsid w:val="007B2B88"/>
    <w:rsid w:val="007B39F9"/>
    <w:rsid w:val="007B3CFC"/>
    <w:rsid w:val="007B4377"/>
    <w:rsid w:val="007B4AE3"/>
    <w:rsid w:val="007B71E1"/>
    <w:rsid w:val="007B793F"/>
    <w:rsid w:val="007C272C"/>
    <w:rsid w:val="007C2822"/>
    <w:rsid w:val="007C33E5"/>
    <w:rsid w:val="007C3B33"/>
    <w:rsid w:val="007C4E86"/>
    <w:rsid w:val="007C685D"/>
    <w:rsid w:val="007D0FC0"/>
    <w:rsid w:val="007D0FEE"/>
    <w:rsid w:val="007D15C7"/>
    <w:rsid w:val="007D1D9B"/>
    <w:rsid w:val="007D2775"/>
    <w:rsid w:val="007D3341"/>
    <w:rsid w:val="007D34E4"/>
    <w:rsid w:val="007D3A29"/>
    <w:rsid w:val="007D3E14"/>
    <w:rsid w:val="007D569D"/>
    <w:rsid w:val="007D75A4"/>
    <w:rsid w:val="007E11B0"/>
    <w:rsid w:val="007E234C"/>
    <w:rsid w:val="007E2651"/>
    <w:rsid w:val="007E66C1"/>
    <w:rsid w:val="007E77C0"/>
    <w:rsid w:val="007F01A2"/>
    <w:rsid w:val="007F15ED"/>
    <w:rsid w:val="007F2F5F"/>
    <w:rsid w:val="007F3E93"/>
    <w:rsid w:val="007F4244"/>
    <w:rsid w:val="007F7668"/>
    <w:rsid w:val="0080160E"/>
    <w:rsid w:val="00802A36"/>
    <w:rsid w:val="00802DC8"/>
    <w:rsid w:val="008049B5"/>
    <w:rsid w:val="00805EBE"/>
    <w:rsid w:val="00806A38"/>
    <w:rsid w:val="00806CB1"/>
    <w:rsid w:val="00810078"/>
    <w:rsid w:val="008113B2"/>
    <w:rsid w:val="00812B72"/>
    <w:rsid w:val="00814DB1"/>
    <w:rsid w:val="00817704"/>
    <w:rsid w:val="008177F1"/>
    <w:rsid w:val="008233B1"/>
    <w:rsid w:val="0082347B"/>
    <w:rsid w:val="00823A08"/>
    <w:rsid w:val="00824F64"/>
    <w:rsid w:val="0082524B"/>
    <w:rsid w:val="008258D5"/>
    <w:rsid w:val="00825B69"/>
    <w:rsid w:val="0082688F"/>
    <w:rsid w:val="008271DC"/>
    <w:rsid w:val="008277F5"/>
    <w:rsid w:val="00830EF7"/>
    <w:rsid w:val="0083238F"/>
    <w:rsid w:val="00832D0F"/>
    <w:rsid w:val="00833B89"/>
    <w:rsid w:val="008357BC"/>
    <w:rsid w:val="0083598A"/>
    <w:rsid w:val="0083637E"/>
    <w:rsid w:val="008371FF"/>
    <w:rsid w:val="0083746F"/>
    <w:rsid w:val="008402CD"/>
    <w:rsid w:val="00841096"/>
    <w:rsid w:val="008415E6"/>
    <w:rsid w:val="0084166E"/>
    <w:rsid w:val="00841BC0"/>
    <w:rsid w:val="00841FC8"/>
    <w:rsid w:val="00843EC8"/>
    <w:rsid w:val="00844B51"/>
    <w:rsid w:val="0085109F"/>
    <w:rsid w:val="008511A7"/>
    <w:rsid w:val="008521EE"/>
    <w:rsid w:val="00852EC6"/>
    <w:rsid w:val="00854D18"/>
    <w:rsid w:val="00855663"/>
    <w:rsid w:val="00861741"/>
    <w:rsid w:val="008637FE"/>
    <w:rsid w:val="00864DD2"/>
    <w:rsid w:val="00866806"/>
    <w:rsid w:val="008710E4"/>
    <w:rsid w:val="008716BC"/>
    <w:rsid w:val="00877176"/>
    <w:rsid w:val="00877C3C"/>
    <w:rsid w:val="00880C43"/>
    <w:rsid w:val="008816A5"/>
    <w:rsid w:val="00882A99"/>
    <w:rsid w:val="008854B0"/>
    <w:rsid w:val="008868C6"/>
    <w:rsid w:val="008906BE"/>
    <w:rsid w:val="00890B32"/>
    <w:rsid w:val="00891B0E"/>
    <w:rsid w:val="00892A23"/>
    <w:rsid w:val="00894E0E"/>
    <w:rsid w:val="0089586F"/>
    <w:rsid w:val="0089650D"/>
    <w:rsid w:val="00896B6E"/>
    <w:rsid w:val="008A16A4"/>
    <w:rsid w:val="008A4273"/>
    <w:rsid w:val="008A52B6"/>
    <w:rsid w:val="008A5DFA"/>
    <w:rsid w:val="008A6C7C"/>
    <w:rsid w:val="008A7BC5"/>
    <w:rsid w:val="008B1FF8"/>
    <w:rsid w:val="008B32FF"/>
    <w:rsid w:val="008B3BCA"/>
    <w:rsid w:val="008B4E00"/>
    <w:rsid w:val="008B6558"/>
    <w:rsid w:val="008B7471"/>
    <w:rsid w:val="008C11CE"/>
    <w:rsid w:val="008C1326"/>
    <w:rsid w:val="008C1750"/>
    <w:rsid w:val="008C278C"/>
    <w:rsid w:val="008C2CF5"/>
    <w:rsid w:val="008C3008"/>
    <w:rsid w:val="008C655E"/>
    <w:rsid w:val="008C6726"/>
    <w:rsid w:val="008C7A17"/>
    <w:rsid w:val="008D0EEB"/>
    <w:rsid w:val="008D31C7"/>
    <w:rsid w:val="008D4902"/>
    <w:rsid w:val="008D4CD6"/>
    <w:rsid w:val="008D4D5A"/>
    <w:rsid w:val="008D549A"/>
    <w:rsid w:val="008D688A"/>
    <w:rsid w:val="008D6F04"/>
    <w:rsid w:val="008D7D80"/>
    <w:rsid w:val="008E073D"/>
    <w:rsid w:val="008E0C01"/>
    <w:rsid w:val="008E1D18"/>
    <w:rsid w:val="008E2092"/>
    <w:rsid w:val="008E2645"/>
    <w:rsid w:val="008E411C"/>
    <w:rsid w:val="008E5235"/>
    <w:rsid w:val="008E551B"/>
    <w:rsid w:val="008E5FFB"/>
    <w:rsid w:val="008E743B"/>
    <w:rsid w:val="008F22AB"/>
    <w:rsid w:val="008F5C6A"/>
    <w:rsid w:val="008F6492"/>
    <w:rsid w:val="008F6F78"/>
    <w:rsid w:val="008F74F0"/>
    <w:rsid w:val="008F7C7A"/>
    <w:rsid w:val="009012D7"/>
    <w:rsid w:val="009015A7"/>
    <w:rsid w:val="00902FA0"/>
    <w:rsid w:val="00906E1B"/>
    <w:rsid w:val="00906FB2"/>
    <w:rsid w:val="0090703B"/>
    <w:rsid w:val="009074D0"/>
    <w:rsid w:val="00907928"/>
    <w:rsid w:val="0091170D"/>
    <w:rsid w:val="00911CF6"/>
    <w:rsid w:val="00912D61"/>
    <w:rsid w:val="00913896"/>
    <w:rsid w:val="00914F56"/>
    <w:rsid w:val="00915914"/>
    <w:rsid w:val="00916607"/>
    <w:rsid w:val="009167E7"/>
    <w:rsid w:val="00916BF8"/>
    <w:rsid w:val="009174E9"/>
    <w:rsid w:val="009178D9"/>
    <w:rsid w:val="00920BAF"/>
    <w:rsid w:val="0092143D"/>
    <w:rsid w:val="00921F91"/>
    <w:rsid w:val="0092553E"/>
    <w:rsid w:val="009257E7"/>
    <w:rsid w:val="00927090"/>
    <w:rsid w:val="00931D23"/>
    <w:rsid w:val="00934B6B"/>
    <w:rsid w:val="009356D1"/>
    <w:rsid w:val="00937B77"/>
    <w:rsid w:val="00940DBB"/>
    <w:rsid w:val="00941D1E"/>
    <w:rsid w:val="009449BB"/>
    <w:rsid w:val="009457E1"/>
    <w:rsid w:val="00946C7D"/>
    <w:rsid w:val="0094720A"/>
    <w:rsid w:val="0094723F"/>
    <w:rsid w:val="00950B94"/>
    <w:rsid w:val="00950C11"/>
    <w:rsid w:val="0095117D"/>
    <w:rsid w:val="0095278A"/>
    <w:rsid w:val="00953245"/>
    <w:rsid w:val="0095336D"/>
    <w:rsid w:val="00954026"/>
    <w:rsid w:val="009552FB"/>
    <w:rsid w:val="00956F5D"/>
    <w:rsid w:val="0095778B"/>
    <w:rsid w:val="00960833"/>
    <w:rsid w:val="00961C68"/>
    <w:rsid w:val="009620EB"/>
    <w:rsid w:val="00962FB6"/>
    <w:rsid w:val="009635E6"/>
    <w:rsid w:val="00965EB2"/>
    <w:rsid w:val="00967336"/>
    <w:rsid w:val="009673F7"/>
    <w:rsid w:val="00970AE8"/>
    <w:rsid w:val="00970B06"/>
    <w:rsid w:val="00972EC4"/>
    <w:rsid w:val="0097350E"/>
    <w:rsid w:val="00976ECD"/>
    <w:rsid w:val="00977187"/>
    <w:rsid w:val="00977730"/>
    <w:rsid w:val="00981F65"/>
    <w:rsid w:val="009823C0"/>
    <w:rsid w:val="00982CC7"/>
    <w:rsid w:val="00983F57"/>
    <w:rsid w:val="00983F6C"/>
    <w:rsid w:val="009848A8"/>
    <w:rsid w:val="00984F13"/>
    <w:rsid w:val="00985095"/>
    <w:rsid w:val="00986ED5"/>
    <w:rsid w:val="009878FE"/>
    <w:rsid w:val="00987FE0"/>
    <w:rsid w:val="00990D77"/>
    <w:rsid w:val="00991A3D"/>
    <w:rsid w:val="00991D82"/>
    <w:rsid w:val="00992CEC"/>
    <w:rsid w:val="00992EF2"/>
    <w:rsid w:val="00995BAC"/>
    <w:rsid w:val="00996BDD"/>
    <w:rsid w:val="009A0D42"/>
    <w:rsid w:val="009A4519"/>
    <w:rsid w:val="009A7BCB"/>
    <w:rsid w:val="009B42DD"/>
    <w:rsid w:val="009B530A"/>
    <w:rsid w:val="009B6C7C"/>
    <w:rsid w:val="009C20A7"/>
    <w:rsid w:val="009C3658"/>
    <w:rsid w:val="009C4F2C"/>
    <w:rsid w:val="009C54D9"/>
    <w:rsid w:val="009C607D"/>
    <w:rsid w:val="009D16A1"/>
    <w:rsid w:val="009D1C4D"/>
    <w:rsid w:val="009D1CC8"/>
    <w:rsid w:val="009D3776"/>
    <w:rsid w:val="009D4259"/>
    <w:rsid w:val="009D4D9D"/>
    <w:rsid w:val="009D6462"/>
    <w:rsid w:val="009E0591"/>
    <w:rsid w:val="009E241E"/>
    <w:rsid w:val="009E31B4"/>
    <w:rsid w:val="009E3795"/>
    <w:rsid w:val="009E4E87"/>
    <w:rsid w:val="009E5A98"/>
    <w:rsid w:val="009E5B72"/>
    <w:rsid w:val="009E669E"/>
    <w:rsid w:val="009F00F7"/>
    <w:rsid w:val="009F0137"/>
    <w:rsid w:val="009F03A4"/>
    <w:rsid w:val="009F20F5"/>
    <w:rsid w:val="009F502C"/>
    <w:rsid w:val="009F5518"/>
    <w:rsid w:val="009F6A68"/>
    <w:rsid w:val="009F74A2"/>
    <w:rsid w:val="009F7877"/>
    <w:rsid w:val="00A00026"/>
    <w:rsid w:val="00A0477D"/>
    <w:rsid w:val="00A05348"/>
    <w:rsid w:val="00A06E88"/>
    <w:rsid w:val="00A10111"/>
    <w:rsid w:val="00A127D3"/>
    <w:rsid w:val="00A13C72"/>
    <w:rsid w:val="00A20D2D"/>
    <w:rsid w:val="00A25103"/>
    <w:rsid w:val="00A2718C"/>
    <w:rsid w:val="00A3205C"/>
    <w:rsid w:val="00A32917"/>
    <w:rsid w:val="00A32A9C"/>
    <w:rsid w:val="00A336DE"/>
    <w:rsid w:val="00A33BB2"/>
    <w:rsid w:val="00A33CE4"/>
    <w:rsid w:val="00A34160"/>
    <w:rsid w:val="00A37532"/>
    <w:rsid w:val="00A4160E"/>
    <w:rsid w:val="00A41B36"/>
    <w:rsid w:val="00A422CD"/>
    <w:rsid w:val="00A429A9"/>
    <w:rsid w:val="00A43489"/>
    <w:rsid w:val="00A4496D"/>
    <w:rsid w:val="00A46BC8"/>
    <w:rsid w:val="00A55076"/>
    <w:rsid w:val="00A5654E"/>
    <w:rsid w:val="00A56D83"/>
    <w:rsid w:val="00A601DB"/>
    <w:rsid w:val="00A633AA"/>
    <w:rsid w:val="00A643B3"/>
    <w:rsid w:val="00A65548"/>
    <w:rsid w:val="00A66DE9"/>
    <w:rsid w:val="00A670D8"/>
    <w:rsid w:val="00A6730C"/>
    <w:rsid w:val="00A67F36"/>
    <w:rsid w:val="00A731C6"/>
    <w:rsid w:val="00A73BF1"/>
    <w:rsid w:val="00A7405A"/>
    <w:rsid w:val="00A75DF6"/>
    <w:rsid w:val="00A81641"/>
    <w:rsid w:val="00A825BA"/>
    <w:rsid w:val="00A82B0A"/>
    <w:rsid w:val="00A82BB1"/>
    <w:rsid w:val="00A83F60"/>
    <w:rsid w:val="00A850C7"/>
    <w:rsid w:val="00A853C7"/>
    <w:rsid w:val="00A86C14"/>
    <w:rsid w:val="00A92607"/>
    <w:rsid w:val="00A9598B"/>
    <w:rsid w:val="00AA0E92"/>
    <w:rsid w:val="00AA5932"/>
    <w:rsid w:val="00AA6FB7"/>
    <w:rsid w:val="00AB38A4"/>
    <w:rsid w:val="00AB3EA2"/>
    <w:rsid w:val="00AB55D1"/>
    <w:rsid w:val="00AB5DD7"/>
    <w:rsid w:val="00AB6CBD"/>
    <w:rsid w:val="00AB6D97"/>
    <w:rsid w:val="00AB7F17"/>
    <w:rsid w:val="00AC02AC"/>
    <w:rsid w:val="00AC35CC"/>
    <w:rsid w:val="00AC38E6"/>
    <w:rsid w:val="00AC5F44"/>
    <w:rsid w:val="00AC6A4D"/>
    <w:rsid w:val="00AC7479"/>
    <w:rsid w:val="00AC76C3"/>
    <w:rsid w:val="00AD19CD"/>
    <w:rsid w:val="00AD1B50"/>
    <w:rsid w:val="00AD1D9E"/>
    <w:rsid w:val="00AD23F7"/>
    <w:rsid w:val="00AD2AE6"/>
    <w:rsid w:val="00AD3261"/>
    <w:rsid w:val="00AD33A8"/>
    <w:rsid w:val="00AD4750"/>
    <w:rsid w:val="00AE053D"/>
    <w:rsid w:val="00AE1025"/>
    <w:rsid w:val="00AE1B7A"/>
    <w:rsid w:val="00AE1B93"/>
    <w:rsid w:val="00AE1C0E"/>
    <w:rsid w:val="00AE2F9B"/>
    <w:rsid w:val="00AE382D"/>
    <w:rsid w:val="00AE38BC"/>
    <w:rsid w:val="00AE3CCF"/>
    <w:rsid w:val="00AF0A72"/>
    <w:rsid w:val="00AF1A3B"/>
    <w:rsid w:val="00AF1D2F"/>
    <w:rsid w:val="00AF2D10"/>
    <w:rsid w:val="00AF2E8A"/>
    <w:rsid w:val="00AF341D"/>
    <w:rsid w:val="00AF39AB"/>
    <w:rsid w:val="00AF4A5F"/>
    <w:rsid w:val="00AF5983"/>
    <w:rsid w:val="00B00EC5"/>
    <w:rsid w:val="00B010D7"/>
    <w:rsid w:val="00B02498"/>
    <w:rsid w:val="00B041A3"/>
    <w:rsid w:val="00B05CCF"/>
    <w:rsid w:val="00B07051"/>
    <w:rsid w:val="00B07E6B"/>
    <w:rsid w:val="00B10036"/>
    <w:rsid w:val="00B11256"/>
    <w:rsid w:val="00B132E7"/>
    <w:rsid w:val="00B14348"/>
    <w:rsid w:val="00B20ECE"/>
    <w:rsid w:val="00B23927"/>
    <w:rsid w:val="00B24702"/>
    <w:rsid w:val="00B24740"/>
    <w:rsid w:val="00B2540A"/>
    <w:rsid w:val="00B27148"/>
    <w:rsid w:val="00B272B2"/>
    <w:rsid w:val="00B275EA"/>
    <w:rsid w:val="00B31BF4"/>
    <w:rsid w:val="00B322B1"/>
    <w:rsid w:val="00B3239B"/>
    <w:rsid w:val="00B32CA0"/>
    <w:rsid w:val="00B33503"/>
    <w:rsid w:val="00B34066"/>
    <w:rsid w:val="00B340A2"/>
    <w:rsid w:val="00B34DA7"/>
    <w:rsid w:val="00B3679E"/>
    <w:rsid w:val="00B37346"/>
    <w:rsid w:val="00B37C1B"/>
    <w:rsid w:val="00B42068"/>
    <w:rsid w:val="00B437E4"/>
    <w:rsid w:val="00B44358"/>
    <w:rsid w:val="00B44466"/>
    <w:rsid w:val="00B470C8"/>
    <w:rsid w:val="00B47AEF"/>
    <w:rsid w:val="00B502B4"/>
    <w:rsid w:val="00B512D0"/>
    <w:rsid w:val="00B51B79"/>
    <w:rsid w:val="00B52027"/>
    <w:rsid w:val="00B52153"/>
    <w:rsid w:val="00B541CD"/>
    <w:rsid w:val="00B55B14"/>
    <w:rsid w:val="00B579ED"/>
    <w:rsid w:val="00B57E65"/>
    <w:rsid w:val="00B620CC"/>
    <w:rsid w:val="00B62F1A"/>
    <w:rsid w:val="00B66A14"/>
    <w:rsid w:val="00B670CC"/>
    <w:rsid w:val="00B677DB"/>
    <w:rsid w:val="00B71D13"/>
    <w:rsid w:val="00B727B0"/>
    <w:rsid w:val="00B730C6"/>
    <w:rsid w:val="00B7356C"/>
    <w:rsid w:val="00B756AC"/>
    <w:rsid w:val="00B7588E"/>
    <w:rsid w:val="00B816CA"/>
    <w:rsid w:val="00B83223"/>
    <w:rsid w:val="00B8337B"/>
    <w:rsid w:val="00B845F5"/>
    <w:rsid w:val="00B84607"/>
    <w:rsid w:val="00B84EB7"/>
    <w:rsid w:val="00B92A16"/>
    <w:rsid w:val="00B93745"/>
    <w:rsid w:val="00B93858"/>
    <w:rsid w:val="00B943E1"/>
    <w:rsid w:val="00B9511D"/>
    <w:rsid w:val="00B9537C"/>
    <w:rsid w:val="00B9588A"/>
    <w:rsid w:val="00BA16CD"/>
    <w:rsid w:val="00BA2356"/>
    <w:rsid w:val="00BA2C8E"/>
    <w:rsid w:val="00BB0432"/>
    <w:rsid w:val="00BB35E1"/>
    <w:rsid w:val="00BB4939"/>
    <w:rsid w:val="00BB6941"/>
    <w:rsid w:val="00BC0E2A"/>
    <w:rsid w:val="00BC280B"/>
    <w:rsid w:val="00BC2F22"/>
    <w:rsid w:val="00BC3287"/>
    <w:rsid w:val="00BC4255"/>
    <w:rsid w:val="00BC42A2"/>
    <w:rsid w:val="00BC63FC"/>
    <w:rsid w:val="00BC7222"/>
    <w:rsid w:val="00BD159E"/>
    <w:rsid w:val="00BD1645"/>
    <w:rsid w:val="00BD1DA3"/>
    <w:rsid w:val="00BD34EB"/>
    <w:rsid w:val="00BD56D4"/>
    <w:rsid w:val="00BD5D98"/>
    <w:rsid w:val="00BD6BA7"/>
    <w:rsid w:val="00BD6D1B"/>
    <w:rsid w:val="00BD7963"/>
    <w:rsid w:val="00BE008F"/>
    <w:rsid w:val="00BE1AEC"/>
    <w:rsid w:val="00BE2C7D"/>
    <w:rsid w:val="00BE3587"/>
    <w:rsid w:val="00BE46DD"/>
    <w:rsid w:val="00BE6100"/>
    <w:rsid w:val="00BE6F5F"/>
    <w:rsid w:val="00BE6F60"/>
    <w:rsid w:val="00BF22BF"/>
    <w:rsid w:val="00BF48F1"/>
    <w:rsid w:val="00BF5160"/>
    <w:rsid w:val="00BF5297"/>
    <w:rsid w:val="00BF5FE8"/>
    <w:rsid w:val="00BF6165"/>
    <w:rsid w:val="00BF6676"/>
    <w:rsid w:val="00BF7C95"/>
    <w:rsid w:val="00C01635"/>
    <w:rsid w:val="00C01A6B"/>
    <w:rsid w:val="00C01B09"/>
    <w:rsid w:val="00C0371E"/>
    <w:rsid w:val="00C05AB7"/>
    <w:rsid w:val="00C06C60"/>
    <w:rsid w:val="00C0748C"/>
    <w:rsid w:val="00C0781D"/>
    <w:rsid w:val="00C11416"/>
    <w:rsid w:val="00C116A8"/>
    <w:rsid w:val="00C12D69"/>
    <w:rsid w:val="00C131A4"/>
    <w:rsid w:val="00C13DAE"/>
    <w:rsid w:val="00C1405F"/>
    <w:rsid w:val="00C14C05"/>
    <w:rsid w:val="00C16777"/>
    <w:rsid w:val="00C17198"/>
    <w:rsid w:val="00C17725"/>
    <w:rsid w:val="00C24EF4"/>
    <w:rsid w:val="00C308F3"/>
    <w:rsid w:val="00C3158E"/>
    <w:rsid w:val="00C31C72"/>
    <w:rsid w:val="00C32D74"/>
    <w:rsid w:val="00C35402"/>
    <w:rsid w:val="00C35921"/>
    <w:rsid w:val="00C35DEA"/>
    <w:rsid w:val="00C36EFD"/>
    <w:rsid w:val="00C37C0B"/>
    <w:rsid w:val="00C45394"/>
    <w:rsid w:val="00C464D6"/>
    <w:rsid w:val="00C4680E"/>
    <w:rsid w:val="00C46BC5"/>
    <w:rsid w:val="00C47B25"/>
    <w:rsid w:val="00C47EE7"/>
    <w:rsid w:val="00C50632"/>
    <w:rsid w:val="00C60A53"/>
    <w:rsid w:val="00C60C0B"/>
    <w:rsid w:val="00C60D24"/>
    <w:rsid w:val="00C617F6"/>
    <w:rsid w:val="00C62F6B"/>
    <w:rsid w:val="00C6402C"/>
    <w:rsid w:val="00C65905"/>
    <w:rsid w:val="00C65B98"/>
    <w:rsid w:val="00C65CA3"/>
    <w:rsid w:val="00C67346"/>
    <w:rsid w:val="00C719CF"/>
    <w:rsid w:val="00C72966"/>
    <w:rsid w:val="00C73628"/>
    <w:rsid w:val="00C73E68"/>
    <w:rsid w:val="00C74CE5"/>
    <w:rsid w:val="00C759E4"/>
    <w:rsid w:val="00C761E6"/>
    <w:rsid w:val="00C7674B"/>
    <w:rsid w:val="00C769A2"/>
    <w:rsid w:val="00C76A16"/>
    <w:rsid w:val="00C77520"/>
    <w:rsid w:val="00C801FF"/>
    <w:rsid w:val="00C8031A"/>
    <w:rsid w:val="00C805DF"/>
    <w:rsid w:val="00C81CF4"/>
    <w:rsid w:val="00C8409D"/>
    <w:rsid w:val="00C84AE6"/>
    <w:rsid w:val="00C84E28"/>
    <w:rsid w:val="00C86228"/>
    <w:rsid w:val="00C86A0C"/>
    <w:rsid w:val="00C87C98"/>
    <w:rsid w:val="00C908E5"/>
    <w:rsid w:val="00C93E00"/>
    <w:rsid w:val="00C942CD"/>
    <w:rsid w:val="00C94942"/>
    <w:rsid w:val="00C94B72"/>
    <w:rsid w:val="00C96A9B"/>
    <w:rsid w:val="00CA03A8"/>
    <w:rsid w:val="00CA0725"/>
    <w:rsid w:val="00CA0D07"/>
    <w:rsid w:val="00CA16AB"/>
    <w:rsid w:val="00CA1D02"/>
    <w:rsid w:val="00CA21BB"/>
    <w:rsid w:val="00CA2A1A"/>
    <w:rsid w:val="00CA308C"/>
    <w:rsid w:val="00CA361F"/>
    <w:rsid w:val="00CA4796"/>
    <w:rsid w:val="00CA508A"/>
    <w:rsid w:val="00CA5180"/>
    <w:rsid w:val="00CA5581"/>
    <w:rsid w:val="00CA6343"/>
    <w:rsid w:val="00CA68AD"/>
    <w:rsid w:val="00CA7A25"/>
    <w:rsid w:val="00CB05A7"/>
    <w:rsid w:val="00CB085C"/>
    <w:rsid w:val="00CB0C32"/>
    <w:rsid w:val="00CB1868"/>
    <w:rsid w:val="00CB188D"/>
    <w:rsid w:val="00CB3C19"/>
    <w:rsid w:val="00CB3C1E"/>
    <w:rsid w:val="00CB3D6C"/>
    <w:rsid w:val="00CB6BD7"/>
    <w:rsid w:val="00CB7473"/>
    <w:rsid w:val="00CC0408"/>
    <w:rsid w:val="00CC4A68"/>
    <w:rsid w:val="00CC589C"/>
    <w:rsid w:val="00CD2C1C"/>
    <w:rsid w:val="00CD3223"/>
    <w:rsid w:val="00CD40A0"/>
    <w:rsid w:val="00CD4809"/>
    <w:rsid w:val="00CD5CF9"/>
    <w:rsid w:val="00CD63CC"/>
    <w:rsid w:val="00CD79C8"/>
    <w:rsid w:val="00CE3CA3"/>
    <w:rsid w:val="00CE593E"/>
    <w:rsid w:val="00CE73FB"/>
    <w:rsid w:val="00CE7B33"/>
    <w:rsid w:val="00CF1202"/>
    <w:rsid w:val="00CF1281"/>
    <w:rsid w:val="00CF1430"/>
    <w:rsid w:val="00CF191F"/>
    <w:rsid w:val="00CF2155"/>
    <w:rsid w:val="00CF4514"/>
    <w:rsid w:val="00CF519B"/>
    <w:rsid w:val="00CF5CD7"/>
    <w:rsid w:val="00CF7B84"/>
    <w:rsid w:val="00D00DF6"/>
    <w:rsid w:val="00D02756"/>
    <w:rsid w:val="00D031A1"/>
    <w:rsid w:val="00D03B5B"/>
    <w:rsid w:val="00D043F1"/>
    <w:rsid w:val="00D06137"/>
    <w:rsid w:val="00D07293"/>
    <w:rsid w:val="00D07D5D"/>
    <w:rsid w:val="00D1299E"/>
    <w:rsid w:val="00D1302A"/>
    <w:rsid w:val="00D1368F"/>
    <w:rsid w:val="00D144A8"/>
    <w:rsid w:val="00D14FAA"/>
    <w:rsid w:val="00D16732"/>
    <w:rsid w:val="00D20281"/>
    <w:rsid w:val="00D219E6"/>
    <w:rsid w:val="00D21CDB"/>
    <w:rsid w:val="00D31CFA"/>
    <w:rsid w:val="00D33697"/>
    <w:rsid w:val="00D346F1"/>
    <w:rsid w:val="00D34A66"/>
    <w:rsid w:val="00D3529C"/>
    <w:rsid w:val="00D35F40"/>
    <w:rsid w:val="00D369F4"/>
    <w:rsid w:val="00D40AD7"/>
    <w:rsid w:val="00D414E2"/>
    <w:rsid w:val="00D41EC2"/>
    <w:rsid w:val="00D42DCE"/>
    <w:rsid w:val="00D439E6"/>
    <w:rsid w:val="00D44935"/>
    <w:rsid w:val="00D4517C"/>
    <w:rsid w:val="00D45CA6"/>
    <w:rsid w:val="00D45EC8"/>
    <w:rsid w:val="00D46331"/>
    <w:rsid w:val="00D4755C"/>
    <w:rsid w:val="00D4767F"/>
    <w:rsid w:val="00D478B8"/>
    <w:rsid w:val="00D5345E"/>
    <w:rsid w:val="00D5700F"/>
    <w:rsid w:val="00D578EC"/>
    <w:rsid w:val="00D61486"/>
    <w:rsid w:val="00D62CF4"/>
    <w:rsid w:val="00D6501D"/>
    <w:rsid w:val="00D654DE"/>
    <w:rsid w:val="00D65E72"/>
    <w:rsid w:val="00D67A80"/>
    <w:rsid w:val="00D70EB7"/>
    <w:rsid w:val="00D71097"/>
    <w:rsid w:val="00D71859"/>
    <w:rsid w:val="00D71FA3"/>
    <w:rsid w:val="00D72B66"/>
    <w:rsid w:val="00D73F13"/>
    <w:rsid w:val="00D74679"/>
    <w:rsid w:val="00D74A25"/>
    <w:rsid w:val="00D74BD9"/>
    <w:rsid w:val="00D775E6"/>
    <w:rsid w:val="00D77E0D"/>
    <w:rsid w:val="00D801A0"/>
    <w:rsid w:val="00D8335F"/>
    <w:rsid w:val="00D838BA"/>
    <w:rsid w:val="00D83E0E"/>
    <w:rsid w:val="00D87A69"/>
    <w:rsid w:val="00D87D9E"/>
    <w:rsid w:val="00D909F5"/>
    <w:rsid w:val="00D93C9D"/>
    <w:rsid w:val="00D93D51"/>
    <w:rsid w:val="00D95A50"/>
    <w:rsid w:val="00D96D26"/>
    <w:rsid w:val="00D96FAE"/>
    <w:rsid w:val="00D97216"/>
    <w:rsid w:val="00D977DB"/>
    <w:rsid w:val="00D97A53"/>
    <w:rsid w:val="00DA1C5D"/>
    <w:rsid w:val="00DA1D7B"/>
    <w:rsid w:val="00DA58CB"/>
    <w:rsid w:val="00DA76D4"/>
    <w:rsid w:val="00DA78CF"/>
    <w:rsid w:val="00DA7B2D"/>
    <w:rsid w:val="00DA7F45"/>
    <w:rsid w:val="00DB0746"/>
    <w:rsid w:val="00DB0E11"/>
    <w:rsid w:val="00DB1212"/>
    <w:rsid w:val="00DB1CAB"/>
    <w:rsid w:val="00DB2011"/>
    <w:rsid w:val="00DB2020"/>
    <w:rsid w:val="00DB3E65"/>
    <w:rsid w:val="00DB50D5"/>
    <w:rsid w:val="00DB670E"/>
    <w:rsid w:val="00DC1BBB"/>
    <w:rsid w:val="00DC30AB"/>
    <w:rsid w:val="00DC4977"/>
    <w:rsid w:val="00DD24D1"/>
    <w:rsid w:val="00DD5D57"/>
    <w:rsid w:val="00DD6BBE"/>
    <w:rsid w:val="00DD6C91"/>
    <w:rsid w:val="00DE0A37"/>
    <w:rsid w:val="00DE0AC0"/>
    <w:rsid w:val="00DE0D04"/>
    <w:rsid w:val="00DE43EC"/>
    <w:rsid w:val="00DE6771"/>
    <w:rsid w:val="00DE6A1E"/>
    <w:rsid w:val="00DE7D64"/>
    <w:rsid w:val="00DF06AF"/>
    <w:rsid w:val="00DF0D52"/>
    <w:rsid w:val="00DF1656"/>
    <w:rsid w:val="00DF1F11"/>
    <w:rsid w:val="00DF2189"/>
    <w:rsid w:val="00E00148"/>
    <w:rsid w:val="00E03440"/>
    <w:rsid w:val="00E03991"/>
    <w:rsid w:val="00E0642E"/>
    <w:rsid w:val="00E06450"/>
    <w:rsid w:val="00E11036"/>
    <w:rsid w:val="00E1388E"/>
    <w:rsid w:val="00E1637F"/>
    <w:rsid w:val="00E16E23"/>
    <w:rsid w:val="00E207C5"/>
    <w:rsid w:val="00E208F5"/>
    <w:rsid w:val="00E20932"/>
    <w:rsid w:val="00E21B03"/>
    <w:rsid w:val="00E23ADF"/>
    <w:rsid w:val="00E2406C"/>
    <w:rsid w:val="00E24AEC"/>
    <w:rsid w:val="00E24F15"/>
    <w:rsid w:val="00E259AD"/>
    <w:rsid w:val="00E2605D"/>
    <w:rsid w:val="00E27BB9"/>
    <w:rsid w:val="00E3009B"/>
    <w:rsid w:val="00E31BB1"/>
    <w:rsid w:val="00E32DD2"/>
    <w:rsid w:val="00E33A83"/>
    <w:rsid w:val="00E34238"/>
    <w:rsid w:val="00E35FA4"/>
    <w:rsid w:val="00E3747B"/>
    <w:rsid w:val="00E4282C"/>
    <w:rsid w:val="00E474F3"/>
    <w:rsid w:val="00E506AC"/>
    <w:rsid w:val="00E50ABE"/>
    <w:rsid w:val="00E51C9E"/>
    <w:rsid w:val="00E5294A"/>
    <w:rsid w:val="00E53CAB"/>
    <w:rsid w:val="00E546A5"/>
    <w:rsid w:val="00E55607"/>
    <w:rsid w:val="00E5637C"/>
    <w:rsid w:val="00E56435"/>
    <w:rsid w:val="00E57B12"/>
    <w:rsid w:val="00E57FCC"/>
    <w:rsid w:val="00E60AA5"/>
    <w:rsid w:val="00E624DC"/>
    <w:rsid w:val="00E63F17"/>
    <w:rsid w:val="00E648BC"/>
    <w:rsid w:val="00E64A01"/>
    <w:rsid w:val="00E64B9F"/>
    <w:rsid w:val="00E674A2"/>
    <w:rsid w:val="00E702B6"/>
    <w:rsid w:val="00E732E4"/>
    <w:rsid w:val="00E742B8"/>
    <w:rsid w:val="00E742C1"/>
    <w:rsid w:val="00E81CFD"/>
    <w:rsid w:val="00E82A87"/>
    <w:rsid w:val="00E82AD2"/>
    <w:rsid w:val="00E83BCC"/>
    <w:rsid w:val="00E847C5"/>
    <w:rsid w:val="00E84D25"/>
    <w:rsid w:val="00E85522"/>
    <w:rsid w:val="00E85ECA"/>
    <w:rsid w:val="00E87B0E"/>
    <w:rsid w:val="00E94E50"/>
    <w:rsid w:val="00E95307"/>
    <w:rsid w:val="00EA1E58"/>
    <w:rsid w:val="00EA1E8F"/>
    <w:rsid w:val="00EA2031"/>
    <w:rsid w:val="00EA2BF9"/>
    <w:rsid w:val="00EA42A4"/>
    <w:rsid w:val="00EA4409"/>
    <w:rsid w:val="00EA5551"/>
    <w:rsid w:val="00EA5AB7"/>
    <w:rsid w:val="00EA6DED"/>
    <w:rsid w:val="00EB15D1"/>
    <w:rsid w:val="00EB184C"/>
    <w:rsid w:val="00EB234B"/>
    <w:rsid w:val="00EB6110"/>
    <w:rsid w:val="00EB64F0"/>
    <w:rsid w:val="00EB69D2"/>
    <w:rsid w:val="00EC0570"/>
    <w:rsid w:val="00EC0CC2"/>
    <w:rsid w:val="00EC293C"/>
    <w:rsid w:val="00EC2D91"/>
    <w:rsid w:val="00EC4667"/>
    <w:rsid w:val="00EC609A"/>
    <w:rsid w:val="00EC6854"/>
    <w:rsid w:val="00ED308D"/>
    <w:rsid w:val="00ED379D"/>
    <w:rsid w:val="00ED455A"/>
    <w:rsid w:val="00ED56AF"/>
    <w:rsid w:val="00ED58C3"/>
    <w:rsid w:val="00ED591A"/>
    <w:rsid w:val="00EE0033"/>
    <w:rsid w:val="00EE1A54"/>
    <w:rsid w:val="00EE7574"/>
    <w:rsid w:val="00EE76FA"/>
    <w:rsid w:val="00EF081C"/>
    <w:rsid w:val="00EF08FF"/>
    <w:rsid w:val="00EF1F77"/>
    <w:rsid w:val="00EF2ED6"/>
    <w:rsid w:val="00EF3927"/>
    <w:rsid w:val="00EF480A"/>
    <w:rsid w:val="00EF6D68"/>
    <w:rsid w:val="00F004A9"/>
    <w:rsid w:val="00F0184F"/>
    <w:rsid w:val="00F03C02"/>
    <w:rsid w:val="00F04522"/>
    <w:rsid w:val="00F057E8"/>
    <w:rsid w:val="00F059FE"/>
    <w:rsid w:val="00F06FB3"/>
    <w:rsid w:val="00F10449"/>
    <w:rsid w:val="00F14E7F"/>
    <w:rsid w:val="00F15046"/>
    <w:rsid w:val="00F17FE4"/>
    <w:rsid w:val="00F20AC2"/>
    <w:rsid w:val="00F22FAF"/>
    <w:rsid w:val="00F244B5"/>
    <w:rsid w:val="00F24D1E"/>
    <w:rsid w:val="00F24FB5"/>
    <w:rsid w:val="00F26D23"/>
    <w:rsid w:val="00F3064D"/>
    <w:rsid w:val="00F30C61"/>
    <w:rsid w:val="00F30EA6"/>
    <w:rsid w:val="00F327C7"/>
    <w:rsid w:val="00F3362D"/>
    <w:rsid w:val="00F33E67"/>
    <w:rsid w:val="00F379B1"/>
    <w:rsid w:val="00F416B0"/>
    <w:rsid w:val="00F42377"/>
    <w:rsid w:val="00F440D1"/>
    <w:rsid w:val="00F478F5"/>
    <w:rsid w:val="00F50794"/>
    <w:rsid w:val="00F5208A"/>
    <w:rsid w:val="00F52AB3"/>
    <w:rsid w:val="00F53851"/>
    <w:rsid w:val="00F5518A"/>
    <w:rsid w:val="00F57613"/>
    <w:rsid w:val="00F611C6"/>
    <w:rsid w:val="00F62B10"/>
    <w:rsid w:val="00F63F58"/>
    <w:rsid w:val="00F665B9"/>
    <w:rsid w:val="00F66714"/>
    <w:rsid w:val="00F67B1C"/>
    <w:rsid w:val="00F707F8"/>
    <w:rsid w:val="00F711FD"/>
    <w:rsid w:val="00F71ECF"/>
    <w:rsid w:val="00F72E28"/>
    <w:rsid w:val="00F72E4D"/>
    <w:rsid w:val="00F767F9"/>
    <w:rsid w:val="00F76A09"/>
    <w:rsid w:val="00F77169"/>
    <w:rsid w:val="00F80074"/>
    <w:rsid w:val="00F819A8"/>
    <w:rsid w:val="00F81D44"/>
    <w:rsid w:val="00F82E1A"/>
    <w:rsid w:val="00F839A4"/>
    <w:rsid w:val="00F8449A"/>
    <w:rsid w:val="00F914A2"/>
    <w:rsid w:val="00F921F7"/>
    <w:rsid w:val="00F93759"/>
    <w:rsid w:val="00F953D7"/>
    <w:rsid w:val="00F96018"/>
    <w:rsid w:val="00F9673B"/>
    <w:rsid w:val="00F971CB"/>
    <w:rsid w:val="00F97917"/>
    <w:rsid w:val="00F97E80"/>
    <w:rsid w:val="00FA0A52"/>
    <w:rsid w:val="00FA2EB2"/>
    <w:rsid w:val="00FA703C"/>
    <w:rsid w:val="00FA7F0A"/>
    <w:rsid w:val="00FB1E23"/>
    <w:rsid w:val="00FB30E0"/>
    <w:rsid w:val="00FB4F27"/>
    <w:rsid w:val="00FB5AF8"/>
    <w:rsid w:val="00FB6802"/>
    <w:rsid w:val="00FB6915"/>
    <w:rsid w:val="00FC03EA"/>
    <w:rsid w:val="00FC0A5F"/>
    <w:rsid w:val="00FC3114"/>
    <w:rsid w:val="00FC352C"/>
    <w:rsid w:val="00FC36D4"/>
    <w:rsid w:val="00FC4CBF"/>
    <w:rsid w:val="00FC4D2E"/>
    <w:rsid w:val="00FC4EE5"/>
    <w:rsid w:val="00FC76BA"/>
    <w:rsid w:val="00FD071C"/>
    <w:rsid w:val="00FD1CAB"/>
    <w:rsid w:val="00FD7024"/>
    <w:rsid w:val="00FD77A9"/>
    <w:rsid w:val="00FE0275"/>
    <w:rsid w:val="00FE0AE0"/>
    <w:rsid w:val="00FE0BBF"/>
    <w:rsid w:val="00FE215F"/>
    <w:rsid w:val="00FE234C"/>
    <w:rsid w:val="00FE29C4"/>
    <w:rsid w:val="00FE3470"/>
    <w:rsid w:val="00FE7364"/>
    <w:rsid w:val="00FE74B8"/>
    <w:rsid w:val="00FF0FAC"/>
    <w:rsid w:val="00FF2883"/>
    <w:rsid w:val="00FF2F4F"/>
    <w:rsid w:val="00FF305C"/>
    <w:rsid w:val="00FF41F6"/>
    <w:rsid w:val="00FF50F5"/>
    <w:rsid w:val="00FF538C"/>
    <w:rsid w:val="00FF541A"/>
    <w:rsid w:val="00FF6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DD183"/>
  <w15:docId w15:val="{C1B25FF8-BED4-4DF4-9B51-9939D68B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0294"/>
    <w:pPr>
      <w:widowControl w:val="0"/>
      <w:ind w:firstLineChars="200" w:firstLine="20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next w:val="a0"/>
    <w:qFormat/>
    <w:rsid w:val="001D6480"/>
    <w:pPr>
      <w:keepNext/>
      <w:keepLines/>
      <w:numPr>
        <w:numId w:val="1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qFormat/>
    <w:rsid w:val="001D648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1D6480"/>
    <w:pPr>
      <w:keepNext/>
      <w:keepLines/>
      <w:spacing w:before="260" w:after="260"/>
      <w:outlineLvl w:val="2"/>
    </w:pPr>
    <w:rPr>
      <w:rFonts w:eastAsia="微软雅黑"/>
      <w:b/>
      <w:bCs/>
      <w:kern w:val="2"/>
      <w:sz w:val="30"/>
      <w:szCs w:val="32"/>
    </w:rPr>
  </w:style>
  <w:style w:type="paragraph" w:styleId="40">
    <w:name w:val="heading 4"/>
    <w:next w:val="a0"/>
    <w:qFormat/>
    <w:rsid w:val="001D6480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heading 5"/>
    <w:next w:val="a0"/>
    <w:qFormat/>
    <w:rsid w:val="001D6480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微软雅黑"/>
      <w:b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6A6AEB"/>
    <w:pPr>
      <w:ind w:firstLineChars="225" w:firstLine="540"/>
    </w:pPr>
  </w:style>
  <w:style w:type="character" w:styleId="a5">
    <w:name w:val="Hyperlink"/>
    <w:basedOn w:val="a1"/>
    <w:uiPriority w:val="99"/>
    <w:rsid w:val="006A6AEB"/>
    <w:rPr>
      <w:color w:val="0000FF"/>
      <w:u w:val="single"/>
    </w:rPr>
  </w:style>
  <w:style w:type="paragraph" w:styleId="a6">
    <w:name w:val="Balloon Text"/>
    <w:basedOn w:val="a0"/>
    <w:semiHidden/>
    <w:rsid w:val="006A6AEB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6A6AEB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a">
    <w:name w:val="标号"/>
    <w:basedOn w:val="a0"/>
    <w:rsid w:val="006A6AEB"/>
    <w:pPr>
      <w:numPr>
        <w:numId w:val="2"/>
      </w:numPr>
      <w:spacing w:line="360" w:lineRule="auto"/>
    </w:pPr>
    <w:rPr>
      <w:szCs w:val="20"/>
    </w:rPr>
  </w:style>
  <w:style w:type="paragraph" w:styleId="a7">
    <w:name w:val="footer"/>
    <w:basedOn w:val="a0"/>
    <w:rsid w:val="006A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0"/>
    <w:semiHidden/>
    <w:rsid w:val="006A6AEB"/>
    <w:pPr>
      <w:shd w:val="clear" w:color="auto" w:fill="000080"/>
    </w:pPr>
  </w:style>
  <w:style w:type="character" w:styleId="a9">
    <w:name w:val="FollowedHyperlink"/>
    <w:basedOn w:val="a1"/>
    <w:rsid w:val="006A6AEB"/>
    <w:rPr>
      <w:color w:val="800080"/>
      <w:u w:val="single"/>
    </w:rPr>
  </w:style>
  <w:style w:type="paragraph" w:styleId="aa">
    <w:name w:val="Normal Indent"/>
    <w:basedOn w:val="a0"/>
    <w:link w:val="Char"/>
    <w:rsid w:val="006A6AEB"/>
    <w:pPr>
      <w:spacing w:after="120"/>
      <w:ind w:firstLine="420"/>
    </w:pPr>
    <w:rPr>
      <w:szCs w:val="20"/>
    </w:rPr>
  </w:style>
  <w:style w:type="paragraph" w:styleId="20">
    <w:name w:val="toc 2"/>
    <w:basedOn w:val="a0"/>
    <w:next w:val="a0"/>
    <w:autoRedefine/>
    <w:uiPriority w:val="39"/>
    <w:rsid w:val="006A6AE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A6AEB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rsid w:val="00D45CA6"/>
    <w:pPr>
      <w:ind w:left="630"/>
      <w:jc w:val="left"/>
    </w:pPr>
    <w:rPr>
      <w:sz w:val="20"/>
      <w:szCs w:val="18"/>
    </w:rPr>
  </w:style>
  <w:style w:type="paragraph" w:styleId="51">
    <w:name w:val="toc 5"/>
    <w:basedOn w:val="a0"/>
    <w:next w:val="a0"/>
    <w:autoRedefine/>
    <w:uiPriority w:val="39"/>
    <w:rsid w:val="00D45CA6"/>
    <w:pPr>
      <w:ind w:left="840"/>
      <w:jc w:val="left"/>
    </w:pPr>
    <w:rPr>
      <w:i/>
      <w:sz w:val="20"/>
      <w:szCs w:val="18"/>
    </w:rPr>
  </w:style>
  <w:style w:type="paragraph" w:styleId="6">
    <w:name w:val="toc 6"/>
    <w:basedOn w:val="a0"/>
    <w:next w:val="a0"/>
    <w:autoRedefine/>
    <w:uiPriority w:val="39"/>
    <w:rsid w:val="006A6AEB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rsid w:val="006A6AEB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rsid w:val="006A6AEB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rsid w:val="006A6AEB"/>
    <w:pPr>
      <w:ind w:left="168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8"/>
    <w:autoRedefine/>
    <w:rsid w:val="006A6AEB"/>
    <w:rPr>
      <w:rFonts w:ascii="Tahoma" w:hAnsi="Tahoma"/>
    </w:rPr>
  </w:style>
  <w:style w:type="paragraph" w:styleId="31">
    <w:name w:val="Body Text Indent 3"/>
    <w:basedOn w:val="a0"/>
    <w:rsid w:val="006A6AEB"/>
    <w:pPr>
      <w:spacing w:after="120"/>
      <w:ind w:leftChars="200" w:left="420"/>
    </w:pPr>
    <w:rPr>
      <w:sz w:val="16"/>
      <w:szCs w:val="16"/>
    </w:rPr>
  </w:style>
  <w:style w:type="paragraph" w:styleId="ab">
    <w:name w:val="caption"/>
    <w:basedOn w:val="a0"/>
    <w:next w:val="a0"/>
    <w:qFormat/>
    <w:rsid w:val="006A6AEB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c">
    <w:name w:val="Normal (Web)"/>
    <w:basedOn w:val="a0"/>
    <w:rsid w:val="006A6A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qFormat/>
    <w:rsid w:val="006A6AEB"/>
    <w:rPr>
      <w:b/>
      <w:bCs/>
    </w:rPr>
  </w:style>
  <w:style w:type="paragraph" w:styleId="ae">
    <w:name w:val="header"/>
    <w:basedOn w:val="a0"/>
    <w:rsid w:val="0071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1"/>
    <w:rsid w:val="0071057C"/>
  </w:style>
  <w:style w:type="paragraph" w:customStyle="1" w:styleId="ParaCharCharCharCharCharCharChar">
    <w:name w:val="默认段落字体 Para Char Char Char Char Char Char Char"/>
    <w:basedOn w:val="a0"/>
    <w:rsid w:val="00B041A3"/>
    <w:rPr>
      <w:rFonts w:ascii="Tahoma" w:hAnsi="Tahoma"/>
      <w:szCs w:val="20"/>
    </w:rPr>
  </w:style>
  <w:style w:type="paragraph" w:styleId="af0">
    <w:name w:val="Title"/>
    <w:basedOn w:val="a0"/>
    <w:next w:val="a0"/>
    <w:link w:val="Char0"/>
    <w:qFormat/>
    <w:rsid w:val="001C5BE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f0"/>
    <w:rsid w:val="001C5BE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2B7EBE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1">
    <w:name w:val="a正文"/>
    <w:basedOn w:val="a0"/>
    <w:link w:val="aChar"/>
    <w:qFormat/>
    <w:rsid w:val="00580084"/>
    <w:pPr>
      <w:ind w:firstLine="420"/>
    </w:pPr>
    <w:rPr>
      <w:rFonts w:eastAsia="宋体"/>
      <w:sz w:val="21"/>
      <w:szCs w:val="20"/>
    </w:rPr>
  </w:style>
  <w:style w:type="character" w:customStyle="1" w:styleId="aChar">
    <w:name w:val="a正文 Char"/>
    <w:basedOn w:val="a1"/>
    <w:link w:val="af1"/>
    <w:rsid w:val="00580084"/>
    <w:rPr>
      <w:kern w:val="2"/>
      <w:sz w:val="21"/>
    </w:rPr>
  </w:style>
  <w:style w:type="paragraph" w:styleId="af2">
    <w:name w:val="List Paragraph"/>
    <w:basedOn w:val="a0"/>
    <w:link w:val="Char1"/>
    <w:uiPriority w:val="34"/>
    <w:qFormat/>
    <w:rsid w:val="00575ABE"/>
    <w:pPr>
      <w:ind w:firstLine="420"/>
    </w:pPr>
  </w:style>
  <w:style w:type="character" w:customStyle="1" w:styleId="Char1">
    <w:name w:val="列出段落 Char"/>
    <w:basedOn w:val="a1"/>
    <w:link w:val="af2"/>
    <w:uiPriority w:val="34"/>
    <w:rsid w:val="008E551B"/>
    <w:rPr>
      <w:rFonts w:eastAsia="微软雅黑"/>
      <w:kern w:val="2"/>
      <w:sz w:val="24"/>
      <w:szCs w:val="24"/>
    </w:rPr>
  </w:style>
  <w:style w:type="paragraph" w:customStyle="1" w:styleId="4">
    <w:name w:val="标题  4"/>
    <w:basedOn w:val="40"/>
    <w:link w:val="4Char"/>
    <w:qFormat/>
    <w:rsid w:val="009D3776"/>
    <w:pPr>
      <w:widowControl w:val="0"/>
      <w:numPr>
        <w:numId w:val="6"/>
      </w:numPr>
      <w:spacing w:after="120" w:line="377" w:lineRule="auto"/>
      <w:jc w:val="both"/>
    </w:pPr>
  </w:style>
  <w:style w:type="paragraph" w:customStyle="1" w:styleId="5">
    <w:name w:val="标题  5"/>
    <w:basedOn w:val="50"/>
    <w:qFormat/>
    <w:rsid w:val="009D3776"/>
    <w:pPr>
      <w:widowControl w:val="0"/>
      <w:numPr>
        <w:numId w:val="6"/>
      </w:numPr>
      <w:spacing w:after="120" w:line="377" w:lineRule="auto"/>
      <w:jc w:val="both"/>
    </w:pPr>
    <w:rPr>
      <w:rFonts w:eastAsia="宋体"/>
      <w:sz w:val="28"/>
    </w:rPr>
  </w:style>
  <w:style w:type="character" w:customStyle="1" w:styleId="Char">
    <w:name w:val="正文缩进 Char"/>
    <w:link w:val="aa"/>
    <w:rsid w:val="00852EC6"/>
    <w:rPr>
      <w:rFonts w:eastAsia="微软雅黑"/>
      <w:kern w:val="2"/>
      <w:sz w:val="24"/>
    </w:rPr>
  </w:style>
  <w:style w:type="paragraph" w:customStyle="1" w:styleId="11">
    <w:name w:val="列出段落1"/>
    <w:basedOn w:val="a0"/>
    <w:uiPriority w:val="34"/>
    <w:qFormat/>
    <w:rsid w:val="002425BC"/>
    <w:pPr>
      <w:ind w:firstLine="420"/>
    </w:pPr>
    <w:rPr>
      <w:rFonts w:eastAsia="宋体"/>
      <w:sz w:val="21"/>
    </w:rPr>
  </w:style>
  <w:style w:type="table" w:styleId="af3">
    <w:name w:val="Table Grid"/>
    <w:basedOn w:val="a2"/>
    <w:rsid w:val="006F6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2"/>
    <w:uiPriority w:val="62"/>
    <w:rsid w:val="007B7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 4 Char"/>
    <w:basedOn w:val="a1"/>
    <w:link w:val="4"/>
    <w:rsid w:val="00783E8F"/>
    <w:rPr>
      <w:rFonts w:ascii="Arial" w:eastAsia="黑体" w:hAnsi="Arial"/>
      <w:b/>
      <w:bCs/>
      <w:kern w:val="2"/>
      <w:sz w:val="28"/>
      <w:szCs w:val="28"/>
    </w:rPr>
  </w:style>
  <w:style w:type="character" w:styleId="af4">
    <w:name w:val="annotation reference"/>
    <w:basedOn w:val="a1"/>
    <w:semiHidden/>
    <w:unhideWhenUsed/>
    <w:rsid w:val="00154A2D"/>
    <w:rPr>
      <w:sz w:val="21"/>
      <w:szCs w:val="21"/>
    </w:rPr>
  </w:style>
  <w:style w:type="paragraph" w:styleId="af5">
    <w:name w:val="annotation text"/>
    <w:basedOn w:val="a0"/>
    <w:link w:val="Char2"/>
    <w:semiHidden/>
    <w:unhideWhenUsed/>
    <w:rsid w:val="00154A2D"/>
    <w:pPr>
      <w:jc w:val="left"/>
    </w:pPr>
  </w:style>
  <w:style w:type="character" w:customStyle="1" w:styleId="Char2">
    <w:name w:val="批注文字 Char"/>
    <w:basedOn w:val="a1"/>
    <w:link w:val="af5"/>
    <w:semiHidden/>
    <w:rsid w:val="00154A2D"/>
    <w:rPr>
      <w:rFonts w:eastAsia="微软雅黑"/>
      <w:kern w:val="2"/>
      <w:sz w:val="24"/>
      <w:szCs w:val="24"/>
    </w:rPr>
  </w:style>
  <w:style w:type="paragraph" w:styleId="af6">
    <w:name w:val="annotation subject"/>
    <w:basedOn w:val="af5"/>
    <w:next w:val="af5"/>
    <w:link w:val="Char3"/>
    <w:semiHidden/>
    <w:unhideWhenUsed/>
    <w:rsid w:val="00154A2D"/>
    <w:rPr>
      <w:b/>
      <w:bCs/>
    </w:rPr>
  </w:style>
  <w:style w:type="character" w:customStyle="1" w:styleId="Char3">
    <w:name w:val="批注主题 Char"/>
    <w:basedOn w:val="Char2"/>
    <w:link w:val="af6"/>
    <w:semiHidden/>
    <w:rsid w:val="00154A2D"/>
    <w:rPr>
      <w:rFonts w:eastAsia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5991;&#26723;\&#25991;&#26723;&#35268;&#33539;\&#27169;&#29256;-&#25991;&#26723;&#26631;&#20934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70CC7-B169-4D7D-ACE9-71A434CD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模版-文档标准格式.dotx</Template>
  <TotalTime>874</TotalTime>
  <Pages>46</Pages>
  <Words>2840</Words>
  <Characters>16190</Characters>
  <Application>Microsoft Office Word</Application>
  <DocSecurity>0</DocSecurity>
  <Lines>134</Lines>
  <Paragraphs>37</Paragraphs>
  <ScaleCrop>false</ScaleCrop>
  <Company>freenet</Company>
  <LinksUpToDate>false</LinksUpToDate>
  <CharactersWithSpaces>18993</CharactersWithSpaces>
  <SharedDoc>false</SharedDoc>
  <HLinks>
    <vt:vector size="24" baseType="variant"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_Toc202856697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_Toc202856696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_Toc202856695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_Toc202856694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delube</dc:creator>
  <cp:lastModifiedBy>admin</cp:lastModifiedBy>
  <cp:revision>635</cp:revision>
  <dcterms:created xsi:type="dcterms:W3CDTF">2015-07-07T03:15:00Z</dcterms:created>
  <dcterms:modified xsi:type="dcterms:W3CDTF">2018-01-17T07:25:00Z</dcterms:modified>
</cp:coreProperties>
</file>